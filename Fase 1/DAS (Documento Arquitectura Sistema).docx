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ED21" w14:textId="77777777" w:rsidR="008756F4" w:rsidRPr="004871E0" w:rsidRDefault="008756F4" w:rsidP="008756F4">
      <w:pPr>
        <w:rPr>
          <w:noProof/>
          <w:lang w:val="es-ES"/>
        </w:rPr>
      </w:pPr>
    </w:p>
    <w:p w14:paraId="127DB626" w14:textId="77777777" w:rsidR="00145B63" w:rsidRPr="004871E0" w:rsidRDefault="00145B63" w:rsidP="008756F4">
      <w:pPr>
        <w:rPr>
          <w:noProof/>
          <w:lang w:val="es-ES"/>
        </w:rPr>
      </w:pPr>
    </w:p>
    <w:p w14:paraId="7BC19B41" w14:textId="77777777" w:rsidR="00145B63" w:rsidRPr="004871E0" w:rsidRDefault="00145B63" w:rsidP="008756F4">
      <w:pPr>
        <w:rPr>
          <w:noProof/>
          <w:lang w:val="es-ES"/>
        </w:rPr>
      </w:pPr>
    </w:p>
    <w:p w14:paraId="4D6E0971" w14:textId="77777777" w:rsidR="00145B63" w:rsidRPr="004871E0" w:rsidRDefault="00145B63" w:rsidP="008756F4">
      <w:pPr>
        <w:rPr>
          <w:noProof/>
          <w:lang w:val="es-ES"/>
        </w:rPr>
      </w:pPr>
    </w:p>
    <w:p w14:paraId="116D2592" w14:textId="77777777" w:rsidR="00145B63" w:rsidRPr="004871E0" w:rsidRDefault="00145B63" w:rsidP="008756F4">
      <w:pPr>
        <w:rPr>
          <w:noProof/>
          <w:lang w:val="es-ES"/>
        </w:rPr>
      </w:pPr>
    </w:p>
    <w:p w14:paraId="23470CA3" w14:textId="77777777" w:rsidR="00145B63" w:rsidRPr="004871E0" w:rsidRDefault="00145B63" w:rsidP="008756F4">
      <w:pPr>
        <w:rPr>
          <w:noProof/>
          <w:lang w:val="es-ES"/>
        </w:rPr>
      </w:pPr>
    </w:p>
    <w:p w14:paraId="77BC7E56" w14:textId="77777777" w:rsidR="00145B63" w:rsidRPr="004871E0" w:rsidRDefault="00145B63" w:rsidP="008756F4">
      <w:pPr>
        <w:rPr>
          <w:noProof/>
          <w:lang w:val="es-ES"/>
        </w:rPr>
      </w:pPr>
    </w:p>
    <w:p w14:paraId="1547A121" w14:textId="77777777" w:rsidR="00145B63" w:rsidRPr="004871E0" w:rsidRDefault="00145B63" w:rsidP="008756F4">
      <w:pPr>
        <w:rPr>
          <w:noProof/>
          <w:lang w:val="es-ES"/>
        </w:rPr>
      </w:pPr>
    </w:p>
    <w:p w14:paraId="77FD3A70" w14:textId="77777777" w:rsidR="00145B63" w:rsidRPr="004871E0" w:rsidRDefault="00145B63" w:rsidP="008756F4">
      <w:pPr>
        <w:rPr>
          <w:noProof/>
          <w:lang w:val="es-ES"/>
        </w:rPr>
      </w:pPr>
    </w:p>
    <w:p w14:paraId="48B7D785" w14:textId="77777777" w:rsidR="00145B63" w:rsidRPr="004871E0" w:rsidRDefault="00145B63" w:rsidP="008756F4">
      <w:pPr>
        <w:rPr>
          <w:noProof/>
          <w:lang w:val="es-ES"/>
        </w:rPr>
      </w:pPr>
    </w:p>
    <w:p w14:paraId="4FD3D478" w14:textId="77777777" w:rsidR="00145B63" w:rsidRPr="004871E0" w:rsidRDefault="00145B63" w:rsidP="008756F4">
      <w:pPr>
        <w:rPr>
          <w:noProof/>
          <w:lang w:val="es-ES"/>
        </w:rPr>
      </w:pPr>
    </w:p>
    <w:p w14:paraId="0C8AE08E" w14:textId="77777777" w:rsidR="00145B63" w:rsidRPr="004871E0" w:rsidRDefault="00145B63" w:rsidP="008756F4">
      <w:pPr>
        <w:rPr>
          <w:noProof/>
          <w:lang w:val="es-ES"/>
        </w:rPr>
      </w:pPr>
    </w:p>
    <w:p w14:paraId="46D55CB6" w14:textId="77777777" w:rsidR="008756F4" w:rsidRPr="004871E0" w:rsidRDefault="008756F4" w:rsidP="008756F4">
      <w:pPr>
        <w:rPr>
          <w:noProof/>
          <w:lang w:val="es-ES"/>
        </w:rPr>
      </w:pPr>
    </w:p>
    <w:p w14:paraId="025283A5" w14:textId="77777777" w:rsidR="008756F4" w:rsidRPr="004871E0" w:rsidRDefault="008756F4" w:rsidP="008756F4">
      <w:pPr>
        <w:rPr>
          <w:noProof/>
          <w:lang w:val="es-ES"/>
        </w:rPr>
      </w:pPr>
    </w:p>
    <w:p w14:paraId="3290F608" w14:textId="77777777" w:rsidR="008756F4" w:rsidRPr="004871E0" w:rsidRDefault="008756F4" w:rsidP="008756F4">
      <w:pPr>
        <w:rPr>
          <w:noProof/>
          <w:lang w:val="es-ES"/>
        </w:rPr>
      </w:pPr>
    </w:p>
    <w:p w14:paraId="7E3B675F" w14:textId="77777777" w:rsidR="008756F4" w:rsidRPr="004871E0" w:rsidRDefault="008756F4" w:rsidP="008756F4">
      <w:pPr>
        <w:rPr>
          <w:noProof/>
          <w:lang w:val="es-ES"/>
        </w:rPr>
      </w:pPr>
    </w:p>
    <w:p w14:paraId="47F9AFE2" w14:textId="77777777" w:rsidR="008756F4" w:rsidRPr="004871E0" w:rsidRDefault="008756F4" w:rsidP="008756F4">
      <w:pPr>
        <w:rPr>
          <w:noProof/>
          <w:lang w:val="es-ES"/>
        </w:rPr>
      </w:pPr>
    </w:p>
    <w:p w14:paraId="50DD3B0E" w14:textId="77777777" w:rsidR="008756F4" w:rsidRPr="004871E0" w:rsidRDefault="008756F4" w:rsidP="008756F4">
      <w:pPr>
        <w:rPr>
          <w:noProof/>
          <w:lang w:val="es-ES"/>
        </w:rPr>
      </w:pPr>
    </w:p>
    <w:p w14:paraId="522F6CA4" w14:textId="77777777" w:rsidR="008756F4" w:rsidRPr="004871E0" w:rsidRDefault="008756F4" w:rsidP="008756F4">
      <w:pPr>
        <w:rPr>
          <w:noProof/>
          <w:lang w:val="es-ES"/>
        </w:rPr>
      </w:pPr>
    </w:p>
    <w:p w14:paraId="0067A048" w14:textId="77777777" w:rsidR="008756F4" w:rsidRPr="004871E0" w:rsidRDefault="008756F4" w:rsidP="008756F4">
      <w:pPr>
        <w:rPr>
          <w:noProof/>
          <w:lang w:val="es-ES"/>
        </w:rPr>
      </w:pPr>
    </w:p>
    <w:p w14:paraId="227C8F53" w14:textId="77777777" w:rsidR="00145B63" w:rsidRPr="004871E0" w:rsidRDefault="00145B63" w:rsidP="008756F4">
      <w:pPr>
        <w:rPr>
          <w:noProof/>
          <w:lang w:val="es-ES"/>
        </w:rPr>
      </w:pPr>
    </w:p>
    <w:p w14:paraId="1F931A3A" w14:textId="77777777" w:rsidR="00145B63" w:rsidRPr="004871E0" w:rsidRDefault="00145B63" w:rsidP="008756F4">
      <w:pPr>
        <w:rPr>
          <w:noProof/>
          <w:lang w:val="es-ES"/>
        </w:rPr>
      </w:pPr>
    </w:p>
    <w:p w14:paraId="6961F856" w14:textId="77777777" w:rsidR="00145B63" w:rsidRPr="004871E0" w:rsidRDefault="00145B63" w:rsidP="008756F4">
      <w:pPr>
        <w:rPr>
          <w:noProof/>
          <w:lang w:val="es-ES"/>
        </w:rPr>
      </w:pPr>
    </w:p>
    <w:p w14:paraId="6E80F034" w14:textId="77777777" w:rsidR="00145B63" w:rsidRPr="004871E0" w:rsidRDefault="00145B63" w:rsidP="008756F4">
      <w:pPr>
        <w:rPr>
          <w:noProof/>
          <w:lang w:val="es-ES"/>
        </w:rPr>
      </w:pPr>
    </w:p>
    <w:p w14:paraId="638BE97C" w14:textId="77777777" w:rsidR="008756F4" w:rsidRPr="004871E0" w:rsidRDefault="008756F4" w:rsidP="008756F4">
      <w:pPr>
        <w:rPr>
          <w:noProof/>
          <w:lang w:val="es-ES"/>
        </w:rPr>
      </w:pPr>
    </w:p>
    <w:p w14:paraId="098917C9" w14:textId="77777777" w:rsidR="008756F4" w:rsidRPr="004871E0" w:rsidRDefault="008756F4" w:rsidP="008756F4">
      <w:pPr>
        <w:rPr>
          <w:noProof/>
          <w:lang w:val="es-ES"/>
        </w:rPr>
      </w:pPr>
    </w:p>
    <w:p w14:paraId="6B623669" w14:textId="639EF2C9" w:rsidR="006E6A93" w:rsidRPr="004871E0" w:rsidRDefault="00AE09C8" w:rsidP="00480B8E">
      <w:pPr>
        <w:pStyle w:val="EstiloTtuloVerdana14pt"/>
        <w:jc w:val="right"/>
        <w:rPr>
          <w:noProof/>
          <w:sz w:val="36"/>
          <w:szCs w:val="36"/>
          <w:lang w:val="es-ES"/>
        </w:rPr>
      </w:pPr>
      <w:r w:rsidRPr="004871E0">
        <w:rPr>
          <w:noProof/>
          <w:color w:val="1F497D"/>
          <w:lang w:val="es-ES"/>
        </w:rPr>
        <w:t>[</w:t>
      </w:r>
      <w:r w:rsidR="00475D09">
        <w:rPr>
          <w:noProof/>
          <w:color w:val="1F497D"/>
          <w:lang w:val="es-ES"/>
        </w:rPr>
        <w:t>Maxi lavados</w:t>
      </w:r>
      <w:r w:rsidRPr="004871E0">
        <w:rPr>
          <w:noProof/>
          <w:color w:val="1F497D"/>
          <w:lang w:val="es-ES"/>
        </w:rPr>
        <w:t>]</w:t>
      </w:r>
    </w:p>
    <w:p w14:paraId="31CE436C" w14:textId="07A094AB" w:rsidR="006E6A93" w:rsidRPr="004871E0" w:rsidRDefault="00A652A3" w:rsidP="00480B8E">
      <w:pPr>
        <w:pStyle w:val="EstiloTtuloVerdana14pt"/>
        <w:jc w:val="right"/>
        <w:rPr>
          <w:noProof/>
          <w:sz w:val="36"/>
          <w:szCs w:val="36"/>
          <w:lang w:val="es-ES"/>
        </w:rPr>
      </w:pPr>
      <w:r w:rsidRPr="004871E0">
        <w:rPr>
          <w:noProof/>
          <w:sz w:val="36"/>
          <w:szCs w:val="36"/>
          <w:lang w:val="es-ES"/>
        </w:rPr>
        <w:t>(</w:t>
      </w:r>
      <w:r w:rsidR="00D86933">
        <w:rPr>
          <w:noProof/>
          <w:sz w:val="36"/>
          <w:szCs w:val="36"/>
          <w:lang w:val="es-ES"/>
        </w:rPr>
        <w:t>DAS</w:t>
      </w:r>
      <w:r w:rsidRPr="004871E0">
        <w:rPr>
          <w:noProof/>
          <w:sz w:val="36"/>
          <w:szCs w:val="36"/>
          <w:lang w:val="es-ES"/>
        </w:rPr>
        <w:t xml:space="preserve">) </w:t>
      </w:r>
      <w:r w:rsidR="00D86933">
        <w:rPr>
          <w:noProof/>
          <w:sz w:val="36"/>
          <w:szCs w:val="36"/>
          <w:lang w:val="es-ES"/>
        </w:rPr>
        <w:t>Documento Arquitectura S</w:t>
      </w:r>
      <w:r w:rsidR="003E30DB">
        <w:rPr>
          <w:noProof/>
          <w:sz w:val="36"/>
          <w:szCs w:val="36"/>
          <w:lang w:val="es-ES"/>
        </w:rPr>
        <w:t>istema</w:t>
      </w:r>
    </w:p>
    <w:p w14:paraId="50FD41A7" w14:textId="77777777" w:rsidR="006E6A93" w:rsidRPr="004871E0" w:rsidRDefault="00BF05BC" w:rsidP="00480B8E">
      <w:pPr>
        <w:pStyle w:val="EstiloTtuloVerdana14pt"/>
        <w:jc w:val="right"/>
        <w:rPr>
          <w:noProof/>
          <w:sz w:val="36"/>
          <w:szCs w:val="36"/>
          <w:lang w:val="es-ES"/>
        </w:rPr>
      </w:pPr>
      <w:r w:rsidRPr="004871E0">
        <w:rPr>
          <w:noProof/>
          <w:sz w:val="36"/>
          <w:szCs w:val="36"/>
          <w:lang w:val="es-ES"/>
        </w:rPr>
        <w:t>Versión 1.0</w:t>
      </w:r>
    </w:p>
    <w:p w14:paraId="1ECC7F15" w14:textId="77777777" w:rsidR="006E6A93" w:rsidRPr="004871E0" w:rsidRDefault="006E6A93" w:rsidP="00184A7C">
      <w:pPr>
        <w:pStyle w:val="EstiloTtuloVerdana14pt"/>
        <w:rPr>
          <w:noProof/>
          <w:lang w:val="es-ES"/>
        </w:rPr>
      </w:pPr>
    </w:p>
    <w:p w14:paraId="2634132F" w14:textId="77777777" w:rsidR="006E6A93" w:rsidRPr="004871E0" w:rsidRDefault="006E6A93">
      <w:pPr>
        <w:rPr>
          <w:noProof/>
          <w:lang w:val="es-ES"/>
        </w:rPr>
      </w:pPr>
    </w:p>
    <w:p w14:paraId="36D0C1A6" w14:textId="77777777" w:rsidR="002304C4" w:rsidRPr="004871E0" w:rsidRDefault="002304C4">
      <w:pPr>
        <w:rPr>
          <w:noProof/>
          <w:lang w:val="es-ES"/>
        </w:rPr>
      </w:pPr>
    </w:p>
    <w:p w14:paraId="01A1D367" w14:textId="77777777" w:rsidR="002304C4" w:rsidRPr="004871E0" w:rsidRDefault="002304C4">
      <w:pPr>
        <w:rPr>
          <w:noProof/>
          <w:lang w:val="es-ES"/>
        </w:rPr>
      </w:pPr>
    </w:p>
    <w:p w14:paraId="3837BE95" w14:textId="77777777" w:rsidR="002304C4" w:rsidRPr="004871E0" w:rsidRDefault="002304C4">
      <w:pPr>
        <w:rPr>
          <w:noProof/>
          <w:lang w:val="es-ES"/>
        </w:rPr>
      </w:pPr>
    </w:p>
    <w:p w14:paraId="4D971B64" w14:textId="77777777" w:rsidR="002304C4" w:rsidRPr="004871E0" w:rsidRDefault="002304C4">
      <w:pPr>
        <w:rPr>
          <w:noProof/>
          <w:lang w:val="es-ES"/>
        </w:rPr>
      </w:pPr>
    </w:p>
    <w:p w14:paraId="3902B8A6" w14:textId="77777777" w:rsidR="002304C4" w:rsidRPr="004871E0" w:rsidRDefault="002304C4">
      <w:pPr>
        <w:rPr>
          <w:noProof/>
          <w:lang w:val="es-ES"/>
        </w:rPr>
      </w:pPr>
    </w:p>
    <w:p w14:paraId="387292AB" w14:textId="77777777" w:rsidR="002304C4" w:rsidRPr="004871E0" w:rsidRDefault="002304C4">
      <w:pPr>
        <w:rPr>
          <w:noProof/>
          <w:lang w:val="es-ES"/>
        </w:rPr>
      </w:pPr>
    </w:p>
    <w:p w14:paraId="1E718636" w14:textId="77777777" w:rsidR="002304C4" w:rsidRPr="004871E0" w:rsidRDefault="002304C4">
      <w:pPr>
        <w:rPr>
          <w:noProof/>
          <w:lang w:val="es-ES"/>
        </w:rPr>
      </w:pPr>
    </w:p>
    <w:p w14:paraId="0436822A" w14:textId="77777777" w:rsidR="00145B63" w:rsidRPr="004871E0" w:rsidRDefault="00145B63">
      <w:pPr>
        <w:rPr>
          <w:noProof/>
          <w:lang w:val="es-ES"/>
        </w:rPr>
      </w:pPr>
    </w:p>
    <w:p w14:paraId="3A2C2FBE" w14:textId="77777777" w:rsidR="006F607E" w:rsidRPr="004871E0" w:rsidRDefault="006F607E" w:rsidP="006F607E">
      <w:pPr>
        <w:pStyle w:val="InfoBlue"/>
        <w:rPr>
          <w:noProof/>
        </w:rPr>
      </w:pPr>
    </w:p>
    <w:p w14:paraId="4C30657D" w14:textId="77777777" w:rsidR="00CA13E0" w:rsidRPr="004871E0" w:rsidRDefault="00CA13E0" w:rsidP="00CA13E0">
      <w:pPr>
        <w:pStyle w:val="Textoindependiente"/>
        <w:rPr>
          <w:noProof/>
          <w:lang w:val="es-ES"/>
        </w:rPr>
      </w:pPr>
    </w:p>
    <w:p w14:paraId="77B2419A" w14:textId="77777777" w:rsidR="00D93912" w:rsidRPr="004871E0" w:rsidRDefault="00F45AC8" w:rsidP="00184A7C">
      <w:pPr>
        <w:pStyle w:val="EstiloTtuloVerdana14pt"/>
        <w:rPr>
          <w:noProof/>
          <w:lang w:val="es-ES"/>
        </w:rPr>
      </w:pPr>
      <w:r w:rsidRPr="004871E0">
        <w:rPr>
          <w:noProof/>
          <w:lang w:val="es-CL" w:eastAsia="es-CL"/>
        </w:rPr>
        <mc:AlternateContent>
          <mc:Choice Requires="wps">
            <w:drawing>
              <wp:anchor distT="0" distB="0" distL="114300" distR="114300" simplePos="0" relativeHeight="251657728" behindDoc="0" locked="0" layoutInCell="1" allowOverlap="1" wp14:anchorId="7A59CF7F" wp14:editId="627A27DB">
                <wp:simplePos x="0" y="0"/>
                <wp:positionH relativeFrom="column">
                  <wp:posOffset>-1180465</wp:posOffset>
                </wp:positionH>
                <wp:positionV relativeFrom="paragraph">
                  <wp:posOffset>2205355</wp:posOffset>
                </wp:positionV>
                <wp:extent cx="7886700" cy="231140"/>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31140"/>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0B566" id="Rectangle 26" o:spid="_x0000_s1026" style="position:absolute;margin-left:-92.95pt;margin-top:173.65pt;width:621pt;height: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" fillcolor="#36c" stroked="f" strokecolor="blue"/>
            </w:pict>
          </mc:Fallback>
        </mc:AlternateContent>
      </w:r>
      <w:r w:rsidR="0038457F" w:rsidRPr="004871E0">
        <w:rPr>
          <w:noProof/>
          <w:lang w:val="es-ES"/>
        </w:rPr>
        <w:br w:type="page"/>
      </w:r>
      <w:r w:rsidR="00D93912" w:rsidRPr="004871E0">
        <w:rPr>
          <w:noProof/>
          <w:lang w:val="es-ES"/>
        </w:rPr>
        <w:lastRenderedPageBreak/>
        <w:t>Identificación de Documento</w:t>
      </w:r>
    </w:p>
    <w:p w14:paraId="0C8B9EF2" w14:textId="77777777" w:rsidR="008D1903" w:rsidRPr="004871E0" w:rsidRDefault="008D1903" w:rsidP="00184A7C">
      <w:pPr>
        <w:pStyle w:val="EstiloTtuloVerdana14pt"/>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115"/>
      </w:tblGrid>
      <w:tr w:rsidR="00D93912" w:rsidRPr="004871E0" w14:paraId="602F4012" w14:textId="77777777">
        <w:tc>
          <w:tcPr>
            <w:tcW w:w="2775" w:type="dxa"/>
            <w:shd w:val="clear" w:color="auto" w:fill="F3F3F3"/>
          </w:tcPr>
          <w:p w14:paraId="635D4FE7" w14:textId="77777777" w:rsidR="00D93912" w:rsidRPr="004871E0" w:rsidRDefault="00D93912" w:rsidP="001B496D">
            <w:pPr>
              <w:pStyle w:val="Tabletext"/>
              <w:rPr>
                <w:b/>
                <w:noProof/>
                <w:lang w:val="es-ES"/>
              </w:rPr>
            </w:pPr>
            <w:r w:rsidRPr="004871E0">
              <w:rPr>
                <w:b/>
                <w:noProof/>
                <w:lang w:val="es-ES"/>
              </w:rPr>
              <w:t>Identificación</w:t>
            </w:r>
          </w:p>
        </w:tc>
        <w:tc>
          <w:tcPr>
            <w:tcW w:w="6115" w:type="dxa"/>
          </w:tcPr>
          <w:p w14:paraId="0DCF2E48" w14:textId="43FF5238" w:rsidR="00D93912" w:rsidRPr="004871E0" w:rsidRDefault="00475D09" w:rsidP="001B496D">
            <w:pPr>
              <w:pStyle w:val="Tabletext"/>
              <w:rPr>
                <w:noProof/>
                <w:lang w:val="es-ES"/>
              </w:rPr>
            </w:pPr>
            <w:r>
              <w:rPr>
                <w:noProof/>
                <w:lang w:val="es-ES"/>
              </w:rPr>
              <w:t>1</w:t>
            </w:r>
          </w:p>
        </w:tc>
      </w:tr>
      <w:tr w:rsidR="00D93912" w:rsidRPr="004871E0" w14:paraId="6171CF6C" w14:textId="77777777">
        <w:tc>
          <w:tcPr>
            <w:tcW w:w="2775" w:type="dxa"/>
            <w:shd w:val="clear" w:color="auto" w:fill="F3F3F3"/>
          </w:tcPr>
          <w:p w14:paraId="0FB9CA0F" w14:textId="77777777" w:rsidR="00D93912" w:rsidRPr="004871E0" w:rsidRDefault="00D93912" w:rsidP="001B496D">
            <w:pPr>
              <w:pStyle w:val="Tabletext"/>
              <w:rPr>
                <w:b/>
                <w:noProof/>
                <w:lang w:val="es-ES"/>
              </w:rPr>
            </w:pPr>
            <w:r w:rsidRPr="004871E0">
              <w:rPr>
                <w:b/>
                <w:noProof/>
                <w:lang w:val="es-ES"/>
              </w:rPr>
              <w:t>Proyecto</w:t>
            </w:r>
          </w:p>
        </w:tc>
        <w:tc>
          <w:tcPr>
            <w:tcW w:w="6115" w:type="dxa"/>
          </w:tcPr>
          <w:p w14:paraId="65895AEB" w14:textId="49A4922D" w:rsidR="00D93912" w:rsidRPr="004871E0" w:rsidRDefault="00475D09" w:rsidP="001B496D">
            <w:pPr>
              <w:pStyle w:val="Tabletext"/>
              <w:rPr>
                <w:noProof/>
                <w:lang w:val="es-ES"/>
              </w:rPr>
            </w:pPr>
            <w:r>
              <w:rPr>
                <w:noProof/>
                <w:lang w:val="es-ES"/>
              </w:rPr>
              <w:t>Maxi lavados</w:t>
            </w:r>
          </w:p>
        </w:tc>
      </w:tr>
      <w:tr w:rsidR="00D93912" w:rsidRPr="004871E0" w14:paraId="25014CB5" w14:textId="77777777">
        <w:tc>
          <w:tcPr>
            <w:tcW w:w="2775" w:type="dxa"/>
            <w:shd w:val="clear" w:color="auto" w:fill="F3F3F3"/>
          </w:tcPr>
          <w:p w14:paraId="662F4B35" w14:textId="77777777" w:rsidR="00D93912" w:rsidRPr="004871E0" w:rsidRDefault="00D93912" w:rsidP="001B496D">
            <w:pPr>
              <w:pStyle w:val="Tabletext"/>
              <w:rPr>
                <w:b/>
                <w:noProof/>
                <w:lang w:val="es-ES"/>
              </w:rPr>
            </w:pPr>
            <w:r w:rsidRPr="004871E0">
              <w:rPr>
                <w:b/>
                <w:noProof/>
                <w:lang w:val="es-ES"/>
              </w:rPr>
              <w:t>Versión</w:t>
            </w:r>
          </w:p>
        </w:tc>
        <w:tc>
          <w:tcPr>
            <w:tcW w:w="6115" w:type="dxa"/>
          </w:tcPr>
          <w:p w14:paraId="3F651C73" w14:textId="739DFAEE" w:rsidR="00D93912" w:rsidRPr="004871E0" w:rsidRDefault="00475D09" w:rsidP="001B496D">
            <w:pPr>
              <w:pStyle w:val="Tabletext"/>
              <w:rPr>
                <w:noProof/>
                <w:lang w:val="es-ES"/>
              </w:rPr>
            </w:pPr>
            <w:r>
              <w:rPr>
                <w:noProof/>
                <w:lang w:val="es-ES"/>
              </w:rPr>
              <w:t>1.0</w:t>
            </w:r>
          </w:p>
        </w:tc>
      </w:tr>
    </w:tbl>
    <w:p w14:paraId="3DE888EE" w14:textId="77777777" w:rsidR="00D93912" w:rsidRPr="004871E0" w:rsidRDefault="00D93912" w:rsidP="001B496D">
      <w:pPr>
        <w:pStyle w:val="Tabletext"/>
        <w:jc w:val="center"/>
        <w:rPr>
          <w:b/>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077"/>
      </w:tblGrid>
      <w:tr w:rsidR="00D93912" w:rsidRPr="004871E0" w14:paraId="7F7DF54C" w14:textId="77777777">
        <w:tc>
          <w:tcPr>
            <w:tcW w:w="2813" w:type="dxa"/>
            <w:shd w:val="clear" w:color="auto" w:fill="F3F3F3"/>
          </w:tcPr>
          <w:p w14:paraId="1CD9EFC0" w14:textId="77777777" w:rsidR="00D93912" w:rsidRPr="004871E0" w:rsidRDefault="00D93912" w:rsidP="001B496D">
            <w:pPr>
              <w:pStyle w:val="Tabletext"/>
              <w:rPr>
                <w:b/>
                <w:noProof/>
                <w:lang w:val="es-ES"/>
              </w:rPr>
            </w:pPr>
            <w:r w:rsidRPr="004871E0">
              <w:rPr>
                <w:b/>
                <w:noProof/>
                <w:lang w:val="es-ES"/>
              </w:rPr>
              <w:t>Documento mantenido por</w:t>
            </w:r>
          </w:p>
        </w:tc>
        <w:tc>
          <w:tcPr>
            <w:tcW w:w="6077" w:type="dxa"/>
          </w:tcPr>
          <w:p w14:paraId="6FCF51B1" w14:textId="0328117E" w:rsidR="00D93912" w:rsidRPr="004871E0" w:rsidRDefault="00475D09" w:rsidP="001B496D">
            <w:pPr>
              <w:pStyle w:val="Tabletext"/>
              <w:rPr>
                <w:noProof/>
                <w:lang w:val="es-ES"/>
              </w:rPr>
            </w:pPr>
            <w:r>
              <w:rPr>
                <w:noProof/>
                <w:lang w:val="es-ES"/>
              </w:rPr>
              <w:t>Nicolas Mendez</w:t>
            </w:r>
          </w:p>
        </w:tc>
      </w:tr>
      <w:tr w:rsidR="00D93912" w:rsidRPr="004871E0" w14:paraId="36A393C0" w14:textId="77777777">
        <w:tc>
          <w:tcPr>
            <w:tcW w:w="2813" w:type="dxa"/>
            <w:shd w:val="clear" w:color="auto" w:fill="F3F3F3"/>
          </w:tcPr>
          <w:p w14:paraId="1E386A82" w14:textId="77777777" w:rsidR="00D93912" w:rsidRPr="004871E0" w:rsidRDefault="00D93912" w:rsidP="001B496D">
            <w:pPr>
              <w:pStyle w:val="Tabletext"/>
              <w:rPr>
                <w:b/>
                <w:noProof/>
                <w:lang w:val="es-ES"/>
              </w:rPr>
            </w:pPr>
            <w:r w:rsidRPr="004871E0">
              <w:rPr>
                <w:b/>
                <w:noProof/>
                <w:lang w:val="es-ES"/>
              </w:rPr>
              <w:t>Fecha de ultima revisión</w:t>
            </w:r>
          </w:p>
        </w:tc>
        <w:tc>
          <w:tcPr>
            <w:tcW w:w="6077" w:type="dxa"/>
          </w:tcPr>
          <w:p w14:paraId="755AC77A" w14:textId="083C802A" w:rsidR="00D93912" w:rsidRPr="004871E0" w:rsidRDefault="00475D09" w:rsidP="001B496D">
            <w:pPr>
              <w:pStyle w:val="Tabletext"/>
              <w:rPr>
                <w:noProof/>
                <w:lang w:val="es-ES"/>
              </w:rPr>
            </w:pPr>
            <w:r>
              <w:rPr>
                <w:noProof/>
                <w:lang w:val="es-ES"/>
              </w:rPr>
              <w:t>29-03-2022</w:t>
            </w:r>
          </w:p>
        </w:tc>
      </w:tr>
      <w:tr w:rsidR="00D93912" w:rsidRPr="004871E0" w14:paraId="7883919B" w14:textId="77777777">
        <w:tc>
          <w:tcPr>
            <w:tcW w:w="2813" w:type="dxa"/>
            <w:shd w:val="clear" w:color="auto" w:fill="F3F3F3"/>
          </w:tcPr>
          <w:p w14:paraId="3C67ED1D" w14:textId="77777777" w:rsidR="00D93912" w:rsidRPr="004871E0" w:rsidRDefault="00D93912" w:rsidP="001B496D">
            <w:pPr>
              <w:pStyle w:val="Tabletext"/>
              <w:rPr>
                <w:b/>
                <w:noProof/>
                <w:lang w:val="es-ES"/>
              </w:rPr>
            </w:pPr>
            <w:r w:rsidRPr="004871E0">
              <w:rPr>
                <w:b/>
                <w:noProof/>
                <w:lang w:val="es-ES"/>
              </w:rPr>
              <w:t>Fecha de próxima revisión</w:t>
            </w:r>
          </w:p>
        </w:tc>
        <w:tc>
          <w:tcPr>
            <w:tcW w:w="6077" w:type="dxa"/>
          </w:tcPr>
          <w:p w14:paraId="7A004C7F" w14:textId="0127B537" w:rsidR="00D93912" w:rsidRPr="004871E0" w:rsidRDefault="00475D09" w:rsidP="001B496D">
            <w:pPr>
              <w:pStyle w:val="Tabletext"/>
              <w:rPr>
                <w:noProof/>
                <w:lang w:val="es-ES"/>
              </w:rPr>
            </w:pPr>
            <w:r>
              <w:rPr>
                <w:noProof/>
                <w:lang w:val="es-ES"/>
              </w:rPr>
              <w:t>30-03-2022</w:t>
            </w:r>
          </w:p>
        </w:tc>
      </w:tr>
    </w:tbl>
    <w:p w14:paraId="6A75CFAE" w14:textId="77777777" w:rsidR="00D93912" w:rsidRPr="004871E0" w:rsidRDefault="00D93912" w:rsidP="001B496D">
      <w:pPr>
        <w:pStyle w:val="Tabletext"/>
        <w:jc w:val="center"/>
        <w:rPr>
          <w:b/>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068"/>
      </w:tblGrid>
      <w:tr w:rsidR="00D93912" w:rsidRPr="004871E0" w14:paraId="51CCE292" w14:textId="77777777">
        <w:tc>
          <w:tcPr>
            <w:tcW w:w="2822" w:type="dxa"/>
            <w:shd w:val="clear" w:color="auto" w:fill="F3F3F3"/>
          </w:tcPr>
          <w:p w14:paraId="44AD4776" w14:textId="77777777" w:rsidR="00D93912" w:rsidRPr="004871E0" w:rsidRDefault="00D93912" w:rsidP="001B496D">
            <w:pPr>
              <w:pStyle w:val="Tabletext"/>
              <w:rPr>
                <w:b/>
                <w:noProof/>
                <w:lang w:val="es-ES"/>
              </w:rPr>
            </w:pPr>
            <w:r w:rsidRPr="004871E0">
              <w:rPr>
                <w:b/>
                <w:noProof/>
                <w:lang w:val="es-ES"/>
              </w:rPr>
              <w:t>Documento aprobado por</w:t>
            </w:r>
          </w:p>
        </w:tc>
        <w:tc>
          <w:tcPr>
            <w:tcW w:w="6068" w:type="dxa"/>
          </w:tcPr>
          <w:p w14:paraId="469B605E" w14:textId="26C1ADB9" w:rsidR="00D93912" w:rsidRPr="004871E0" w:rsidRDefault="00475D09" w:rsidP="001B496D">
            <w:pPr>
              <w:pStyle w:val="Tabletext"/>
              <w:rPr>
                <w:noProof/>
                <w:lang w:val="es-ES"/>
              </w:rPr>
            </w:pPr>
            <w:r>
              <w:rPr>
                <w:noProof/>
                <w:lang w:val="es-ES"/>
              </w:rPr>
              <w:t>Sebastian Vidal</w:t>
            </w:r>
          </w:p>
        </w:tc>
      </w:tr>
      <w:tr w:rsidR="00D93912" w:rsidRPr="004871E0" w14:paraId="6D1FA5D3" w14:textId="77777777">
        <w:tc>
          <w:tcPr>
            <w:tcW w:w="2822" w:type="dxa"/>
            <w:shd w:val="clear" w:color="auto" w:fill="F3F3F3"/>
          </w:tcPr>
          <w:p w14:paraId="3C1CCE82" w14:textId="77777777" w:rsidR="00D93912" w:rsidRPr="004871E0" w:rsidRDefault="00D93912" w:rsidP="001B496D">
            <w:pPr>
              <w:pStyle w:val="Tabletext"/>
              <w:rPr>
                <w:b/>
                <w:noProof/>
                <w:lang w:val="es-ES"/>
              </w:rPr>
            </w:pPr>
            <w:r w:rsidRPr="004871E0">
              <w:rPr>
                <w:b/>
                <w:noProof/>
                <w:lang w:val="es-ES"/>
              </w:rPr>
              <w:t>Fecha de última aprobación</w:t>
            </w:r>
          </w:p>
        </w:tc>
        <w:tc>
          <w:tcPr>
            <w:tcW w:w="6068" w:type="dxa"/>
          </w:tcPr>
          <w:p w14:paraId="382B3867" w14:textId="37C11173" w:rsidR="00D93912" w:rsidRPr="004871E0" w:rsidRDefault="00475D09" w:rsidP="001B496D">
            <w:pPr>
              <w:pStyle w:val="Tabletext"/>
              <w:rPr>
                <w:noProof/>
                <w:lang w:val="es-ES"/>
              </w:rPr>
            </w:pPr>
            <w:r>
              <w:rPr>
                <w:noProof/>
                <w:lang w:val="es-ES"/>
              </w:rPr>
              <w:t>30-03-2022</w:t>
            </w:r>
          </w:p>
        </w:tc>
      </w:tr>
    </w:tbl>
    <w:p w14:paraId="72298AC2" w14:textId="77777777" w:rsidR="00D93912" w:rsidRPr="004871E0" w:rsidRDefault="00D93912" w:rsidP="00D93912">
      <w:pPr>
        <w:rPr>
          <w:rFonts w:cs="Arial"/>
          <w:noProof/>
          <w:lang w:val="es-ES"/>
        </w:rPr>
      </w:pPr>
    </w:p>
    <w:p w14:paraId="3EBD1F1A" w14:textId="77777777" w:rsidR="00D93912" w:rsidRPr="004871E0" w:rsidRDefault="00D93912">
      <w:pPr>
        <w:pStyle w:val="Ttulo"/>
        <w:spacing w:after="120"/>
        <w:rPr>
          <w:rFonts w:ascii="Verdana" w:hAnsi="Verdana"/>
          <w:noProof/>
          <w:sz w:val="28"/>
          <w:lang w:val="es-ES"/>
        </w:rPr>
      </w:pPr>
    </w:p>
    <w:p w14:paraId="785EEE33" w14:textId="77777777" w:rsidR="006E6A93" w:rsidRPr="004871E0" w:rsidRDefault="006E6A93" w:rsidP="008D1903">
      <w:pPr>
        <w:pStyle w:val="EstiloTtuloVerdana14pt"/>
        <w:rPr>
          <w:noProof/>
          <w:lang w:val="es-ES"/>
        </w:rPr>
      </w:pPr>
      <w:r w:rsidRPr="004871E0">
        <w:rPr>
          <w:noProof/>
          <w:lang w:val="es-ES"/>
        </w:rPr>
        <w:t>Historia de Revisiones</w:t>
      </w:r>
    </w:p>
    <w:p w14:paraId="6CE51ED9" w14:textId="77777777" w:rsidR="00CC7944" w:rsidRPr="004871E0" w:rsidRDefault="00CC7944" w:rsidP="00CC7944">
      <w:pPr>
        <w:rPr>
          <w:noProof/>
          <w:lang w:val="es-ES"/>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rsidRPr="004871E0" w14:paraId="31B766EC" w14:textId="77777777">
        <w:tc>
          <w:tcPr>
            <w:tcW w:w="2196" w:type="dxa"/>
            <w:shd w:val="clear" w:color="auto" w:fill="F3F3F3"/>
          </w:tcPr>
          <w:p w14:paraId="2CDD62A5" w14:textId="77777777" w:rsidR="006E6A93" w:rsidRPr="004871E0" w:rsidRDefault="006E6A93">
            <w:pPr>
              <w:pStyle w:val="Tabletext"/>
              <w:jc w:val="center"/>
              <w:rPr>
                <w:b/>
                <w:noProof/>
                <w:lang w:val="es-ES"/>
              </w:rPr>
            </w:pPr>
            <w:r w:rsidRPr="004871E0">
              <w:rPr>
                <w:b/>
                <w:noProof/>
                <w:lang w:val="es-ES"/>
              </w:rPr>
              <w:t>Fecha</w:t>
            </w:r>
          </w:p>
        </w:tc>
        <w:tc>
          <w:tcPr>
            <w:tcW w:w="1152" w:type="dxa"/>
            <w:shd w:val="clear" w:color="auto" w:fill="F3F3F3"/>
          </w:tcPr>
          <w:p w14:paraId="441E1880" w14:textId="77777777" w:rsidR="006E6A93" w:rsidRPr="004871E0" w:rsidRDefault="006E6A93">
            <w:pPr>
              <w:pStyle w:val="Tabletext"/>
              <w:jc w:val="center"/>
              <w:rPr>
                <w:b/>
                <w:noProof/>
                <w:lang w:val="es-ES"/>
              </w:rPr>
            </w:pPr>
            <w:r w:rsidRPr="004871E0">
              <w:rPr>
                <w:b/>
                <w:noProof/>
                <w:lang w:val="es-ES"/>
              </w:rPr>
              <w:t>Versión</w:t>
            </w:r>
          </w:p>
        </w:tc>
        <w:tc>
          <w:tcPr>
            <w:tcW w:w="3744" w:type="dxa"/>
            <w:shd w:val="clear" w:color="auto" w:fill="F3F3F3"/>
          </w:tcPr>
          <w:p w14:paraId="519EC80E" w14:textId="77777777" w:rsidR="006E6A93" w:rsidRPr="004871E0" w:rsidRDefault="006E6A93">
            <w:pPr>
              <w:pStyle w:val="Tabletext"/>
              <w:jc w:val="center"/>
              <w:rPr>
                <w:b/>
                <w:noProof/>
                <w:lang w:val="es-ES"/>
              </w:rPr>
            </w:pPr>
            <w:r w:rsidRPr="004871E0">
              <w:rPr>
                <w:b/>
                <w:noProof/>
                <w:lang w:val="es-ES"/>
              </w:rPr>
              <w:t>Descripción</w:t>
            </w:r>
          </w:p>
        </w:tc>
        <w:tc>
          <w:tcPr>
            <w:tcW w:w="1908" w:type="dxa"/>
            <w:shd w:val="clear" w:color="auto" w:fill="F3F3F3"/>
          </w:tcPr>
          <w:p w14:paraId="536DADF5" w14:textId="77777777" w:rsidR="006E6A93" w:rsidRPr="004871E0" w:rsidRDefault="006E6A93">
            <w:pPr>
              <w:pStyle w:val="Tabletext"/>
              <w:jc w:val="center"/>
              <w:rPr>
                <w:b/>
                <w:noProof/>
                <w:lang w:val="es-ES"/>
              </w:rPr>
            </w:pPr>
            <w:r w:rsidRPr="004871E0">
              <w:rPr>
                <w:b/>
                <w:noProof/>
                <w:lang w:val="es-ES"/>
              </w:rPr>
              <w:t>Autor</w:t>
            </w:r>
          </w:p>
        </w:tc>
      </w:tr>
      <w:tr w:rsidR="00475D09" w:rsidRPr="004871E0" w14:paraId="571F609F" w14:textId="77777777">
        <w:tc>
          <w:tcPr>
            <w:tcW w:w="2196" w:type="dxa"/>
          </w:tcPr>
          <w:p w14:paraId="63F43A2F" w14:textId="42AC0D9C" w:rsidR="00475D09" w:rsidRPr="004871E0" w:rsidRDefault="00475D09" w:rsidP="00475D09">
            <w:pPr>
              <w:pStyle w:val="Tabletext"/>
              <w:rPr>
                <w:noProof/>
                <w:lang w:val="es-ES"/>
              </w:rPr>
            </w:pPr>
            <w:r>
              <w:rPr>
                <w:rFonts w:cs="Arial"/>
                <w:color w:val="000000"/>
              </w:rPr>
              <w:t>25-03-2022</w:t>
            </w:r>
          </w:p>
        </w:tc>
        <w:tc>
          <w:tcPr>
            <w:tcW w:w="1152" w:type="dxa"/>
          </w:tcPr>
          <w:p w14:paraId="2B68FDBC" w14:textId="5D930352" w:rsidR="00475D09" w:rsidRPr="004871E0" w:rsidRDefault="00475D09" w:rsidP="00475D09">
            <w:pPr>
              <w:pStyle w:val="Tabletext"/>
              <w:rPr>
                <w:noProof/>
                <w:lang w:val="es-ES"/>
              </w:rPr>
            </w:pPr>
            <w:r>
              <w:rPr>
                <w:rFonts w:cs="Arial"/>
                <w:color w:val="000000"/>
              </w:rPr>
              <w:t>0.1</w:t>
            </w:r>
          </w:p>
        </w:tc>
        <w:tc>
          <w:tcPr>
            <w:tcW w:w="3744" w:type="dxa"/>
          </w:tcPr>
          <w:p w14:paraId="75DAD4E8" w14:textId="6BF33EF9" w:rsidR="00475D09" w:rsidRPr="004871E0" w:rsidRDefault="00475D09" w:rsidP="00475D09">
            <w:pPr>
              <w:pStyle w:val="Tabletext"/>
              <w:rPr>
                <w:noProof/>
                <w:lang w:val="es-ES"/>
              </w:rPr>
            </w:pPr>
            <w:proofErr w:type="spellStart"/>
            <w:r>
              <w:rPr>
                <w:rFonts w:cs="Arial"/>
                <w:color w:val="000000"/>
              </w:rPr>
              <w:t>Completar</w:t>
            </w:r>
            <w:proofErr w:type="spellEnd"/>
            <w:r>
              <w:rPr>
                <w:rFonts w:cs="Arial"/>
                <w:color w:val="000000"/>
              </w:rPr>
              <w:t xml:space="preserve"> </w:t>
            </w:r>
            <w:proofErr w:type="spellStart"/>
            <w:r>
              <w:rPr>
                <w:rFonts w:cs="Arial"/>
                <w:color w:val="000000"/>
              </w:rPr>
              <w:t>documento</w:t>
            </w:r>
            <w:proofErr w:type="spellEnd"/>
          </w:p>
        </w:tc>
        <w:tc>
          <w:tcPr>
            <w:tcW w:w="1908" w:type="dxa"/>
          </w:tcPr>
          <w:p w14:paraId="6726D0A6" w14:textId="6DC3BCA8" w:rsidR="00475D09" w:rsidRPr="004871E0" w:rsidRDefault="00475D09" w:rsidP="00475D09">
            <w:pPr>
              <w:pStyle w:val="Tabletext"/>
              <w:rPr>
                <w:noProof/>
                <w:lang w:val="es-ES"/>
              </w:rPr>
            </w:pPr>
            <w:r>
              <w:rPr>
                <w:rFonts w:cs="Arial"/>
                <w:color w:val="000000"/>
              </w:rPr>
              <w:t>Grupo</w:t>
            </w:r>
          </w:p>
        </w:tc>
      </w:tr>
      <w:tr w:rsidR="00475D09" w:rsidRPr="004871E0" w14:paraId="21C32D31" w14:textId="77777777">
        <w:tc>
          <w:tcPr>
            <w:tcW w:w="2196" w:type="dxa"/>
          </w:tcPr>
          <w:p w14:paraId="69CA9850" w14:textId="09296FF2" w:rsidR="00475D09" w:rsidRPr="004871E0" w:rsidRDefault="00475D09" w:rsidP="00475D09">
            <w:pPr>
              <w:pStyle w:val="Tabletext"/>
              <w:rPr>
                <w:noProof/>
                <w:lang w:val="es-ES"/>
              </w:rPr>
            </w:pPr>
            <w:r>
              <w:rPr>
                <w:rFonts w:cs="Arial"/>
                <w:color w:val="000000"/>
              </w:rPr>
              <w:t>27-03-2022</w:t>
            </w:r>
          </w:p>
        </w:tc>
        <w:tc>
          <w:tcPr>
            <w:tcW w:w="1152" w:type="dxa"/>
          </w:tcPr>
          <w:p w14:paraId="1C422C20" w14:textId="15B85495" w:rsidR="00475D09" w:rsidRPr="004871E0" w:rsidRDefault="00475D09" w:rsidP="00475D09">
            <w:pPr>
              <w:pStyle w:val="Tabletext"/>
              <w:rPr>
                <w:noProof/>
                <w:lang w:val="es-ES"/>
              </w:rPr>
            </w:pPr>
            <w:r>
              <w:rPr>
                <w:rFonts w:cs="Arial"/>
                <w:color w:val="000000"/>
              </w:rPr>
              <w:t>0.2</w:t>
            </w:r>
          </w:p>
        </w:tc>
        <w:tc>
          <w:tcPr>
            <w:tcW w:w="3744" w:type="dxa"/>
          </w:tcPr>
          <w:p w14:paraId="31A39327" w14:textId="5B919E69" w:rsidR="00475D09" w:rsidRPr="004871E0" w:rsidRDefault="00475D09" w:rsidP="00475D09">
            <w:pPr>
              <w:pStyle w:val="Tabletext"/>
              <w:rPr>
                <w:noProof/>
                <w:lang w:val="es-ES"/>
              </w:rPr>
            </w:pPr>
            <w:r>
              <w:rPr>
                <w:rFonts w:cs="Arial"/>
                <w:color w:val="000000"/>
              </w:rPr>
              <w:t xml:space="preserve">Vista </w:t>
            </w:r>
            <w:proofErr w:type="spellStart"/>
            <w:r>
              <w:rPr>
                <w:rFonts w:cs="Arial"/>
                <w:color w:val="000000"/>
              </w:rPr>
              <w:t>logica</w:t>
            </w:r>
            <w:proofErr w:type="spellEnd"/>
          </w:p>
        </w:tc>
        <w:tc>
          <w:tcPr>
            <w:tcW w:w="1908" w:type="dxa"/>
          </w:tcPr>
          <w:p w14:paraId="6B511C9A" w14:textId="7C770A84" w:rsidR="00475D09" w:rsidRPr="004871E0" w:rsidRDefault="00475D09" w:rsidP="00475D09">
            <w:pPr>
              <w:pStyle w:val="Tabletext"/>
              <w:rPr>
                <w:noProof/>
                <w:lang w:val="es-ES"/>
              </w:rPr>
            </w:pPr>
            <w:r>
              <w:rPr>
                <w:rFonts w:cs="Arial"/>
                <w:color w:val="000000"/>
              </w:rPr>
              <w:t>Grupo</w:t>
            </w:r>
          </w:p>
        </w:tc>
      </w:tr>
      <w:tr w:rsidR="00475D09" w:rsidRPr="004871E0" w14:paraId="423FCF98" w14:textId="77777777">
        <w:tc>
          <w:tcPr>
            <w:tcW w:w="2196" w:type="dxa"/>
          </w:tcPr>
          <w:p w14:paraId="57A98458" w14:textId="7DDB6B20" w:rsidR="00475D09" w:rsidRPr="004871E0" w:rsidRDefault="00475D09" w:rsidP="00475D09">
            <w:pPr>
              <w:pStyle w:val="Tabletext"/>
              <w:rPr>
                <w:noProof/>
                <w:lang w:val="es-ES"/>
              </w:rPr>
            </w:pPr>
            <w:r>
              <w:rPr>
                <w:rFonts w:cs="Arial"/>
                <w:color w:val="000000"/>
              </w:rPr>
              <w:t>29-03-2022</w:t>
            </w:r>
          </w:p>
        </w:tc>
        <w:tc>
          <w:tcPr>
            <w:tcW w:w="1152" w:type="dxa"/>
          </w:tcPr>
          <w:p w14:paraId="1D47121E" w14:textId="65A9B085" w:rsidR="00475D09" w:rsidRPr="004871E0" w:rsidRDefault="00475D09" w:rsidP="00475D09">
            <w:pPr>
              <w:pStyle w:val="Tabletext"/>
              <w:rPr>
                <w:noProof/>
                <w:lang w:val="es-ES"/>
              </w:rPr>
            </w:pPr>
            <w:r>
              <w:rPr>
                <w:rFonts w:cs="Arial"/>
                <w:color w:val="000000"/>
              </w:rPr>
              <w:t>0.3</w:t>
            </w:r>
          </w:p>
        </w:tc>
        <w:tc>
          <w:tcPr>
            <w:tcW w:w="3744" w:type="dxa"/>
          </w:tcPr>
          <w:p w14:paraId="4A8EBCD3" w14:textId="39E5CEEF" w:rsidR="00475D09" w:rsidRPr="004871E0" w:rsidRDefault="00475D09" w:rsidP="00475D09">
            <w:pPr>
              <w:pStyle w:val="Tabletext"/>
              <w:rPr>
                <w:noProof/>
                <w:lang w:val="es-ES"/>
              </w:rPr>
            </w:pPr>
            <w:r>
              <w:rPr>
                <w:rFonts w:cs="Arial"/>
                <w:color w:val="000000"/>
              </w:rPr>
              <w:t xml:space="preserve">Revision total de </w:t>
            </w:r>
            <w:proofErr w:type="spellStart"/>
            <w:r>
              <w:rPr>
                <w:rFonts w:cs="Arial"/>
                <w:color w:val="000000"/>
              </w:rPr>
              <w:t>documento</w:t>
            </w:r>
            <w:proofErr w:type="spellEnd"/>
          </w:p>
        </w:tc>
        <w:tc>
          <w:tcPr>
            <w:tcW w:w="1908" w:type="dxa"/>
          </w:tcPr>
          <w:p w14:paraId="60EEBFC5" w14:textId="404080E3" w:rsidR="00475D09" w:rsidRPr="004871E0" w:rsidRDefault="00475D09" w:rsidP="00475D09">
            <w:pPr>
              <w:pStyle w:val="Tabletext"/>
              <w:rPr>
                <w:noProof/>
                <w:lang w:val="es-ES"/>
              </w:rPr>
            </w:pPr>
            <w:r>
              <w:rPr>
                <w:rFonts w:cs="Arial"/>
                <w:color w:val="000000"/>
              </w:rPr>
              <w:t>Grupo</w:t>
            </w:r>
          </w:p>
        </w:tc>
      </w:tr>
      <w:tr w:rsidR="006E6A93" w:rsidRPr="004871E0" w14:paraId="56254ED2" w14:textId="77777777">
        <w:tc>
          <w:tcPr>
            <w:tcW w:w="2196" w:type="dxa"/>
          </w:tcPr>
          <w:p w14:paraId="250BCAB2" w14:textId="77777777" w:rsidR="006E6A93" w:rsidRPr="004871E0" w:rsidRDefault="006E6A93">
            <w:pPr>
              <w:pStyle w:val="Tabletext"/>
              <w:rPr>
                <w:noProof/>
                <w:lang w:val="es-ES"/>
              </w:rPr>
            </w:pPr>
          </w:p>
        </w:tc>
        <w:tc>
          <w:tcPr>
            <w:tcW w:w="1152" w:type="dxa"/>
          </w:tcPr>
          <w:p w14:paraId="506BC549" w14:textId="77777777" w:rsidR="006E6A93" w:rsidRPr="004871E0" w:rsidRDefault="006E6A93">
            <w:pPr>
              <w:pStyle w:val="Tabletext"/>
              <w:rPr>
                <w:noProof/>
                <w:lang w:val="es-ES"/>
              </w:rPr>
            </w:pPr>
          </w:p>
        </w:tc>
        <w:tc>
          <w:tcPr>
            <w:tcW w:w="3744" w:type="dxa"/>
          </w:tcPr>
          <w:p w14:paraId="517C6B51" w14:textId="77777777" w:rsidR="006E6A93" w:rsidRPr="004871E0" w:rsidRDefault="006E6A93">
            <w:pPr>
              <w:pStyle w:val="Tabletext"/>
              <w:rPr>
                <w:noProof/>
                <w:lang w:val="es-ES"/>
              </w:rPr>
            </w:pPr>
          </w:p>
        </w:tc>
        <w:tc>
          <w:tcPr>
            <w:tcW w:w="1908" w:type="dxa"/>
          </w:tcPr>
          <w:p w14:paraId="2D2DEE8C" w14:textId="77777777" w:rsidR="006E6A93" w:rsidRPr="004871E0" w:rsidRDefault="006E6A93">
            <w:pPr>
              <w:pStyle w:val="Tabletext"/>
              <w:rPr>
                <w:noProof/>
                <w:lang w:val="es-ES"/>
              </w:rPr>
            </w:pPr>
          </w:p>
        </w:tc>
      </w:tr>
    </w:tbl>
    <w:p w14:paraId="704D9F95" w14:textId="77777777" w:rsidR="006E6A93" w:rsidRPr="004871E0" w:rsidRDefault="006E6A93">
      <w:pPr>
        <w:rPr>
          <w:noProof/>
          <w:lang w:val="es-ES"/>
        </w:rPr>
      </w:pPr>
    </w:p>
    <w:p w14:paraId="6CF01A67" w14:textId="77777777" w:rsidR="00202B0B" w:rsidRPr="004871E0" w:rsidRDefault="00202B0B" w:rsidP="00202B0B">
      <w:pPr>
        <w:pStyle w:val="Textoindependiente1"/>
        <w:rPr>
          <w:noProof/>
          <w:lang w:val="es-ES"/>
        </w:rPr>
      </w:pPr>
    </w:p>
    <w:p w14:paraId="5231C43F" w14:textId="77777777" w:rsidR="00202B0B" w:rsidRPr="004871E0" w:rsidRDefault="00202B0B" w:rsidP="00202B0B">
      <w:pPr>
        <w:pStyle w:val="Textoindependiente1"/>
        <w:rPr>
          <w:noProof/>
          <w:lang w:val="es-ES"/>
        </w:rPr>
      </w:pPr>
    </w:p>
    <w:p w14:paraId="5A429534" w14:textId="77777777" w:rsidR="00202B0B" w:rsidRPr="004871E0" w:rsidRDefault="00202B0B" w:rsidP="00202B0B">
      <w:pPr>
        <w:pStyle w:val="Textoindependiente1"/>
        <w:rPr>
          <w:noProof/>
          <w:lang w:val="es-ES"/>
        </w:rPr>
      </w:pPr>
    </w:p>
    <w:p w14:paraId="4762D072" w14:textId="77777777" w:rsidR="00202B0B" w:rsidRPr="004871E0" w:rsidRDefault="00202B0B" w:rsidP="00202B0B">
      <w:pPr>
        <w:pStyle w:val="Textoindependiente1"/>
        <w:rPr>
          <w:noProof/>
          <w:lang w:val="es-ES"/>
        </w:rPr>
      </w:pPr>
    </w:p>
    <w:p w14:paraId="34E3761D" w14:textId="77777777" w:rsidR="00202B0B" w:rsidRPr="004871E0" w:rsidRDefault="00202B0B" w:rsidP="00202B0B">
      <w:pPr>
        <w:pStyle w:val="Textoindependiente1"/>
        <w:rPr>
          <w:noProof/>
          <w:lang w:val="es-ES"/>
        </w:rPr>
      </w:pPr>
    </w:p>
    <w:p w14:paraId="15370211" w14:textId="77777777" w:rsidR="006E6A93" w:rsidRPr="004871E0" w:rsidRDefault="006E6A93" w:rsidP="00184A7C">
      <w:pPr>
        <w:pStyle w:val="EstiloTtuloVerdana14pt"/>
        <w:rPr>
          <w:noProof/>
          <w:lang w:val="es-ES"/>
        </w:rPr>
      </w:pPr>
      <w:r w:rsidRPr="004871E0">
        <w:rPr>
          <w:noProof/>
          <w:lang w:val="es-ES"/>
        </w:rPr>
        <w:br w:type="page"/>
      </w:r>
      <w:r w:rsidR="00D26CEA" w:rsidRPr="004871E0">
        <w:rPr>
          <w:noProof/>
          <w:lang w:val="es-ES"/>
        </w:rPr>
        <w:lastRenderedPageBreak/>
        <w:t>Tabla de Contenidos</w:t>
      </w:r>
    </w:p>
    <w:p w14:paraId="7A56FD3F" w14:textId="77777777" w:rsidR="00D26CEA" w:rsidRPr="004871E0" w:rsidRDefault="00D26CEA" w:rsidP="00D26CEA">
      <w:pPr>
        <w:rPr>
          <w:noProof/>
          <w:lang w:val="es-ES"/>
        </w:rPr>
      </w:pPr>
    </w:p>
    <w:p w14:paraId="59D49FCB" w14:textId="50D3F073" w:rsidR="00D30420" w:rsidRDefault="00D26CEA">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4871E0">
        <w:rPr>
          <w:noProof/>
          <w:lang w:val="es-ES"/>
        </w:rPr>
        <w:fldChar w:fldCharType="begin"/>
      </w:r>
      <w:r w:rsidRPr="004871E0">
        <w:rPr>
          <w:noProof/>
          <w:lang w:val="es-ES"/>
        </w:rPr>
        <w:instrText xml:space="preserve"> TOC \o "1-3" \h \z \u </w:instrText>
      </w:r>
      <w:r w:rsidRPr="004871E0">
        <w:rPr>
          <w:noProof/>
          <w:lang w:val="es-ES"/>
        </w:rPr>
        <w:fldChar w:fldCharType="separate"/>
      </w:r>
      <w:hyperlink w:anchor="_Toc84537077" w:history="1">
        <w:r w:rsidR="00D30420" w:rsidRPr="008A1315">
          <w:rPr>
            <w:rStyle w:val="Hipervnculo"/>
            <w:noProof/>
            <w:lang w:val="es-ES"/>
          </w:rPr>
          <w:t>1</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Introducción</w:t>
        </w:r>
        <w:r w:rsidR="00D30420">
          <w:rPr>
            <w:noProof/>
            <w:webHidden/>
          </w:rPr>
          <w:tab/>
        </w:r>
        <w:r w:rsidR="00D30420">
          <w:rPr>
            <w:noProof/>
            <w:webHidden/>
          </w:rPr>
          <w:fldChar w:fldCharType="begin"/>
        </w:r>
        <w:r w:rsidR="00D30420">
          <w:rPr>
            <w:noProof/>
            <w:webHidden/>
          </w:rPr>
          <w:instrText xml:space="preserve"> PAGEREF _Toc84537077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4D031A1E" w14:textId="02B3863D"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78" w:history="1">
        <w:r w:rsidR="00D30420" w:rsidRPr="008A1315">
          <w:rPr>
            <w:rStyle w:val="Hipervnculo"/>
            <w:noProof/>
            <w:lang w:val="es-ES"/>
          </w:rPr>
          <w:t>1.1</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Contexto del Problema</w:t>
        </w:r>
        <w:r w:rsidR="00D30420">
          <w:rPr>
            <w:noProof/>
            <w:webHidden/>
          </w:rPr>
          <w:tab/>
        </w:r>
        <w:r w:rsidR="00D30420">
          <w:rPr>
            <w:noProof/>
            <w:webHidden/>
          </w:rPr>
          <w:fldChar w:fldCharType="begin"/>
        </w:r>
        <w:r w:rsidR="00D30420">
          <w:rPr>
            <w:noProof/>
            <w:webHidden/>
          </w:rPr>
          <w:instrText xml:space="preserve"> PAGEREF _Toc84537078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0B0DD5E8" w14:textId="19755430"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79" w:history="1">
        <w:r w:rsidR="00D30420" w:rsidRPr="008A1315">
          <w:rPr>
            <w:rStyle w:val="Hipervnculo"/>
            <w:noProof/>
            <w:lang w:val="es-ES"/>
          </w:rPr>
          <w:t>1.2</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Propósito</w:t>
        </w:r>
        <w:r w:rsidR="00D30420">
          <w:rPr>
            <w:noProof/>
            <w:webHidden/>
          </w:rPr>
          <w:tab/>
        </w:r>
        <w:r w:rsidR="00D30420">
          <w:rPr>
            <w:noProof/>
            <w:webHidden/>
          </w:rPr>
          <w:fldChar w:fldCharType="begin"/>
        </w:r>
        <w:r w:rsidR="00D30420">
          <w:rPr>
            <w:noProof/>
            <w:webHidden/>
          </w:rPr>
          <w:instrText xml:space="preserve"> PAGEREF _Toc84537079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2CD3D310" w14:textId="264196DE"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0" w:history="1">
        <w:r w:rsidR="00D30420" w:rsidRPr="008A1315">
          <w:rPr>
            <w:rStyle w:val="Hipervnculo"/>
            <w:noProof/>
            <w:lang w:val="es-ES"/>
          </w:rPr>
          <w:t>1.3</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Ámbito</w:t>
        </w:r>
        <w:r w:rsidR="00D30420">
          <w:rPr>
            <w:noProof/>
            <w:webHidden/>
          </w:rPr>
          <w:tab/>
        </w:r>
        <w:r w:rsidR="00D30420">
          <w:rPr>
            <w:noProof/>
            <w:webHidden/>
          </w:rPr>
          <w:fldChar w:fldCharType="begin"/>
        </w:r>
        <w:r w:rsidR="00D30420">
          <w:rPr>
            <w:noProof/>
            <w:webHidden/>
          </w:rPr>
          <w:instrText xml:space="preserve"> PAGEREF _Toc84537080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5554E5FA" w14:textId="3A0AB343"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1" w:history="1">
        <w:r w:rsidR="00D30420" w:rsidRPr="008A1315">
          <w:rPr>
            <w:rStyle w:val="Hipervnculo"/>
            <w:noProof/>
            <w:lang w:val="es-ES"/>
          </w:rPr>
          <w:t>1.4</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Definiciones, acrónimos y abreviaciones</w:t>
        </w:r>
        <w:r w:rsidR="00D30420">
          <w:rPr>
            <w:noProof/>
            <w:webHidden/>
          </w:rPr>
          <w:tab/>
        </w:r>
        <w:r w:rsidR="00D30420">
          <w:rPr>
            <w:noProof/>
            <w:webHidden/>
          </w:rPr>
          <w:fldChar w:fldCharType="begin"/>
        </w:r>
        <w:r w:rsidR="00D30420">
          <w:rPr>
            <w:noProof/>
            <w:webHidden/>
          </w:rPr>
          <w:instrText xml:space="preserve"> PAGEREF _Toc84537081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35078781" w14:textId="7A29C509"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2" w:history="1">
        <w:r w:rsidR="00D30420" w:rsidRPr="008A1315">
          <w:rPr>
            <w:rStyle w:val="Hipervnculo"/>
            <w:noProof/>
            <w:lang w:val="es-ES"/>
          </w:rPr>
          <w:t>1.5</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Referencias</w:t>
        </w:r>
        <w:r w:rsidR="00D30420">
          <w:rPr>
            <w:noProof/>
            <w:webHidden/>
          </w:rPr>
          <w:tab/>
        </w:r>
        <w:r w:rsidR="00D30420">
          <w:rPr>
            <w:noProof/>
            <w:webHidden/>
          </w:rPr>
          <w:fldChar w:fldCharType="begin"/>
        </w:r>
        <w:r w:rsidR="00D30420">
          <w:rPr>
            <w:noProof/>
            <w:webHidden/>
          </w:rPr>
          <w:instrText xml:space="preserve"> PAGEREF _Toc84537082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7CE637FA" w14:textId="1F53D6DC"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3" w:history="1">
        <w:r w:rsidR="00D30420" w:rsidRPr="008A1315">
          <w:rPr>
            <w:rStyle w:val="Hipervnculo"/>
            <w:noProof/>
            <w:lang w:val="es-ES"/>
          </w:rPr>
          <w:t>1.6</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Resumen ejecutivo</w:t>
        </w:r>
        <w:r w:rsidR="00D30420">
          <w:rPr>
            <w:noProof/>
            <w:webHidden/>
          </w:rPr>
          <w:tab/>
        </w:r>
        <w:r w:rsidR="00D30420">
          <w:rPr>
            <w:noProof/>
            <w:webHidden/>
          </w:rPr>
          <w:fldChar w:fldCharType="begin"/>
        </w:r>
        <w:r w:rsidR="00D30420">
          <w:rPr>
            <w:noProof/>
            <w:webHidden/>
          </w:rPr>
          <w:instrText xml:space="preserve"> PAGEREF _Toc84537083 \h </w:instrText>
        </w:r>
        <w:r w:rsidR="00D30420">
          <w:rPr>
            <w:noProof/>
            <w:webHidden/>
          </w:rPr>
        </w:r>
        <w:r w:rsidR="00D30420">
          <w:rPr>
            <w:noProof/>
            <w:webHidden/>
          </w:rPr>
          <w:fldChar w:fldCharType="separate"/>
        </w:r>
        <w:r w:rsidR="00D30420">
          <w:rPr>
            <w:noProof/>
            <w:webHidden/>
          </w:rPr>
          <w:t>3</w:t>
        </w:r>
        <w:r w:rsidR="00D30420">
          <w:rPr>
            <w:noProof/>
            <w:webHidden/>
          </w:rPr>
          <w:fldChar w:fldCharType="end"/>
        </w:r>
      </w:hyperlink>
    </w:p>
    <w:p w14:paraId="26FE630A" w14:textId="5096A647"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4" w:history="1">
        <w:r w:rsidR="00D30420" w:rsidRPr="008A1315">
          <w:rPr>
            <w:rStyle w:val="Hipervnculo"/>
            <w:noProof/>
            <w:lang w:val="es-ES"/>
          </w:rPr>
          <w:t>1.7</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Representación</w:t>
        </w:r>
        <w:r w:rsidR="00D30420">
          <w:rPr>
            <w:noProof/>
            <w:webHidden/>
          </w:rPr>
          <w:tab/>
        </w:r>
        <w:r w:rsidR="00D30420">
          <w:rPr>
            <w:noProof/>
            <w:webHidden/>
          </w:rPr>
          <w:fldChar w:fldCharType="begin"/>
        </w:r>
        <w:r w:rsidR="00D30420">
          <w:rPr>
            <w:noProof/>
            <w:webHidden/>
          </w:rPr>
          <w:instrText xml:space="preserve"> PAGEREF _Toc84537084 \h </w:instrText>
        </w:r>
        <w:r w:rsidR="00D30420">
          <w:rPr>
            <w:noProof/>
            <w:webHidden/>
          </w:rPr>
        </w:r>
        <w:r w:rsidR="00D30420">
          <w:rPr>
            <w:noProof/>
            <w:webHidden/>
          </w:rPr>
          <w:fldChar w:fldCharType="separate"/>
        </w:r>
        <w:r w:rsidR="00D30420">
          <w:rPr>
            <w:noProof/>
            <w:webHidden/>
          </w:rPr>
          <w:t>4</w:t>
        </w:r>
        <w:r w:rsidR="00D30420">
          <w:rPr>
            <w:noProof/>
            <w:webHidden/>
          </w:rPr>
          <w:fldChar w:fldCharType="end"/>
        </w:r>
      </w:hyperlink>
    </w:p>
    <w:p w14:paraId="082A3BCC" w14:textId="0C1F76AA"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085" w:history="1">
        <w:r w:rsidR="00D30420" w:rsidRPr="008A1315">
          <w:rPr>
            <w:rStyle w:val="Hipervnculo"/>
            <w:noProof/>
            <w:lang w:val="es-ES"/>
          </w:rPr>
          <w:t>2</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Metas y Restricciones de la Arquitectura</w:t>
        </w:r>
        <w:r w:rsidR="00D30420">
          <w:rPr>
            <w:noProof/>
            <w:webHidden/>
          </w:rPr>
          <w:tab/>
        </w:r>
        <w:r w:rsidR="00D30420">
          <w:rPr>
            <w:noProof/>
            <w:webHidden/>
          </w:rPr>
          <w:fldChar w:fldCharType="begin"/>
        </w:r>
        <w:r w:rsidR="00D30420">
          <w:rPr>
            <w:noProof/>
            <w:webHidden/>
          </w:rPr>
          <w:instrText xml:space="preserve"> PAGEREF _Toc84537085 \h </w:instrText>
        </w:r>
        <w:r w:rsidR="00D30420">
          <w:rPr>
            <w:noProof/>
            <w:webHidden/>
          </w:rPr>
        </w:r>
        <w:r w:rsidR="00D30420">
          <w:rPr>
            <w:noProof/>
            <w:webHidden/>
          </w:rPr>
          <w:fldChar w:fldCharType="separate"/>
        </w:r>
        <w:r w:rsidR="00D30420">
          <w:rPr>
            <w:noProof/>
            <w:webHidden/>
          </w:rPr>
          <w:t>5</w:t>
        </w:r>
        <w:r w:rsidR="00D30420">
          <w:rPr>
            <w:noProof/>
            <w:webHidden/>
          </w:rPr>
          <w:fldChar w:fldCharType="end"/>
        </w:r>
      </w:hyperlink>
    </w:p>
    <w:p w14:paraId="5744A752" w14:textId="75CAE493"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6" w:history="1">
        <w:r w:rsidR="00D30420" w:rsidRPr="008A1315">
          <w:rPr>
            <w:rStyle w:val="Hipervnculo"/>
            <w:noProof/>
            <w:lang w:val="es-ES"/>
          </w:rPr>
          <w:t>2.1</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Metas de la arquitectura</w:t>
        </w:r>
        <w:r w:rsidR="00D30420">
          <w:rPr>
            <w:noProof/>
            <w:webHidden/>
          </w:rPr>
          <w:tab/>
        </w:r>
        <w:r w:rsidR="00D30420">
          <w:rPr>
            <w:noProof/>
            <w:webHidden/>
          </w:rPr>
          <w:fldChar w:fldCharType="begin"/>
        </w:r>
        <w:r w:rsidR="00D30420">
          <w:rPr>
            <w:noProof/>
            <w:webHidden/>
          </w:rPr>
          <w:instrText xml:space="preserve"> PAGEREF _Toc84537086 \h </w:instrText>
        </w:r>
        <w:r w:rsidR="00D30420">
          <w:rPr>
            <w:noProof/>
            <w:webHidden/>
          </w:rPr>
        </w:r>
        <w:r w:rsidR="00D30420">
          <w:rPr>
            <w:noProof/>
            <w:webHidden/>
          </w:rPr>
          <w:fldChar w:fldCharType="separate"/>
        </w:r>
        <w:r w:rsidR="00D30420">
          <w:rPr>
            <w:noProof/>
            <w:webHidden/>
          </w:rPr>
          <w:t>5</w:t>
        </w:r>
        <w:r w:rsidR="00D30420">
          <w:rPr>
            <w:noProof/>
            <w:webHidden/>
          </w:rPr>
          <w:fldChar w:fldCharType="end"/>
        </w:r>
      </w:hyperlink>
    </w:p>
    <w:p w14:paraId="7FD3E70D" w14:textId="6193EFC5"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7" w:history="1">
        <w:r w:rsidR="00D30420" w:rsidRPr="008A1315">
          <w:rPr>
            <w:rStyle w:val="Hipervnculo"/>
            <w:noProof/>
            <w:lang w:val="es-ES"/>
          </w:rPr>
          <w:t>2.2</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Restricciones de la Arquitectura</w:t>
        </w:r>
        <w:r w:rsidR="00D30420">
          <w:rPr>
            <w:noProof/>
            <w:webHidden/>
          </w:rPr>
          <w:tab/>
        </w:r>
        <w:r w:rsidR="00D30420">
          <w:rPr>
            <w:noProof/>
            <w:webHidden/>
          </w:rPr>
          <w:fldChar w:fldCharType="begin"/>
        </w:r>
        <w:r w:rsidR="00D30420">
          <w:rPr>
            <w:noProof/>
            <w:webHidden/>
          </w:rPr>
          <w:instrText xml:space="preserve"> PAGEREF _Toc84537087 \h </w:instrText>
        </w:r>
        <w:r w:rsidR="00D30420">
          <w:rPr>
            <w:noProof/>
            <w:webHidden/>
          </w:rPr>
        </w:r>
        <w:r w:rsidR="00D30420">
          <w:rPr>
            <w:noProof/>
            <w:webHidden/>
          </w:rPr>
          <w:fldChar w:fldCharType="separate"/>
        </w:r>
        <w:r w:rsidR="00D30420">
          <w:rPr>
            <w:noProof/>
            <w:webHidden/>
          </w:rPr>
          <w:t>5</w:t>
        </w:r>
        <w:r w:rsidR="00D30420">
          <w:rPr>
            <w:noProof/>
            <w:webHidden/>
          </w:rPr>
          <w:fldChar w:fldCharType="end"/>
        </w:r>
      </w:hyperlink>
    </w:p>
    <w:p w14:paraId="7F53DDFF" w14:textId="4310B88F"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88" w:history="1">
        <w:r w:rsidR="00D30420" w:rsidRPr="008A1315">
          <w:rPr>
            <w:rStyle w:val="Hipervnculo"/>
            <w:noProof/>
            <w:lang w:val="es-ES"/>
          </w:rPr>
          <w:t>2.3</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Otros antecedentes y consideraciones</w:t>
        </w:r>
        <w:r w:rsidR="00D30420">
          <w:rPr>
            <w:noProof/>
            <w:webHidden/>
          </w:rPr>
          <w:tab/>
        </w:r>
        <w:r w:rsidR="00D30420">
          <w:rPr>
            <w:noProof/>
            <w:webHidden/>
          </w:rPr>
          <w:fldChar w:fldCharType="begin"/>
        </w:r>
        <w:r w:rsidR="00D30420">
          <w:rPr>
            <w:noProof/>
            <w:webHidden/>
          </w:rPr>
          <w:instrText xml:space="preserve"> PAGEREF _Toc84537088 \h </w:instrText>
        </w:r>
        <w:r w:rsidR="00D30420">
          <w:rPr>
            <w:noProof/>
            <w:webHidden/>
          </w:rPr>
        </w:r>
        <w:r w:rsidR="00D30420">
          <w:rPr>
            <w:noProof/>
            <w:webHidden/>
          </w:rPr>
          <w:fldChar w:fldCharType="separate"/>
        </w:r>
        <w:r w:rsidR="00D30420">
          <w:rPr>
            <w:noProof/>
            <w:webHidden/>
          </w:rPr>
          <w:t>5</w:t>
        </w:r>
        <w:r w:rsidR="00D30420">
          <w:rPr>
            <w:noProof/>
            <w:webHidden/>
          </w:rPr>
          <w:fldChar w:fldCharType="end"/>
        </w:r>
      </w:hyperlink>
    </w:p>
    <w:p w14:paraId="4F787EA4" w14:textId="29B8C597"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089" w:history="1">
        <w:r w:rsidR="00D30420" w:rsidRPr="008A1315">
          <w:rPr>
            <w:rStyle w:val="Hipervnculo"/>
            <w:noProof/>
            <w:lang w:val="es-ES"/>
          </w:rPr>
          <w:t>3</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Vista de Escenarios</w:t>
        </w:r>
        <w:r w:rsidR="00D30420">
          <w:rPr>
            <w:noProof/>
            <w:webHidden/>
          </w:rPr>
          <w:tab/>
        </w:r>
        <w:r w:rsidR="00D30420">
          <w:rPr>
            <w:noProof/>
            <w:webHidden/>
          </w:rPr>
          <w:fldChar w:fldCharType="begin"/>
        </w:r>
        <w:r w:rsidR="00D30420">
          <w:rPr>
            <w:noProof/>
            <w:webHidden/>
          </w:rPr>
          <w:instrText xml:space="preserve"> PAGEREF _Toc84537089 \h </w:instrText>
        </w:r>
        <w:r w:rsidR="00D30420">
          <w:rPr>
            <w:noProof/>
            <w:webHidden/>
          </w:rPr>
        </w:r>
        <w:r w:rsidR="00D30420">
          <w:rPr>
            <w:noProof/>
            <w:webHidden/>
          </w:rPr>
          <w:fldChar w:fldCharType="separate"/>
        </w:r>
        <w:r w:rsidR="00D30420">
          <w:rPr>
            <w:noProof/>
            <w:webHidden/>
          </w:rPr>
          <w:t>6</w:t>
        </w:r>
        <w:r w:rsidR="00D30420">
          <w:rPr>
            <w:noProof/>
            <w:webHidden/>
          </w:rPr>
          <w:fldChar w:fldCharType="end"/>
        </w:r>
      </w:hyperlink>
    </w:p>
    <w:p w14:paraId="5C9F2EEC" w14:textId="26B37D02"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90" w:history="1">
        <w:r w:rsidR="00D30420" w:rsidRPr="008A1315">
          <w:rPr>
            <w:rStyle w:val="Hipervnculo"/>
            <w:noProof/>
            <w:lang w:val="es-ES"/>
          </w:rPr>
          <w:t>3.1</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Modelo de Casos de Uso</w:t>
        </w:r>
        <w:r w:rsidR="00D30420">
          <w:rPr>
            <w:noProof/>
            <w:webHidden/>
          </w:rPr>
          <w:tab/>
        </w:r>
        <w:r w:rsidR="00D30420">
          <w:rPr>
            <w:noProof/>
            <w:webHidden/>
          </w:rPr>
          <w:fldChar w:fldCharType="begin"/>
        </w:r>
        <w:r w:rsidR="00D30420">
          <w:rPr>
            <w:noProof/>
            <w:webHidden/>
          </w:rPr>
          <w:instrText xml:space="preserve"> PAGEREF _Toc84537090 \h </w:instrText>
        </w:r>
        <w:r w:rsidR="00D30420">
          <w:rPr>
            <w:noProof/>
            <w:webHidden/>
          </w:rPr>
        </w:r>
        <w:r w:rsidR="00D30420">
          <w:rPr>
            <w:noProof/>
            <w:webHidden/>
          </w:rPr>
          <w:fldChar w:fldCharType="separate"/>
        </w:r>
        <w:r w:rsidR="00D30420">
          <w:rPr>
            <w:noProof/>
            <w:webHidden/>
          </w:rPr>
          <w:t>6</w:t>
        </w:r>
        <w:r w:rsidR="00D30420">
          <w:rPr>
            <w:noProof/>
            <w:webHidden/>
          </w:rPr>
          <w:fldChar w:fldCharType="end"/>
        </w:r>
      </w:hyperlink>
    </w:p>
    <w:p w14:paraId="61D7E94D" w14:textId="3AE88D8F"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91" w:history="1">
        <w:r w:rsidR="00D30420" w:rsidRPr="008A1315">
          <w:rPr>
            <w:rStyle w:val="Hipervnculo"/>
            <w:noProof/>
            <w:lang w:val="es-ES"/>
          </w:rPr>
          <w:t>3.2</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Casos de Usos Extendidos</w:t>
        </w:r>
        <w:r w:rsidR="00D30420">
          <w:rPr>
            <w:noProof/>
            <w:webHidden/>
          </w:rPr>
          <w:tab/>
        </w:r>
        <w:r w:rsidR="00D30420">
          <w:rPr>
            <w:noProof/>
            <w:webHidden/>
          </w:rPr>
          <w:fldChar w:fldCharType="begin"/>
        </w:r>
        <w:r w:rsidR="00D30420">
          <w:rPr>
            <w:noProof/>
            <w:webHidden/>
          </w:rPr>
          <w:instrText xml:space="preserve"> PAGEREF _Toc84537091 \h </w:instrText>
        </w:r>
        <w:r w:rsidR="00D30420">
          <w:rPr>
            <w:noProof/>
            <w:webHidden/>
          </w:rPr>
        </w:r>
        <w:r w:rsidR="00D30420">
          <w:rPr>
            <w:noProof/>
            <w:webHidden/>
          </w:rPr>
          <w:fldChar w:fldCharType="separate"/>
        </w:r>
        <w:r w:rsidR="00D30420">
          <w:rPr>
            <w:noProof/>
            <w:webHidden/>
          </w:rPr>
          <w:t>6</w:t>
        </w:r>
        <w:r w:rsidR="00D30420">
          <w:rPr>
            <w:noProof/>
            <w:webHidden/>
          </w:rPr>
          <w:fldChar w:fldCharType="end"/>
        </w:r>
      </w:hyperlink>
    </w:p>
    <w:p w14:paraId="331E1972" w14:textId="5300A085"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92" w:history="1">
        <w:r w:rsidR="00D30420" w:rsidRPr="008A1315">
          <w:rPr>
            <w:rStyle w:val="Hipervnculo"/>
            <w:noProof/>
            <w:lang w:val="es-ES"/>
          </w:rPr>
          <w:t>3.3</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Especificación de los Escenarios de Calidad Relevantes</w:t>
        </w:r>
        <w:r w:rsidR="00D30420">
          <w:rPr>
            <w:noProof/>
            <w:webHidden/>
          </w:rPr>
          <w:tab/>
        </w:r>
        <w:r w:rsidR="00D30420">
          <w:rPr>
            <w:noProof/>
            <w:webHidden/>
          </w:rPr>
          <w:fldChar w:fldCharType="begin"/>
        </w:r>
        <w:r w:rsidR="00D30420">
          <w:rPr>
            <w:noProof/>
            <w:webHidden/>
          </w:rPr>
          <w:instrText xml:space="preserve"> PAGEREF _Toc84537092 \h </w:instrText>
        </w:r>
        <w:r w:rsidR="00D30420">
          <w:rPr>
            <w:noProof/>
            <w:webHidden/>
          </w:rPr>
        </w:r>
        <w:r w:rsidR="00D30420">
          <w:rPr>
            <w:noProof/>
            <w:webHidden/>
          </w:rPr>
          <w:fldChar w:fldCharType="separate"/>
        </w:r>
        <w:r w:rsidR="00D30420">
          <w:rPr>
            <w:noProof/>
            <w:webHidden/>
          </w:rPr>
          <w:t>7</w:t>
        </w:r>
        <w:r w:rsidR="00D30420">
          <w:rPr>
            <w:noProof/>
            <w:webHidden/>
          </w:rPr>
          <w:fldChar w:fldCharType="end"/>
        </w:r>
      </w:hyperlink>
    </w:p>
    <w:p w14:paraId="24C30887" w14:textId="7655B606"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093" w:history="1">
        <w:r w:rsidR="00D30420" w:rsidRPr="008A1315">
          <w:rPr>
            <w:rStyle w:val="Hipervnculo"/>
            <w:noProof/>
            <w:lang w:val="es-ES"/>
          </w:rPr>
          <w:t>4</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Vista de Procesos</w:t>
        </w:r>
        <w:r w:rsidR="00D30420">
          <w:rPr>
            <w:noProof/>
            <w:webHidden/>
          </w:rPr>
          <w:tab/>
        </w:r>
        <w:r w:rsidR="00D30420">
          <w:rPr>
            <w:noProof/>
            <w:webHidden/>
          </w:rPr>
          <w:fldChar w:fldCharType="begin"/>
        </w:r>
        <w:r w:rsidR="00D30420">
          <w:rPr>
            <w:noProof/>
            <w:webHidden/>
          </w:rPr>
          <w:instrText xml:space="preserve"> PAGEREF _Toc84537093 \h </w:instrText>
        </w:r>
        <w:r w:rsidR="00D30420">
          <w:rPr>
            <w:noProof/>
            <w:webHidden/>
          </w:rPr>
        </w:r>
        <w:r w:rsidR="00D30420">
          <w:rPr>
            <w:noProof/>
            <w:webHidden/>
          </w:rPr>
          <w:fldChar w:fldCharType="separate"/>
        </w:r>
        <w:r w:rsidR="00D30420">
          <w:rPr>
            <w:noProof/>
            <w:webHidden/>
          </w:rPr>
          <w:t>8</w:t>
        </w:r>
        <w:r w:rsidR="00D30420">
          <w:rPr>
            <w:noProof/>
            <w:webHidden/>
          </w:rPr>
          <w:fldChar w:fldCharType="end"/>
        </w:r>
      </w:hyperlink>
    </w:p>
    <w:p w14:paraId="692ADBE9" w14:textId="7D465B1B"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094" w:history="1">
        <w:r w:rsidR="00D30420" w:rsidRPr="008A1315">
          <w:rPr>
            <w:rStyle w:val="Hipervnculo"/>
            <w:noProof/>
            <w:lang w:val="es-ES"/>
          </w:rPr>
          <w:t>5</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Vista Lógica</w:t>
        </w:r>
        <w:r w:rsidR="00D30420">
          <w:rPr>
            <w:noProof/>
            <w:webHidden/>
          </w:rPr>
          <w:tab/>
        </w:r>
        <w:r w:rsidR="00D30420">
          <w:rPr>
            <w:noProof/>
            <w:webHidden/>
          </w:rPr>
          <w:fldChar w:fldCharType="begin"/>
        </w:r>
        <w:r w:rsidR="00D30420">
          <w:rPr>
            <w:noProof/>
            <w:webHidden/>
          </w:rPr>
          <w:instrText xml:space="preserve"> PAGEREF _Toc84537094 \h </w:instrText>
        </w:r>
        <w:r w:rsidR="00D30420">
          <w:rPr>
            <w:noProof/>
            <w:webHidden/>
          </w:rPr>
        </w:r>
        <w:r w:rsidR="00D30420">
          <w:rPr>
            <w:noProof/>
            <w:webHidden/>
          </w:rPr>
          <w:fldChar w:fldCharType="separate"/>
        </w:r>
        <w:r w:rsidR="00D30420">
          <w:rPr>
            <w:noProof/>
            <w:webHidden/>
          </w:rPr>
          <w:t>9</w:t>
        </w:r>
        <w:r w:rsidR="00D30420">
          <w:rPr>
            <w:noProof/>
            <w:webHidden/>
          </w:rPr>
          <w:fldChar w:fldCharType="end"/>
        </w:r>
      </w:hyperlink>
    </w:p>
    <w:p w14:paraId="2C4374AE" w14:textId="105A66CB"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95" w:history="1">
        <w:r w:rsidR="00D30420" w:rsidRPr="008A1315">
          <w:rPr>
            <w:rStyle w:val="Hipervnculo"/>
            <w:noProof/>
            <w:lang w:val="es-ES"/>
          </w:rPr>
          <w:t>5.1</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Parte Estructural ( Diagrama de Clases  y Diagrama Relacional)</w:t>
        </w:r>
        <w:r w:rsidR="00D30420">
          <w:rPr>
            <w:noProof/>
            <w:webHidden/>
          </w:rPr>
          <w:tab/>
        </w:r>
        <w:r w:rsidR="00D30420">
          <w:rPr>
            <w:noProof/>
            <w:webHidden/>
          </w:rPr>
          <w:fldChar w:fldCharType="begin"/>
        </w:r>
        <w:r w:rsidR="00D30420">
          <w:rPr>
            <w:noProof/>
            <w:webHidden/>
          </w:rPr>
          <w:instrText xml:space="preserve"> PAGEREF _Toc84537095 \h </w:instrText>
        </w:r>
        <w:r w:rsidR="00D30420">
          <w:rPr>
            <w:noProof/>
            <w:webHidden/>
          </w:rPr>
        </w:r>
        <w:r w:rsidR="00D30420">
          <w:rPr>
            <w:noProof/>
            <w:webHidden/>
          </w:rPr>
          <w:fldChar w:fldCharType="separate"/>
        </w:r>
        <w:r w:rsidR="00D30420">
          <w:rPr>
            <w:noProof/>
            <w:webHidden/>
          </w:rPr>
          <w:t>9</w:t>
        </w:r>
        <w:r w:rsidR="00D30420">
          <w:rPr>
            <w:noProof/>
            <w:webHidden/>
          </w:rPr>
          <w:fldChar w:fldCharType="end"/>
        </w:r>
      </w:hyperlink>
    </w:p>
    <w:p w14:paraId="32DFF46E" w14:textId="29874F50" w:rsidR="00D30420" w:rsidRDefault="00BD24A0">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hyperlink w:anchor="_Toc84537096" w:history="1">
        <w:r w:rsidR="00D30420" w:rsidRPr="008A1315">
          <w:rPr>
            <w:rStyle w:val="Hipervnculo"/>
            <w:noProof/>
            <w:lang w:val="es-ES"/>
          </w:rPr>
          <w:t>5.1.1</w:t>
        </w:r>
        <w:r w:rsidR="00D30420">
          <w:rPr>
            <w:rFonts w:asciiTheme="minorHAnsi" w:eastAsiaTheme="minorEastAsia" w:hAnsiTheme="minorHAnsi" w:cstheme="minorBidi"/>
            <w:i w:val="0"/>
            <w:iCs w:val="0"/>
            <w:noProof/>
            <w:sz w:val="22"/>
            <w:szCs w:val="22"/>
            <w:lang w:val="es-CL" w:eastAsia="es-CL"/>
          </w:rPr>
          <w:tab/>
        </w:r>
        <w:r w:rsidR="00D30420" w:rsidRPr="008A1315">
          <w:rPr>
            <w:rStyle w:val="Hipervnculo"/>
            <w:noProof/>
            <w:lang w:val="es-ES"/>
          </w:rPr>
          <w:t>Descripción de Clases</w:t>
        </w:r>
        <w:r w:rsidR="00D30420">
          <w:rPr>
            <w:noProof/>
            <w:webHidden/>
          </w:rPr>
          <w:tab/>
        </w:r>
        <w:r w:rsidR="00D30420">
          <w:rPr>
            <w:noProof/>
            <w:webHidden/>
          </w:rPr>
          <w:fldChar w:fldCharType="begin"/>
        </w:r>
        <w:r w:rsidR="00D30420">
          <w:rPr>
            <w:noProof/>
            <w:webHidden/>
          </w:rPr>
          <w:instrText xml:space="preserve"> PAGEREF _Toc84537096 \h </w:instrText>
        </w:r>
        <w:r w:rsidR="00D30420">
          <w:rPr>
            <w:noProof/>
            <w:webHidden/>
          </w:rPr>
        </w:r>
        <w:r w:rsidR="00D30420">
          <w:rPr>
            <w:noProof/>
            <w:webHidden/>
          </w:rPr>
          <w:fldChar w:fldCharType="separate"/>
        </w:r>
        <w:r w:rsidR="00D30420">
          <w:rPr>
            <w:noProof/>
            <w:webHidden/>
          </w:rPr>
          <w:t>9</w:t>
        </w:r>
        <w:r w:rsidR="00D30420">
          <w:rPr>
            <w:noProof/>
            <w:webHidden/>
          </w:rPr>
          <w:fldChar w:fldCharType="end"/>
        </w:r>
      </w:hyperlink>
    </w:p>
    <w:p w14:paraId="54B0E2CC" w14:textId="1D31EBFE" w:rsidR="00D30420" w:rsidRDefault="00BD24A0">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hyperlink w:anchor="_Toc84537097" w:history="1">
        <w:r w:rsidR="00D30420" w:rsidRPr="008A1315">
          <w:rPr>
            <w:rStyle w:val="Hipervnculo"/>
            <w:noProof/>
            <w:lang w:val="es-ES"/>
          </w:rPr>
          <w:t>5.1.2</w:t>
        </w:r>
        <w:r w:rsidR="00D30420">
          <w:rPr>
            <w:rFonts w:asciiTheme="minorHAnsi" w:eastAsiaTheme="minorEastAsia" w:hAnsiTheme="minorHAnsi" w:cstheme="minorBidi"/>
            <w:i w:val="0"/>
            <w:iCs w:val="0"/>
            <w:noProof/>
            <w:sz w:val="22"/>
            <w:szCs w:val="22"/>
            <w:lang w:val="es-CL" w:eastAsia="es-CL"/>
          </w:rPr>
          <w:tab/>
        </w:r>
        <w:r w:rsidR="00D30420" w:rsidRPr="008A1315">
          <w:rPr>
            <w:rStyle w:val="Hipervnculo"/>
            <w:noProof/>
            <w:lang w:val="es-ES"/>
          </w:rPr>
          <w:t>Descripción de Tablas</w:t>
        </w:r>
        <w:r w:rsidR="00D30420">
          <w:rPr>
            <w:noProof/>
            <w:webHidden/>
          </w:rPr>
          <w:tab/>
        </w:r>
        <w:r w:rsidR="00D30420">
          <w:rPr>
            <w:noProof/>
            <w:webHidden/>
          </w:rPr>
          <w:fldChar w:fldCharType="begin"/>
        </w:r>
        <w:r w:rsidR="00D30420">
          <w:rPr>
            <w:noProof/>
            <w:webHidden/>
          </w:rPr>
          <w:instrText xml:space="preserve"> PAGEREF _Toc84537097 \h </w:instrText>
        </w:r>
        <w:r w:rsidR="00D30420">
          <w:rPr>
            <w:noProof/>
            <w:webHidden/>
          </w:rPr>
        </w:r>
        <w:r w:rsidR="00D30420">
          <w:rPr>
            <w:noProof/>
            <w:webHidden/>
          </w:rPr>
          <w:fldChar w:fldCharType="separate"/>
        </w:r>
        <w:r w:rsidR="00D30420">
          <w:rPr>
            <w:noProof/>
            <w:webHidden/>
          </w:rPr>
          <w:t>10</w:t>
        </w:r>
        <w:r w:rsidR="00D30420">
          <w:rPr>
            <w:noProof/>
            <w:webHidden/>
          </w:rPr>
          <w:fldChar w:fldCharType="end"/>
        </w:r>
      </w:hyperlink>
    </w:p>
    <w:p w14:paraId="20F986DA" w14:textId="576DD942" w:rsidR="00D30420" w:rsidRDefault="00BD24A0">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hyperlink w:anchor="_Toc84537098" w:history="1">
        <w:r w:rsidR="00D30420" w:rsidRPr="008A1315">
          <w:rPr>
            <w:rStyle w:val="Hipervnculo"/>
            <w:noProof/>
            <w:lang w:val="es-ES"/>
          </w:rPr>
          <w:t>5.2</w:t>
        </w:r>
        <w:r w:rsidR="00D30420">
          <w:rPr>
            <w:rFonts w:asciiTheme="minorHAnsi" w:eastAsiaTheme="minorEastAsia" w:hAnsiTheme="minorHAnsi" w:cstheme="minorBidi"/>
            <w:smallCaps w:val="0"/>
            <w:noProof/>
            <w:sz w:val="22"/>
            <w:szCs w:val="22"/>
            <w:lang w:val="es-CL" w:eastAsia="es-CL"/>
          </w:rPr>
          <w:tab/>
        </w:r>
        <w:r w:rsidR="00D30420" w:rsidRPr="008A1315">
          <w:rPr>
            <w:rStyle w:val="Hipervnculo"/>
            <w:noProof/>
            <w:lang w:val="es-ES"/>
          </w:rPr>
          <w:t>Parte Dinámica (Diagrama de Secuencias)</w:t>
        </w:r>
        <w:r w:rsidR="00D30420">
          <w:rPr>
            <w:noProof/>
            <w:webHidden/>
          </w:rPr>
          <w:tab/>
        </w:r>
        <w:r w:rsidR="00D30420">
          <w:rPr>
            <w:noProof/>
            <w:webHidden/>
          </w:rPr>
          <w:fldChar w:fldCharType="begin"/>
        </w:r>
        <w:r w:rsidR="00D30420">
          <w:rPr>
            <w:noProof/>
            <w:webHidden/>
          </w:rPr>
          <w:instrText xml:space="preserve"> PAGEREF _Toc84537098 \h </w:instrText>
        </w:r>
        <w:r w:rsidR="00D30420">
          <w:rPr>
            <w:noProof/>
            <w:webHidden/>
          </w:rPr>
        </w:r>
        <w:r w:rsidR="00D30420">
          <w:rPr>
            <w:noProof/>
            <w:webHidden/>
          </w:rPr>
          <w:fldChar w:fldCharType="separate"/>
        </w:r>
        <w:r w:rsidR="00D30420">
          <w:rPr>
            <w:noProof/>
            <w:webHidden/>
          </w:rPr>
          <w:t>11</w:t>
        </w:r>
        <w:r w:rsidR="00D30420">
          <w:rPr>
            <w:noProof/>
            <w:webHidden/>
          </w:rPr>
          <w:fldChar w:fldCharType="end"/>
        </w:r>
      </w:hyperlink>
    </w:p>
    <w:p w14:paraId="1FB70B66" w14:textId="654B01CA"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099" w:history="1">
        <w:r w:rsidR="00D30420" w:rsidRPr="008A1315">
          <w:rPr>
            <w:rStyle w:val="Hipervnculo"/>
            <w:noProof/>
            <w:lang w:val="es-ES"/>
          </w:rPr>
          <w:t>6</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Vista de Desarrollo o Despliegue</w:t>
        </w:r>
        <w:r w:rsidR="00D30420">
          <w:rPr>
            <w:noProof/>
            <w:webHidden/>
          </w:rPr>
          <w:tab/>
        </w:r>
        <w:r w:rsidR="00D30420">
          <w:rPr>
            <w:noProof/>
            <w:webHidden/>
          </w:rPr>
          <w:fldChar w:fldCharType="begin"/>
        </w:r>
        <w:r w:rsidR="00D30420">
          <w:rPr>
            <w:noProof/>
            <w:webHidden/>
          </w:rPr>
          <w:instrText xml:space="preserve"> PAGEREF _Toc84537099 \h </w:instrText>
        </w:r>
        <w:r w:rsidR="00D30420">
          <w:rPr>
            <w:noProof/>
            <w:webHidden/>
          </w:rPr>
        </w:r>
        <w:r w:rsidR="00D30420">
          <w:rPr>
            <w:noProof/>
            <w:webHidden/>
          </w:rPr>
          <w:fldChar w:fldCharType="separate"/>
        </w:r>
        <w:r w:rsidR="00D30420">
          <w:rPr>
            <w:noProof/>
            <w:webHidden/>
          </w:rPr>
          <w:t>12</w:t>
        </w:r>
        <w:r w:rsidR="00D30420">
          <w:rPr>
            <w:noProof/>
            <w:webHidden/>
          </w:rPr>
          <w:fldChar w:fldCharType="end"/>
        </w:r>
      </w:hyperlink>
    </w:p>
    <w:p w14:paraId="4C3D165B" w14:textId="0F18A13F"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100" w:history="1">
        <w:r w:rsidR="00D30420" w:rsidRPr="008A1315">
          <w:rPr>
            <w:rStyle w:val="Hipervnculo"/>
            <w:noProof/>
            <w:lang w:val="es-ES"/>
          </w:rPr>
          <w:t>7</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Vista Fisica</w:t>
        </w:r>
        <w:r w:rsidR="00D30420">
          <w:rPr>
            <w:noProof/>
            <w:webHidden/>
          </w:rPr>
          <w:tab/>
        </w:r>
        <w:r w:rsidR="00D30420">
          <w:rPr>
            <w:noProof/>
            <w:webHidden/>
          </w:rPr>
          <w:fldChar w:fldCharType="begin"/>
        </w:r>
        <w:r w:rsidR="00D30420">
          <w:rPr>
            <w:noProof/>
            <w:webHidden/>
          </w:rPr>
          <w:instrText xml:space="preserve"> PAGEREF _Toc84537100 \h </w:instrText>
        </w:r>
        <w:r w:rsidR="00D30420">
          <w:rPr>
            <w:noProof/>
            <w:webHidden/>
          </w:rPr>
        </w:r>
        <w:r w:rsidR="00D30420">
          <w:rPr>
            <w:noProof/>
            <w:webHidden/>
          </w:rPr>
          <w:fldChar w:fldCharType="separate"/>
        </w:r>
        <w:r w:rsidR="00D30420">
          <w:rPr>
            <w:noProof/>
            <w:webHidden/>
          </w:rPr>
          <w:t>13</w:t>
        </w:r>
        <w:r w:rsidR="00D30420">
          <w:rPr>
            <w:noProof/>
            <w:webHidden/>
          </w:rPr>
          <w:fldChar w:fldCharType="end"/>
        </w:r>
      </w:hyperlink>
    </w:p>
    <w:p w14:paraId="5E8F73C7" w14:textId="749D7673" w:rsidR="00D30420" w:rsidRDefault="00BD24A0">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101" w:history="1">
        <w:r w:rsidR="00D30420" w:rsidRPr="008A1315">
          <w:rPr>
            <w:rStyle w:val="Hipervnculo"/>
            <w:noProof/>
            <w:lang w:val="es-ES"/>
          </w:rPr>
          <w:t>8</w:t>
        </w:r>
        <w:r w:rsidR="00D30420">
          <w:rPr>
            <w:rFonts w:asciiTheme="minorHAnsi" w:eastAsiaTheme="minorEastAsia" w:hAnsiTheme="minorHAnsi" w:cstheme="minorBidi"/>
            <w:b w:val="0"/>
            <w:bCs w:val="0"/>
            <w:caps w:val="0"/>
            <w:noProof/>
            <w:sz w:val="22"/>
            <w:szCs w:val="22"/>
            <w:lang w:val="es-CL" w:eastAsia="es-CL"/>
          </w:rPr>
          <w:tab/>
        </w:r>
        <w:r w:rsidR="00D30420" w:rsidRPr="008A1315">
          <w:rPr>
            <w:rStyle w:val="Hipervnculo"/>
            <w:noProof/>
            <w:lang w:val="es-ES"/>
          </w:rPr>
          <w:t>Decisiones de Diseño y Selección de Alternativas</w:t>
        </w:r>
        <w:r w:rsidR="00D30420">
          <w:rPr>
            <w:noProof/>
            <w:webHidden/>
          </w:rPr>
          <w:tab/>
        </w:r>
        <w:r w:rsidR="00D30420">
          <w:rPr>
            <w:noProof/>
            <w:webHidden/>
          </w:rPr>
          <w:fldChar w:fldCharType="begin"/>
        </w:r>
        <w:r w:rsidR="00D30420">
          <w:rPr>
            <w:noProof/>
            <w:webHidden/>
          </w:rPr>
          <w:instrText xml:space="preserve"> PAGEREF _Toc84537101 \h </w:instrText>
        </w:r>
        <w:r w:rsidR="00D30420">
          <w:rPr>
            <w:noProof/>
            <w:webHidden/>
          </w:rPr>
        </w:r>
        <w:r w:rsidR="00D30420">
          <w:rPr>
            <w:noProof/>
            <w:webHidden/>
          </w:rPr>
          <w:fldChar w:fldCharType="separate"/>
        </w:r>
        <w:r w:rsidR="00D30420">
          <w:rPr>
            <w:noProof/>
            <w:webHidden/>
          </w:rPr>
          <w:t>14</w:t>
        </w:r>
        <w:r w:rsidR="00D30420">
          <w:rPr>
            <w:noProof/>
            <w:webHidden/>
          </w:rPr>
          <w:fldChar w:fldCharType="end"/>
        </w:r>
      </w:hyperlink>
    </w:p>
    <w:p w14:paraId="40598783" w14:textId="50AB58CA" w:rsidR="00D30420" w:rsidRDefault="00BD24A0" w:rsidP="00315B24">
      <w:pPr>
        <w:pStyle w:val="TDC1"/>
        <w:numPr>
          <w:ilvl w:val="0"/>
          <w:numId w:val="8"/>
        </w:numPr>
        <w:tabs>
          <w:tab w:val="left" w:pos="400"/>
          <w:tab w:val="right" w:leader="dot" w:pos="9030"/>
        </w:tabs>
        <w:rPr>
          <w:rFonts w:asciiTheme="minorHAnsi" w:eastAsiaTheme="minorEastAsia" w:hAnsiTheme="minorHAnsi" w:cstheme="minorBidi"/>
          <w:b w:val="0"/>
          <w:bCs w:val="0"/>
          <w:caps w:val="0"/>
          <w:noProof/>
          <w:sz w:val="22"/>
          <w:szCs w:val="22"/>
          <w:lang w:val="es-CL" w:eastAsia="es-CL"/>
        </w:rPr>
      </w:pPr>
      <w:hyperlink w:anchor="_Toc84537102" w:history="1">
        <w:r w:rsidR="00D30420" w:rsidRPr="008A1315">
          <w:rPr>
            <w:rStyle w:val="Hipervnculo"/>
            <w:noProof/>
            <w:lang w:val="es-ES"/>
          </w:rPr>
          <w:t>Análisis de Reutilización</w:t>
        </w:r>
        <w:r w:rsidR="00D30420">
          <w:rPr>
            <w:noProof/>
            <w:webHidden/>
          </w:rPr>
          <w:tab/>
        </w:r>
        <w:r w:rsidR="00D30420">
          <w:rPr>
            <w:noProof/>
            <w:webHidden/>
          </w:rPr>
          <w:fldChar w:fldCharType="begin"/>
        </w:r>
        <w:r w:rsidR="00D30420">
          <w:rPr>
            <w:noProof/>
            <w:webHidden/>
          </w:rPr>
          <w:instrText xml:space="preserve"> PAGEREF _Toc84537102 \h </w:instrText>
        </w:r>
        <w:r w:rsidR="00D30420">
          <w:rPr>
            <w:noProof/>
            <w:webHidden/>
          </w:rPr>
        </w:r>
        <w:r w:rsidR="00D30420">
          <w:rPr>
            <w:noProof/>
            <w:webHidden/>
          </w:rPr>
          <w:fldChar w:fldCharType="separate"/>
        </w:r>
        <w:r w:rsidR="00D30420">
          <w:rPr>
            <w:noProof/>
            <w:webHidden/>
          </w:rPr>
          <w:t>15</w:t>
        </w:r>
        <w:r w:rsidR="00D30420">
          <w:rPr>
            <w:noProof/>
            <w:webHidden/>
          </w:rPr>
          <w:fldChar w:fldCharType="end"/>
        </w:r>
      </w:hyperlink>
    </w:p>
    <w:p w14:paraId="5F84329E" w14:textId="45B08DD9" w:rsidR="006E6A93" w:rsidRPr="004871E0" w:rsidRDefault="00D26CEA">
      <w:pPr>
        <w:jc w:val="center"/>
        <w:rPr>
          <w:rFonts w:ascii="Times New Roman" w:hAnsi="Times New Roman"/>
          <w:noProof/>
          <w:lang w:val="es-ES"/>
        </w:rPr>
      </w:pPr>
      <w:r w:rsidRPr="004871E0">
        <w:rPr>
          <w:rFonts w:ascii="Times New Roman" w:hAnsi="Times New Roman"/>
          <w:noProof/>
          <w:lang w:val="es-ES"/>
        </w:rPr>
        <w:fldChar w:fldCharType="end"/>
      </w:r>
    </w:p>
    <w:p w14:paraId="6D96B1AF" w14:textId="77777777" w:rsidR="00370CA2" w:rsidRPr="004871E0" w:rsidRDefault="00370CA2">
      <w:pPr>
        <w:jc w:val="center"/>
        <w:rPr>
          <w:b/>
          <w:bCs/>
          <w:noProof/>
          <w:sz w:val="28"/>
          <w:lang w:val="es-ES"/>
        </w:rPr>
      </w:pPr>
    </w:p>
    <w:p w14:paraId="1DF31AAB" w14:textId="197C05A2" w:rsidR="00C4479E" w:rsidRPr="00C4479E" w:rsidRDefault="00370CA2" w:rsidP="00C4479E">
      <w:pPr>
        <w:pStyle w:val="EstiloTtulo1VerdanaJustificado"/>
        <w:rPr>
          <w:noProof/>
          <w:lang w:val="es-ES"/>
        </w:rPr>
      </w:pPr>
      <w:bookmarkStart w:id="0" w:name="_Toc433104436"/>
      <w:r w:rsidRPr="004871E0">
        <w:rPr>
          <w:noProof/>
          <w:lang w:val="es-ES"/>
        </w:rPr>
        <w:br w:type="page"/>
      </w:r>
      <w:bookmarkStart w:id="1" w:name="_Toc84537077"/>
      <w:r w:rsidR="006E6A93" w:rsidRPr="004871E0">
        <w:rPr>
          <w:noProof/>
          <w:lang w:val="es-ES"/>
        </w:rPr>
        <w:lastRenderedPageBreak/>
        <w:t>Introducción</w:t>
      </w:r>
      <w:bookmarkEnd w:id="0"/>
      <w:bookmarkEnd w:id="1"/>
      <w:r w:rsidR="003E30E3">
        <w:rPr>
          <w:noProof/>
          <w:lang w:val="es-ES"/>
        </w:rPr>
        <w:t xml:space="preserve"> </w:t>
      </w:r>
    </w:p>
    <w:p w14:paraId="62AA3C4D" w14:textId="53737177" w:rsidR="003E30E3" w:rsidRPr="003E30E3" w:rsidRDefault="003E30E3" w:rsidP="005A3C86">
      <w:pPr>
        <w:pStyle w:val="EstiloTtulo1VerdanaJustificado"/>
        <w:numPr>
          <w:ilvl w:val="0"/>
          <w:numId w:val="0"/>
        </w:numPr>
        <w:rPr>
          <w:noProof/>
          <w:lang w:val="es-ES"/>
        </w:rPr>
      </w:pPr>
      <w:r w:rsidRPr="003E30E3">
        <w:rPr>
          <w:b w:val="0"/>
          <w:bCs w:val="0"/>
          <w:noProof/>
          <w:color w:val="auto"/>
          <w:sz w:val="24"/>
          <w:szCs w:val="24"/>
          <w:lang w:val="es-ES"/>
        </w:rPr>
        <w:t xml:space="preserve">En este documento </w:t>
      </w:r>
      <w:r>
        <w:rPr>
          <w:b w:val="0"/>
          <w:bCs w:val="0"/>
          <w:noProof/>
          <w:color w:val="auto"/>
          <w:sz w:val="24"/>
          <w:szCs w:val="24"/>
          <w:lang w:val="es-ES"/>
        </w:rPr>
        <w:t>encontraremos los detalles del proyecto a desarrol</w:t>
      </w:r>
      <w:r w:rsidR="00E11AC8">
        <w:rPr>
          <w:b w:val="0"/>
          <w:bCs w:val="0"/>
          <w:noProof/>
          <w:color w:val="auto"/>
          <w:sz w:val="24"/>
          <w:szCs w:val="24"/>
          <w:lang w:val="es-ES"/>
        </w:rPr>
        <w:t>lar,</w:t>
      </w:r>
      <w:r>
        <w:rPr>
          <w:b w:val="0"/>
          <w:bCs w:val="0"/>
          <w:noProof/>
          <w:color w:val="auto"/>
          <w:sz w:val="24"/>
          <w:szCs w:val="24"/>
          <w:lang w:val="es-ES"/>
        </w:rPr>
        <w:t xml:space="preserve"> tales</w:t>
      </w:r>
      <w:r w:rsidR="005A3C86">
        <w:rPr>
          <w:b w:val="0"/>
          <w:bCs w:val="0"/>
          <w:noProof/>
          <w:color w:val="auto"/>
          <w:sz w:val="24"/>
          <w:szCs w:val="24"/>
          <w:lang w:val="es-ES"/>
        </w:rPr>
        <w:t xml:space="preserve"> </w:t>
      </w:r>
      <w:r>
        <w:rPr>
          <w:b w:val="0"/>
          <w:bCs w:val="0"/>
          <w:noProof/>
          <w:color w:val="auto"/>
          <w:sz w:val="24"/>
          <w:szCs w:val="24"/>
          <w:lang w:val="es-ES"/>
        </w:rPr>
        <w:t>como el contexto, proposito, alcance etc.</w:t>
      </w:r>
      <w:r w:rsidR="00E11AC8">
        <w:rPr>
          <w:b w:val="0"/>
          <w:bCs w:val="0"/>
          <w:noProof/>
          <w:color w:val="auto"/>
          <w:sz w:val="24"/>
          <w:szCs w:val="24"/>
          <w:lang w:val="es-ES"/>
        </w:rPr>
        <w:t xml:space="preserve"> Que nos proporcionara un resumen completo de las </w:t>
      </w:r>
      <w:r w:rsidR="00C4479E">
        <w:rPr>
          <w:b w:val="0"/>
          <w:bCs w:val="0"/>
          <w:noProof/>
          <w:color w:val="auto"/>
          <w:sz w:val="24"/>
          <w:szCs w:val="24"/>
          <w:lang w:val="es-ES"/>
        </w:rPr>
        <w:t>funcionalidades y restricciones de la aplicación web.</w:t>
      </w:r>
    </w:p>
    <w:p w14:paraId="5330384C" w14:textId="68430FEB" w:rsidR="005A3C86" w:rsidRPr="005A3C86" w:rsidRDefault="002A0638" w:rsidP="005A3C86">
      <w:pPr>
        <w:pStyle w:val="EstiloTtulo2VerdanaJustificado"/>
        <w:rPr>
          <w:noProof/>
          <w:lang w:val="es-ES"/>
        </w:rPr>
      </w:pPr>
      <w:bookmarkStart w:id="2" w:name="_Toc84537078"/>
      <w:bookmarkStart w:id="3" w:name="_Toc314978528"/>
      <w:bookmarkStart w:id="4" w:name="_Toc324843634"/>
      <w:bookmarkStart w:id="5" w:name="_Toc324851941"/>
      <w:bookmarkStart w:id="6" w:name="_Toc324915524"/>
      <w:bookmarkStart w:id="7" w:name="_Toc433104437"/>
      <w:r w:rsidRPr="004871E0">
        <w:rPr>
          <w:noProof/>
          <w:lang w:val="es-ES"/>
        </w:rPr>
        <w:t>Contexto del Problem</w:t>
      </w:r>
      <w:bookmarkEnd w:id="2"/>
      <w:r w:rsidR="00C4479E">
        <w:rPr>
          <w:noProof/>
          <w:lang w:val="es-ES"/>
        </w:rPr>
        <w:t>a</w:t>
      </w:r>
    </w:p>
    <w:p w14:paraId="42B1C7F7" w14:textId="0BD5D4BC" w:rsidR="00C4479E" w:rsidRPr="00C4479E" w:rsidRDefault="00C4479E" w:rsidP="00C4479E">
      <w:pPr>
        <w:pStyle w:val="EstiloTtulo2VerdanaJustificado"/>
        <w:numPr>
          <w:ilvl w:val="0"/>
          <w:numId w:val="0"/>
        </w:numPr>
        <w:rPr>
          <w:b w:val="0"/>
          <w:bCs w:val="0"/>
          <w:noProof/>
          <w:lang w:val="es-ES"/>
        </w:rPr>
      </w:pPr>
      <w:r w:rsidRPr="00C4479E">
        <w:rPr>
          <w:b w:val="0"/>
          <w:bCs w:val="0"/>
          <w:noProof/>
          <w:color w:val="auto"/>
          <w:lang w:val="es-ES"/>
        </w:rPr>
        <w:t>Dado</w:t>
      </w:r>
      <w:r>
        <w:rPr>
          <w:b w:val="0"/>
          <w:bCs w:val="0"/>
          <w:noProof/>
          <w:color w:val="auto"/>
          <w:lang w:val="es-ES"/>
        </w:rPr>
        <w:t xml:space="preserve"> las exigencias del mercado actual de lavado de autos</w:t>
      </w:r>
      <w:r w:rsidR="005A3C86">
        <w:rPr>
          <w:b w:val="0"/>
          <w:bCs w:val="0"/>
          <w:noProof/>
          <w:color w:val="auto"/>
          <w:lang w:val="es-ES"/>
        </w:rPr>
        <w:t>,</w:t>
      </w:r>
      <w:r>
        <w:rPr>
          <w:b w:val="0"/>
          <w:bCs w:val="0"/>
          <w:noProof/>
          <w:color w:val="auto"/>
          <w:lang w:val="es-ES"/>
        </w:rPr>
        <w:t xml:space="preserve"> la poca organización                   del modelo de negocio de la empresa “Maxi lavados” </w:t>
      </w:r>
      <w:r w:rsidR="005A3C86">
        <w:rPr>
          <w:b w:val="0"/>
          <w:bCs w:val="0"/>
          <w:noProof/>
          <w:color w:val="auto"/>
          <w:lang w:val="es-ES"/>
        </w:rPr>
        <w:t>y la alta demanda que existe por parte de los clientes, muchas veces existen problemas de desorden y mala gestion de los mismo</w:t>
      </w:r>
      <w:r w:rsidR="00F364D4">
        <w:rPr>
          <w:b w:val="0"/>
          <w:bCs w:val="0"/>
          <w:noProof/>
          <w:color w:val="auto"/>
          <w:lang w:val="es-ES"/>
        </w:rPr>
        <w:t>s</w:t>
      </w:r>
      <w:r w:rsidR="005A3C86">
        <w:rPr>
          <w:b w:val="0"/>
          <w:bCs w:val="0"/>
          <w:noProof/>
          <w:color w:val="auto"/>
          <w:lang w:val="es-ES"/>
        </w:rPr>
        <w:t>.</w:t>
      </w:r>
    </w:p>
    <w:p w14:paraId="5F8F98B6" w14:textId="77777777" w:rsidR="00652283" w:rsidRPr="00652283" w:rsidRDefault="00652283" w:rsidP="00652283">
      <w:pPr>
        <w:pStyle w:val="EstiloTtulo2VerdanaJustificado"/>
        <w:numPr>
          <w:ilvl w:val="0"/>
          <w:numId w:val="0"/>
        </w:numPr>
        <w:rPr>
          <w:noProof/>
          <w:lang w:val="es-ES"/>
        </w:rPr>
      </w:pPr>
    </w:p>
    <w:p w14:paraId="22E267EB" w14:textId="78C156D2" w:rsidR="006E6A93" w:rsidRDefault="006E6A93" w:rsidP="00A93783">
      <w:pPr>
        <w:pStyle w:val="EstiloTtulo2VerdanaJustificado"/>
        <w:rPr>
          <w:noProof/>
          <w:lang w:val="es-ES"/>
        </w:rPr>
      </w:pPr>
      <w:bookmarkStart w:id="8" w:name="_Toc84537079"/>
      <w:r w:rsidRPr="004871E0">
        <w:rPr>
          <w:noProof/>
          <w:lang w:val="es-ES"/>
        </w:rPr>
        <w:t>P</w:t>
      </w:r>
      <w:bookmarkEnd w:id="3"/>
      <w:bookmarkEnd w:id="4"/>
      <w:bookmarkEnd w:id="5"/>
      <w:bookmarkEnd w:id="6"/>
      <w:bookmarkEnd w:id="7"/>
      <w:r w:rsidRPr="004871E0">
        <w:rPr>
          <w:noProof/>
          <w:lang w:val="es-ES"/>
        </w:rPr>
        <w:t>ropósito</w:t>
      </w:r>
      <w:bookmarkEnd w:id="8"/>
    </w:p>
    <w:p w14:paraId="2C2CBC1D" w14:textId="2B60B347" w:rsidR="005A3C86" w:rsidRPr="00194D9E" w:rsidRDefault="00194D9E" w:rsidP="005A3C86">
      <w:pPr>
        <w:pStyle w:val="EstiloTtulo2VerdanaJustificado"/>
        <w:numPr>
          <w:ilvl w:val="0"/>
          <w:numId w:val="0"/>
        </w:numPr>
        <w:rPr>
          <w:b w:val="0"/>
          <w:bCs w:val="0"/>
          <w:noProof/>
          <w:color w:val="auto"/>
          <w:lang w:val="es-ES"/>
        </w:rPr>
      </w:pPr>
      <w:r w:rsidRPr="00194D9E">
        <w:rPr>
          <w:b w:val="0"/>
          <w:bCs w:val="0"/>
          <w:noProof/>
          <w:color w:val="auto"/>
          <w:lang w:val="es-ES"/>
        </w:rPr>
        <w:t xml:space="preserve">El proposito </w:t>
      </w:r>
      <w:r>
        <w:rPr>
          <w:b w:val="0"/>
          <w:bCs w:val="0"/>
          <w:noProof/>
          <w:color w:val="auto"/>
          <w:lang w:val="es-ES"/>
        </w:rPr>
        <w:t>de este documento es proporcionar la informacion y el marco requerido para planificar las actividades de desarrollo de la aplicación web “Car wash”. Esta aplicación sera desarrollada para plataformas web ya sea navegadores de equipos de escritorio como por ejemplo chrome o navegadores de celulares, por lo que no estara disponible su version movil, pero si podra ser usada en los navegadores que incluyen los telefonos celulares como por ejemplo safary.</w:t>
      </w:r>
    </w:p>
    <w:p w14:paraId="62B96821" w14:textId="77777777" w:rsidR="00652283" w:rsidRDefault="00652283" w:rsidP="00652283">
      <w:pPr>
        <w:pStyle w:val="Prrafodelista"/>
        <w:rPr>
          <w:noProof/>
          <w:lang w:val="es-ES"/>
        </w:rPr>
      </w:pPr>
    </w:p>
    <w:p w14:paraId="7DDC97F2" w14:textId="77777777" w:rsidR="00652283" w:rsidRPr="004871E0" w:rsidRDefault="00652283" w:rsidP="00652283">
      <w:pPr>
        <w:pStyle w:val="EstiloTtulo2VerdanaJustificado"/>
        <w:numPr>
          <w:ilvl w:val="0"/>
          <w:numId w:val="0"/>
        </w:numPr>
        <w:rPr>
          <w:noProof/>
          <w:lang w:val="es-ES"/>
        </w:rPr>
      </w:pPr>
    </w:p>
    <w:p w14:paraId="12BE1694" w14:textId="3109C51A" w:rsidR="006E6A93" w:rsidRDefault="006E6A93" w:rsidP="00A93783">
      <w:pPr>
        <w:pStyle w:val="EstiloTtulo2VerdanaJustificado"/>
        <w:rPr>
          <w:noProof/>
          <w:lang w:val="es-ES"/>
        </w:rPr>
      </w:pPr>
      <w:bookmarkStart w:id="9" w:name="_Toc84537080"/>
      <w:r w:rsidRPr="004871E0">
        <w:rPr>
          <w:noProof/>
          <w:lang w:val="es-ES"/>
        </w:rPr>
        <w:t>Ámbito</w:t>
      </w:r>
      <w:bookmarkEnd w:id="9"/>
    </w:p>
    <w:p w14:paraId="5EDB4B7D" w14:textId="61D8562A" w:rsidR="003B4D5E" w:rsidRDefault="003B4D5E" w:rsidP="003B4D5E">
      <w:pPr>
        <w:pStyle w:val="EstiloTtulo2VerdanaJustificado"/>
        <w:numPr>
          <w:ilvl w:val="0"/>
          <w:numId w:val="0"/>
        </w:numPr>
        <w:rPr>
          <w:b w:val="0"/>
          <w:bCs w:val="0"/>
          <w:noProof/>
          <w:color w:val="auto"/>
          <w:lang w:val="es-ES"/>
        </w:rPr>
      </w:pPr>
      <w:r>
        <w:rPr>
          <w:b w:val="0"/>
          <w:bCs w:val="0"/>
          <w:noProof/>
          <w:color w:val="auto"/>
          <w:lang w:val="es-ES"/>
        </w:rPr>
        <w:t>En esta subsección:</w:t>
      </w:r>
    </w:p>
    <w:p w14:paraId="436E77DA" w14:textId="1F757103" w:rsidR="003B4D5E" w:rsidRDefault="003B4D5E" w:rsidP="00315B24">
      <w:pPr>
        <w:pStyle w:val="EstiloTtulo2VerdanaJustificado"/>
        <w:numPr>
          <w:ilvl w:val="0"/>
          <w:numId w:val="9"/>
        </w:numPr>
        <w:rPr>
          <w:b w:val="0"/>
          <w:bCs w:val="0"/>
          <w:noProof/>
          <w:color w:val="auto"/>
          <w:lang w:val="es-ES"/>
        </w:rPr>
      </w:pPr>
      <w:r>
        <w:rPr>
          <w:b w:val="0"/>
          <w:bCs w:val="0"/>
          <w:noProof/>
          <w:color w:val="auto"/>
          <w:lang w:val="es-ES"/>
        </w:rPr>
        <w:t>El nombre de la aplicación web es “Car Wash”</w:t>
      </w:r>
    </w:p>
    <w:p w14:paraId="4FF05E77" w14:textId="1CCCA9BC" w:rsidR="003B4D5E" w:rsidRDefault="003B4D5E" w:rsidP="00315B24">
      <w:pPr>
        <w:pStyle w:val="EstiloTtulo2VerdanaJustificado"/>
        <w:numPr>
          <w:ilvl w:val="0"/>
          <w:numId w:val="9"/>
        </w:numPr>
        <w:rPr>
          <w:b w:val="0"/>
          <w:bCs w:val="0"/>
          <w:noProof/>
          <w:color w:val="auto"/>
          <w:lang w:val="es-ES"/>
        </w:rPr>
      </w:pPr>
      <w:r>
        <w:rPr>
          <w:b w:val="0"/>
          <w:bCs w:val="0"/>
          <w:noProof/>
          <w:color w:val="auto"/>
          <w:lang w:val="es-ES"/>
        </w:rPr>
        <w:t>La aplicación permitira:</w:t>
      </w:r>
    </w:p>
    <w:p w14:paraId="72985D92" w14:textId="59E62672"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Registrar nuevos usuarios</w:t>
      </w:r>
    </w:p>
    <w:p w14:paraId="6D5DCC76" w14:textId="68793E96"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Ingresar al sistema con una cuenta habilitada</w:t>
      </w:r>
    </w:p>
    <w:p w14:paraId="0E62FB14" w14:textId="3F08071A"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Exportar reportes en formato Excel o PDF</w:t>
      </w:r>
    </w:p>
    <w:p w14:paraId="01BA3208" w14:textId="076924C5"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Listar los servicios brindados por la empresa</w:t>
      </w:r>
    </w:p>
    <w:p w14:paraId="67B44792" w14:textId="2F939C2D"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Contratar servicios</w:t>
      </w:r>
    </w:p>
    <w:p w14:paraId="4CDB460F" w14:textId="71473CCD"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Cancelar servicios</w:t>
      </w:r>
    </w:p>
    <w:p w14:paraId="54F47AEF" w14:textId="3A01A29E"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 xml:space="preserve">Filtrar por tipo de servicio </w:t>
      </w:r>
    </w:p>
    <w:p w14:paraId="6BC84882" w14:textId="3DE75506"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 xml:space="preserve">Resumen de servicios contratados </w:t>
      </w:r>
    </w:p>
    <w:p w14:paraId="6EB5A4EA" w14:textId="22FE912F"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Administrar servicios</w:t>
      </w:r>
    </w:p>
    <w:p w14:paraId="1B146B41" w14:textId="3B0A2106"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Cargar servicios</w:t>
      </w:r>
    </w:p>
    <w:p w14:paraId="0EA1B4EE" w14:textId="0C2DCDCA"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Administrar empleados</w:t>
      </w:r>
    </w:p>
    <w:p w14:paraId="543C67E4" w14:textId="483AB3E5" w:rsidR="003B4D5E" w:rsidRDefault="003B4D5E" w:rsidP="00315B24">
      <w:pPr>
        <w:pStyle w:val="EstiloTtulo2VerdanaJustificado"/>
        <w:numPr>
          <w:ilvl w:val="0"/>
          <w:numId w:val="10"/>
        </w:numPr>
        <w:rPr>
          <w:b w:val="0"/>
          <w:bCs w:val="0"/>
          <w:noProof/>
          <w:color w:val="auto"/>
          <w:lang w:val="es-ES"/>
        </w:rPr>
      </w:pPr>
      <w:r>
        <w:rPr>
          <w:b w:val="0"/>
          <w:bCs w:val="0"/>
          <w:noProof/>
          <w:color w:val="auto"/>
          <w:lang w:val="es-ES"/>
        </w:rPr>
        <w:t>Administrar agenda</w:t>
      </w:r>
    </w:p>
    <w:p w14:paraId="0F1441FE" w14:textId="6DDFC0C7" w:rsidR="005265EE" w:rsidRDefault="005265EE" w:rsidP="00315B24">
      <w:pPr>
        <w:pStyle w:val="EstiloTtulo2VerdanaJustificado"/>
        <w:numPr>
          <w:ilvl w:val="0"/>
          <w:numId w:val="11"/>
        </w:numPr>
        <w:rPr>
          <w:b w:val="0"/>
          <w:bCs w:val="0"/>
          <w:noProof/>
          <w:color w:val="auto"/>
          <w:lang w:val="es-ES"/>
        </w:rPr>
      </w:pPr>
      <w:r>
        <w:rPr>
          <w:b w:val="0"/>
          <w:bCs w:val="0"/>
          <w:noProof/>
          <w:color w:val="auto"/>
          <w:lang w:val="es-ES"/>
        </w:rPr>
        <w:t>Los beneficios, objetivos y metas que se espera alcanzar con la futura aplicación web son:</w:t>
      </w:r>
    </w:p>
    <w:p w14:paraId="3BF38DDA" w14:textId="5A677BDE" w:rsidR="005265EE" w:rsidRDefault="005265EE" w:rsidP="00315B24">
      <w:pPr>
        <w:pStyle w:val="EstiloTtulo2VerdanaJustificado"/>
        <w:numPr>
          <w:ilvl w:val="0"/>
          <w:numId w:val="12"/>
        </w:numPr>
        <w:rPr>
          <w:b w:val="0"/>
          <w:bCs w:val="0"/>
          <w:noProof/>
          <w:color w:val="auto"/>
          <w:lang w:val="es-ES"/>
        </w:rPr>
      </w:pPr>
      <w:r>
        <w:rPr>
          <w:b w:val="0"/>
          <w:bCs w:val="0"/>
          <w:noProof/>
          <w:color w:val="auto"/>
          <w:lang w:val="es-ES"/>
        </w:rPr>
        <w:t>Mejorar considerablemente el modelo de negocio</w:t>
      </w:r>
    </w:p>
    <w:p w14:paraId="4F07E7F0" w14:textId="6A1E2230" w:rsidR="005265EE" w:rsidRDefault="005265EE" w:rsidP="00315B24">
      <w:pPr>
        <w:pStyle w:val="EstiloTtulo2VerdanaJustificado"/>
        <w:numPr>
          <w:ilvl w:val="0"/>
          <w:numId w:val="12"/>
        </w:numPr>
        <w:rPr>
          <w:b w:val="0"/>
          <w:bCs w:val="0"/>
          <w:noProof/>
          <w:color w:val="auto"/>
          <w:lang w:val="es-ES"/>
        </w:rPr>
      </w:pPr>
      <w:r>
        <w:rPr>
          <w:b w:val="0"/>
          <w:bCs w:val="0"/>
          <w:noProof/>
          <w:color w:val="auto"/>
          <w:lang w:val="es-ES"/>
        </w:rPr>
        <w:t>Facilitar la contratacion de servicios brindados por la empresa</w:t>
      </w:r>
    </w:p>
    <w:p w14:paraId="211289EB" w14:textId="585748B7" w:rsidR="005265EE" w:rsidRDefault="005265EE" w:rsidP="00315B24">
      <w:pPr>
        <w:pStyle w:val="EstiloTtulo2VerdanaJustificado"/>
        <w:numPr>
          <w:ilvl w:val="0"/>
          <w:numId w:val="12"/>
        </w:numPr>
        <w:rPr>
          <w:b w:val="0"/>
          <w:bCs w:val="0"/>
          <w:noProof/>
          <w:color w:val="auto"/>
          <w:lang w:val="es-ES"/>
        </w:rPr>
      </w:pPr>
      <w:r>
        <w:rPr>
          <w:b w:val="0"/>
          <w:bCs w:val="0"/>
          <w:noProof/>
          <w:color w:val="auto"/>
          <w:lang w:val="es-ES"/>
        </w:rPr>
        <w:t>Se podra acceder desde cualquier dispositivo conectado a internet</w:t>
      </w:r>
    </w:p>
    <w:p w14:paraId="278D724B" w14:textId="0D26C6CB" w:rsidR="005265EE" w:rsidRDefault="005265EE" w:rsidP="00315B24">
      <w:pPr>
        <w:pStyle w:val="EstiloTtulo2VerdanaJustificado"/>
        <w:numPr>
          <w:ilvl w:val="0"/>
          <w:numId w:val="12"/>
        </w:numPr>
        <w:rPr>
          <w:b w:val="0"/>
          <w:bCs w:val="0"/>
          <w:noProof/>
          <w:color w:val="auto"/>
          <w:lang w:val="es-ES"/>
        </w:rPr>
      </w:pPr>
      <w:r>
        <w:rPr>
          <w:b w:val="0"/>
          <w:bCs w:val="0"/>
          <w:noProof/>
          <w:color w:val="auto"/>
          <w:lang w:val="es-ES"/>
        </w:rPr>
        <w:t xml:space="preserve">Mejorar el tiempo de ejecucion de los servicios </w:t>
      </w:r>
    </w:p>
    <w:p w14:paraId="23A50369" w14:textId="2FA6FB9A" w:rsidR="005265EE" w:rsidRDefault="005265EE" w:rsidP="00315B24">
      <w:pPr>
        <w:pStyle w:val="EstiloTtulo2VerdanaJustificado"/>
        <w:numPr>
          <w:ilvl w:val="0"/>
          <w:numId w:val="12"/>
        </w:numPr>
        <w:rPr>
          <w:b w:val="0"/>
          <w:bCs w:val="0"/>
          <w:noProof/>
          <w:color w:val="auto"/>
          <w:lang w:val="es-ES"/>
        </w:rPr>
      </w:pPr>
      <w:r>
        <w:rPr>
          <w:b w:val="0"/>
          <w:bCs w:val="0"/>
          <w:noProof/>
          <w:color w:val="auto"/>
          <w:lang w:val="es-ES"/>
        </w:rPr>
        <w:t>Generar escalabilidad.</w:t>
      </w:r>
    </w:p>
    <w:p w14:paraId="1C1DD9C4" w14:textId="719B3999" w:rsidR="00652283" w:rsidRPr="005265EE" w:rsidRDefault="005265EE" w:rsidP="005265EE">
      <w:pPr>
        <w:widowControl/>
        <w:spacing w:line="240" w:lineRule="auto"/>
        <w:rPr>
          <w:noProof/>
          <w:sz w:val="24"/>
          <w:lang w:val="es-ES"/>
        </w:rPr>
      </w:pPr>
      <w:r>
        <w:rPr>
          <w:b/>
          <w:bCs/>
          <w:noProof/>
          <w:lang w:val="es-ES"/>
        </w:rPr>
        <w:br w:type="page"/>
      </w:r>
    </w:p>
    <w:p w14:paraId="4037F9F6" w14:textId="77777777" w:rsidR="006E6A93" w:rsidRPr="004871E0" w:rsidRDefault="006E6A93" w:rsidP="00A93783">
      <w:pPr>
        <w:pStyle w:val="EstiloTtulo2VerdanaJustificado"/>
        <w:rPr>
          <w:noProof/>
          <w:lang w:val="es-ES"/>
        </w:rPr>
      </w:pPr>
      <w:bookmarkStart w:id="10" w:name="_Toc84537081"/>
      <w:r w:rsidRPr="004871E0">
        <w:rPr>
          <w:noProof/>
          <w:lang w:val="es-ES"/>
        </w:rPr>
        <w:lastRenderedPageBreak/>
        <w:t>Definiciones, acrónimos y abreviaciones</w:t>
      </w:r>
      <w:bookmarkEnd w:id="10"/>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704"/>
        <w:gridCol w:w="7703"/>
      </w:tblGrid>
      <w:tr w:rsidR="00050F60" w:rsidRPr="004871E0" w14:paraId="056B237A" w14:textId="77777777" w:rsidTr="005265EE">
        <w:trPr>
          <w:trHeight w:val="182"/>
        </w:trPr>
        <w:tc>
          <w:tcPr>
            <w:tcW w:w="1704" w:type="dxa"/>
            <w:shd w:val="clear" w:color="auto" w:fill="E0E0E0"/>
          </w:tcPr>
          <w:p w14:paraId="3E7D3054" w14:textId="77777777" w:rsidR="00050F60" w:rsidRPr="004871E0" w:rsidRDefault="00050F60" w:rsidP="009C174C">
            <w:pPr>
              <w:widowControl/>
              <w:spacing w:line="240" w:lineRule="auto"/>
              <w:jc w:val="center"/>
              <w:rPr>
                <w:rFonts w:cs="Arial"/>
                <w:b/>
                <w:bCs/>
                <w:noProof/>
                <w:sz w:val="16"/>
                <w:szCs w:val="16"/>
                <w:lang w:val="es-ES" w:eastAsia="es-ES"/>
              </w:rPr>
            </w:pPr>
            <w:r w:rsidRPr="004871E0">
              <w:rPr>
                <w:rFonts w:cs="Arial"/>
                <w:b/>
                <w:bCs/>
                <w:noProof/>
                <w:sz w:val="16"/>
                <w:szCs w:val="16"/>
                <w:lang w:val="es-ES" w:eastAsia="es-ES"/>
              </w:rPr>
              <w:t>ACRONIMO</w:t>
            </w:r>
          </w:p>
        </w:tc>
        <w:tc>
          <w:tcPr>
            <w:tcW w:w="7703" w:type="dxa"/>
            <w:shd w:val="clear" w:color="auto" w:fill="E0E0E0"/>
          </w:tcPr>
          <w:p w14:paraId="63B3D7D0" w14:textId="77777777" w:rsidR="00050F60" w:rsidRPr="004871E0" w:rsidRDefault="00050F60" w:rsidP="009C174C">
            <w:pPr>
              <w:widowControl/>
              <w:spacing w:line="240" w:lineRule="auto"/>
              <w:jc w:val="center"/>
              <w:rPr>
                <w:rFonts w:cs="Arial"/>
                <w:b/>
                <w:bCs/>
                <w:noProof/>
                <w:sz w:val="16"/>
                <w:szCs w:val="16"/>
                <w:lang w:val="es-ES" w:eastAsia="es-ES"/>
              </w:rPr>
            </w:pPr>
            <w:r w:rsidRPr="004871E0">
              <w:rPr>
                <w:rFonts w:cs="Arial"/>
                <w:b/>
                <w:bCs/>
                <w:noProof/>
                <w:sz w:val="16"/>
                <w:szCs w:val="16"/>
                <w:lang w:val="es-ES" w:eastAsia="es-ES"/>
              </w:rPr>
              <w:t>DESCRIPCION</w:t>
            </w:r>
          </w:p>
        </w:tc>
      </w:tr>
      <w:tr w:rsidR="00050F60" w:rsidRPr="004871E0" w14:paraId="32B32E14" w14:textId="77777777" w:rsidTr="005265EE">
        <w:trPr>
          <w:trHeight w:val="231"/>
        </w:trPr>
        <w:tc>
          <w:tcPr>
            <w:tcW w:w="1704" w:type="dxa"/>
            <w:shd w:val="clear" w:color="auto" w:fill="auto"/>
          </w:tcPr>
          <w:p w14:paraId="7A3CBBC9" w14:textId="298BC1EC" w:rsidR="00050F60" w:rsidRPr="00DC5D18" w:rsidRDefault="00DC5D18" w:rsidP="00781762">
            <w:pPr>
              <w:rPr>
                <w:rFonts w:ascii="Verdana" w:hAnsi="Verdana"/>
                <w:b/>
                <w:bCs/>
                <w:iCs/>
                <w:noProof/>
                <w:sz w:val="18"/>
                <w:szCs w:val="18"/>
                <w:lang w:val="es-ES"/>
              </w:rPr>
            </w:pPr>
            <w:r>
              <w:rPr>
                <w:rFonts w:ascii="Verdana" w:hAnsi="Verdana"/>
                <w:b/>
                <w:bCs/>
                <w:iCs/>
                <w:noProof/>
                <w:sz w:val="18"/>
                <w:szCs w:val="18"/>
                <w:lang w:val="es-ES"/>
              </w:rPr>
              <w:t>MK</w:t>
            </w:r>
          </w:p>
        </w:tc>
        <w:tc>
          <w:tcPr>
            <w:tcW w:w="7703" w:type="dxa"/>
            <w:shd w:val="clear" w:color="auto" w:fill="auto"/>
          </w:tcPr>
          <w:p w14:paraId="06FCFE44" w14:textId="3579B12A" w:rsidR="00050F60" w:rsidRPr="00DC5D18" w:rsidRDefault="00DC5D18" w:rsidP="00781762">
            <w:pPr>
              <w:rPr>
                <w:rFonts w:ascii="Verdana" w:hAnsi="Verdana"/>
                <w:b/>
                <w:bCs/>
                <w:noProof/>
                <w:sz w:val="18"/>
                <w:szCs w:val="18"/>
                <w:lang w:val="es-ES"/>
              </w:rPr>
            </w:pPr>
            <w:r>
              <w:rPr>
                <w:rFonts w:ascii="Verdana" w:hAnsi="Verdana"/>
                <w:b/>
                <w:bCs/>
                <w:noProof/>
                <w:sz w:val="18"/>
                <w:szCs w:val="18"/>
                <w:lang w:val="es-ES"/>
              </w:rPr>
              <w:t>M</w:t>
            </w:r>
            <w:r w:rsidRPr="00DC5D18">
              <w:rPr>
                <w:rFonts w:ascii="Verdana" w:hAnsi="Verdana"/>
                <w:b/>
                <w:bCs/>
                <w:noProof/>
                <w:sz w:val="18"/>
                <w:szCs w:val="18"/>
                <w:lang w:val="es-ES"/>
              </w:rPr>
              <w:t>ockups</w:t>
            </w:r>
          </w:p>
        </w:tc>
      </w:tr>
      <w:tr w:rsidR="00050F60" w:rsidRPr="004871E0" w14:paraId="640B490A" w14:textId="77777777" w:rsidTr="005265EE">
        <w:trPr>
          <w:trHeight w:val="231"/>
        </w:trPr>
        <w:tc>
          <w:tcPr>
            <w:tcW w:w="1704" w:type="dxa"/>
            <w:shd w:val="clear" w:color="auto" w:fill="auto"/>
          </w:tcPr>
          <w:p w14:paraId="1EFB71A9" w14:textId="64694F7E" w:rsidR="00050F60" w:rsidRPr="00DC5D18" w:rsidRDefault="00DC5D18" w:rsidP="00781762">
            <w:pPr>
              <w:rPr>
                <w:rFonts w:ascii="Verdana" w:hAnsi="Verdana"/>
                <w:b/>
                <w:bCs/>
                <w:iCs/>
                <w:noProof/>
                <w:sz w:val="18"/>
                <w:szCs w:val="18"/>
                <w:lang w:val="es-ES"/>
              </w:rPr>
            </w:pPr>
            <w:r>
              <w:rPr>
                <w:rFonts w:ascii="Verdana" w:hAnsi="Verdana"/>
                <w:b/>
                <w:bCs/>
                <w:iCs/>
                <w:noProof/>
                <w:sz w:val="18"/>
                <w:szCs w:val="18"/>
                <w:lang w:val="es-ES"/>
              </w:rPr>
              <w:t>C.U</w:t>
            </w:r>
          </w:p>
        </w:tc>
        <w:tc>
          <w:tcPr>
            <w:tcW w:w="7703" w:type="dxa"/>
            <w:shd w:val="clear" w:color="auto" w:fill="auto"/>
          </w:tcPr>
          <w:p w14:paraId="2F44234F" w14:textId="61ADB1B4" w:rsidR="00050F60" w:rsidRPr="00DC5D18" w:rsidRDefault="00DC5D18" w:rsidP="00781762">
            <w:pPr>
              <w:rPr>
                <w:rFonts w:ascii="Verdana" w:hAnsi="Verdana"/>
                <w:b/>
                <w:bCs/>
                <w:noProof/>
                <w:sz w:val="18"/>
                <w:szCs w:val="18"/>
                <w:lang w:val="es-ES"/>
              </w:rPr>
            </w:pPr>
            <w:r w:rsidRPr="00DC5D18">
              <w:rPr>
                <w:rFonts w:ascii="Verdana" w:hAnsi="Verdana"/>
                <w:b/>
                <w:bCs/>
                <w:noProof/>
                <w:sz w:val="18"/>
                <w:szCs w:val="18"/>
                <w:lang w:val="es-ES"/>
              </w:rPr>
              <w:t>Caso de uso</w:t>
            </w:r>
          </w:p>
        </w:tc>
      </w:tr>
      <w:tr w:rsidR="00050F60" w:rsidRPr="004871E0" w14:paraId="43B48EC5" w14:textId="77777777" w:rsidTr="005265EE">
        <w:trPr>
          <w:trHeight w:val="243"/>
        </w:trPr>
        <w:tc>
          <w:tcPr>
            <w:tcW w:w="1704" w:type="dxa"/>
            <w:shd w:val="clear" w:color="auto" w:fill="auto"/>
          </w:tcPr>
          <w:p w14:paraId="1FFDFF71" w14:textId="00C710A2" w:rsidR="00050F60" w:rsidRPr="00DC5D18" w:rsidRDefault="00DC5D18" w:rsidP="00781762">
            <w:pPr>
              <w:rPr>
                <w:rFonts w:ascii="Verdana" w:hAnsi="Verdana"/>
                <w:b/>
                <w:bCs/>
                <w:iCs/>
                <w:noProof/>
                <w:sz w:val="18"/>
                <w:szCs w:val="18"/>
                <w:lang w:val="es-ES"/>
              </w:rPr>
            </w:pPr>
            <w:r>
              <w:rPr>
                <w:rFonts w:ascii="Verdana" w:hAnsi="Verdana"/>
                <w:b/>
                <w:bCs/>
                <w:iCs/>
                <w:noProof/>
                <w:sz w:val="18"/>
                <w:szCs w:val="18"/>
                <w:lang w:val="es-ES"/>
              </w:rPr>
              <w:t>EDT</w:t>
            </w:r>
          </w:p>
        </w:tc>
        <w:tc>
          <w:tcPr>
            <w:tcW w:w="7703" w:type="dxa"/>
            <w:shd w:val="clear" w:color="auto" w:fill="auto"/>
          </w:tcPr>
          <w:p w14:paraId="6E3D60B9" w14:textId="307FD601" w:rsidR="00050F60" w:rsidRPr="00DC5D18" w:rsidRDefault="00DC5D18" w:rsidP="00781762">
            <w:pPr>
              <w:rPr>
                <w:rFonts w:ascii="Verdana" w:hAnsi="Verdana"/>
                <w:b/>
                <w:bCs/>
                <w:noProof/>
                <w:sz w:val="18"/>
                <w:szCs w:val="18"/>
                <w:lang w:val="es-ES"/>
              </w:rPr>
            </w:pPr>
            <w:r w:rsidRPr="00DC5D18">
              <w:rPr>
                <w:rFonts w:ascii="Verdana" w:hAnsi="Verdana"/>
                <w:b/>
                <w:bCs/>
                <w:noProof/>
                <w:sz w:val="18"/>
                <w:szCs w:val="18"/>
                <w:lang w:val="es-ES"/>
              </w:rPr>
              <w:t>Estructura de descomposicion de tareas</w:t>
            </w:r>
          </w:p>
        </w:tc>
      </w:tr>
      <w:tr w:rsidR="001803D6" w:rsidRPr="004871E0" w14:paraId="380B2FC0" w14:textId="77777777" w:rsidTr="005265EE">
        <w:trPr>
          <w:trHeight w:val="231"/>
        </w:trPr>
        <w:tc>
          <w:tcPr>
            <w:tcW w:w="1704" w:type="dxa"/>
            <w:shd w:val="clear" w:color="auto" w:fill="auto"/>
          </w:tcPr>
          <w:p w14:paraId="00D5F542" w14:textId="05169DE8" w:rsidR="001803D6" w:rsidRPr="00DC5D18" w:rsidRDefault="00DC5D18" w:rsidP="00781762">
            <w:pPr>
              <w:rPr>
                <w:rFonts w:ascii="Verdana" w:hAnsi="Verdana"/>
                <w:b/>
                <w:bCs/>
                <w:iCs/>
                <w:noProof/>
                <w:sz w:val="18"/>
                <w:szCs w:val="18"/>
                <w:lang w:val="es-ES"/>
              </w:rPr>
            </w:pPr>
            <w:r w:rsidRPr="00DC5D18">
              <w:rPr>
                <w:rFonts w:ascii="Verdana" w:hAnsi="Verdana"/>
                <w:b/>
                <w:bCs/>
                <w:iCs/>
                <w:noProof/>
                <w:sz w:val="18"/>
                <w:szCs w:val="18"/>
                <w:lang w:val="es-ES"/>
              </w:rPr>
              <w:t>DAS</w:t>
            </w:r>
          </w:p>
        </w:tc>
        <w:tc>
          <w:tcPr>
            <w:tcW w:w="7703" w:type="dxa"/>
            <w:shd w:val="clear" w:color="auto" w:fill="auto"/>
          </w:tcPr>
          <w:p w14:paraId="2B2EA8B7" w14:textId="567EA2D0" w:rsidR="001803D6" w:rsidRPr="00DC5D18" w:rsidRDefault="00DC5D18" w:rsidP="00781762">
            <w:pPr>
              <w:rPr>
                <w:rFonts w:ascii="Verdana" w:hAnsi="Verdana"/>
                <w:b/>
                <w:bCs/>
                <w:iCs/>
                <w:noProof/>
                <w:sz w:val="18"/>
                <w:szCs w:val="18"/>
                <w:lang w:val="es-ES"/>
              </w:rPr>
            </w:pPr>
            <w:r w:rsidRPr="00DC5D18">
              <w:rPr>
                <w:rFonts w:ascii="Verdana" w:hAnsi="Verdana"/>
                <w:b/>
                <w:bCs/>
                <w:iCs/>
                <w:noProof/>
                <w:sz w:val="18"/>
                <w:szCs w:val="18"/>
                <w:lang w:val="es-ES"/>
              </w:rPr>
              <w:t>Documento de arquitectura de software</w:t>
            </w:r>
          </w:p>
        </w:tc>
      </w:tr>
      <w:tr w:rsidR="00DC5D18" w:rsidRPr="004871E0" w14:paraId="396867ED" w14:textId="77777777" w:rsidTr="005265EE">
        <w:trPr>
          <w:trHeight w:val="231"/>
        </w:trPr>
        <w:tc>
          <w:tcPr>
            <w:tcW w:w="1704" w:type="dxa"/>
            <w:shd w:val="clear" w:color="auto" w:fill="auto"/>
          </w:tcPr>
          <w:p w14:paraId="46C06ED1" w14:textId="04BA7511" w:rsidR="00DC5D18" w:rsidRPr="00DC5D18" w:rsidRDefault="00DC5D18" w:rsidP="00781762">
            <w:pPr>
              <w:rPr>
                <w:rFonts w:ascii="Verdana" w:hAnsi="Verdana"/>
                <w:b/>
                <w:bCs/>
                <w:iCs/>
                <w:noProof/>
                <w:sz w:val="18"/>
                <w:szCs w:val="18"/>
                <w:lang w:val="es-ES"/>
              </w:rPr>
            </w:pPr>
            <w:r>
              <w:rPr>
                <w:rFonts w:ascii="Verdana" w:hAnsi="Verdana"/>
                <w:b/>
                <w:bCs/>
                <w:iCs/>
                <w:noProof/>
                <w:sz w:val="18"/>
                <w:szCs w:val="18"/>
                <w:lang w:val="es-ES"/>
              </w:rPr>
              <w:t>ERS</w:t>
            </w:r>
          </w:p>
        </w:tc>
        <w:tc>
          <w:tcPr>
            <w:tcW w:w="7703" w:type="dxa"/>
            <w:shd w:val="clear" w:color="auto" w:fill="auto"/>
          </w:tcPr>
          <w:p w14:paraId="5F682536" w14:textId="3895C9FD" w:rsidR="00DC5D18" w:rsidRPr="00DC5D18" w:rsidRDefault="00EC6BBC" w:rsidP="00781762">
            <w:pPr>
              <w:rPr>
                <w:rFonts w:ascii="Verdana" w:hAnsi="Verdana"/>
                <w:b/>
                <w:bCs/>
                <w:iCs/>
                <w:noProof/>
                <w:sz w:val="18"/>
                <w:szCs w:val="18"/>
                <w:lang w:val="es-ES"/>
              </w:rPr>
            </w:pPr>
            <w:r>
              <w:rPr>
                <w:rFonts w:ascii="Verdana" w:hAnsi="Verdana"/>
                <w:b/>
                <w:bCs/>
                <w:iCs/>
                <w:noProof/>
                <w:sz w:val="18"/>
                <w:szCs w:val="18"/>
                <w:lang w:val="es-ES"/>
              </w:rPr>
              <w:t>Especificacion de requisitos de software</w:t>
            </w:r>
          </w:p>
        </w:tc>
      </w:tr>
      <w:tr w:rsidR="00DC5D18" w:rsidRPr="004871E0" w14:paraId="4D88EF46" w14:textId="77777777" w:rsidTr="005265EE">
        <w:trPr>
          <w:trHeight w:val="243"/>
        </w:trPr>
        <w:tc>
          <w:tcPr>
            <w:tcW w:w="1704" w:type="dxa"/>
            <w:shd w:val="clear" w:color="auto" w:fill="auto"/>
          </w:tcPr>
          <w:p w14:paraId="15546ED7" w14:textId="00D9B06D" w:rsidR="00DC5D18" w:rsidRPr="00DC5D18" w:rsidRDefault="00EC6BBC" w:rsidP="00781762">
            <w:pPr>
              <w:rPr>
                <w:rFonts w:ascii="Verdana" w:hAnsi="Verdana"/>
                <w:b/>
                <w:bCs/>
                <w:iCs/>
                <w:noProof/>
                <w:sz w:val="18"/>
                <w:szCs w:val="18"/>
                <w:lang w:val="es-ES"/>
              </w:rPr>
            </w:pPr>
            <w:r>
              <w:rPr>
                <w:rFonts w:ascii="Verdana" w:hAnsi="Verdana"/>
                <w:b/>
                <w:bCs/>
                <w:iCs/>
                <w:noProof/>
                <w:sz w:val="18"/>
                <w:szCs w:val="18"/>
                <w:lang w:val="es-ES"/>
              </w:rPr>
              <w:t>RF</w:t>
            </w:r>
          </w:p>
        </w:tc>
        <w:tc>
          <w:tcPr>
            <w:tcW w:w="7703" w:type="dxa"/>
            <w:shd w:val="clear" w:color="auto" w:fill="auto"/>
          </w:tcPr>
          <w:p w14:paraId="632CECE5" w14:textId="5CA600E7" w:rsidR="00DC5D18" w:rsidRPr="00DC5D18" w:rsidRDefault="00EC6BBC" w:rsidP="00781762">
            <w:pPr>
              <w:rPr>
                <w:rFonts w:ascii="Verdana" w:hAnsi="Verdana"/>
                <w:b/>
                <w:bCs/>
                <w:iCs/>
                <w:noProof/>
                <w:sz w:val="18"/>
                <w:szCs w:val="18"/>
                <w:lang w:val="es-ES"/>
              </w:rPr>
            </w:pPr>
            <w:r>
              <w:rPr>
                <w:rFonts w:ascii="Verdana" w:hAnsi="Verdana"/>
                <w:b/>
                <w:bCs/>
                <w:iCs/>
                <w:noProof/>
                <w:sz w:val="18"/>
                <w:szCs w:val="18"/>
                <w:lang w:val="es-ES"/>
              </w:rPr>
              <w:t>Requerimiento funcional</w:t>
            </w:r>
          </w:p>
        </w:tc>
      </w:tr>
      <w:tr w:rsidR="00EC6BBC" w:rsidRPr="004871E0" w14:paraId="3C44B428" w14:textId="77777777" w:rsidTr="005265EE">
        <w:trPr>
          <w:trHeight w:val="231"/>
        </w:trPr>
        <w:tc>
          <w:tcPr>
            <w:tcW w:w="1704" w:type="dxa"/>
            <w:shd w:val="clear" w:color="auto" w:fill="auto"/>
          </w:tcPr>
          <w:p w14:paraId="19A5781A" w14:textId="1B27CE5E" w:rsidR="00EC6BBC" w:rsidRDefault="00EC6BBC" w:rsidP="00781762">
            <w:pPr>
              <w:rPr>
                <w:rFonts w:ascii="Verdana" w:hAnsi="Verdana"/>
                <w:b/>
                <w:bCs/>
                <w:iCs/>
                <w:noProof/>
                <w:sz w:val="18"/>
                <w:szCs w:val="18"/>
                <w:lang w:val="es-ES"/>
              </w:rPr>
            </w:pPr>
            <w:r>
              <w:rPr>
                <w:rFonts w:ascii="Verdana" w:hAnsi="Verdana"/>
                <w:b/>
                <w:bCs/>
                <w:iCs/>
                <w:noProof/>
                <w:sz w:val="18"/>
                <w:szCs w:val="18"/>
                <w:lang w:val="es-ES"/>
              </w:rPr>
              <w:t>RNF</w:t>
            </w:r>
          </w:p>
        </w:tc>
        <w:tc>
          <w:tcPr>
            <w:tcW w:w="7703" w:type="dxa"/>
            <w:shd w:val="clear" w:color="auto" w:fill="auto"/>
          </w:tcPr>
          <w:p w14:paraId="7BFD3770" w14:textId="16247A49" w:rsidR="00EC6BBC" w:rsidRDefault="00EC6BBC" w:rsidP="00781762">
            <w:pPr>
              <w:rPr>
                <w:rFonts w:ascii="Verdana" w:hAnsi="Verdana"/>
                <w:b/>
                <w:bCs/>
                <w:iCs/>
                <w:noProof/>
                <w:sz w:val="18"/>
                <w:szCs w:val="18"/>
                <w:lang w:val="es-ES"/>
              </w:rPr>
            </w:pPr>
            <w:r>
              <w:rPr>
                <w:rFonts w:ascii="Verdana" w:hAnsi="Verdana"/>
                <w:b/>
                <w:bCs/>
                <w:iCs/>
                <w:noProof/>
                <w:sz w:val="18"/>
                <w:szCs w:val="18"/>
                <w:lang w:val="es-ES"/>
              </w:rPr>
              <w:t>Requerimiento no funcional</w:t>
            </w:r>
          </w:p>
        </w:tc>
      </w:tr>
      <w:tr w:rsidR="00EC6BBC" w:rsidRPr="004871E0" w14:paraId="102206A9" w14:textId="77777777" w:rsidTr="005265EE">
        <w:trPr>
          <w:trHeight w:val="231"/>
        </w:trPr>
        <w:tc>
          <w:tcPr>
            <w:tcW w:w="1704" w:type="dxa"/>
            <w:shd w:val="clear" w:color="auto" w:fill="auto"/>
          </w:tcPr>
          <w:p w14:paraId="2A4DF761" w14:textId="19DD9822" w:rsidR="00EC6BBC" w:rsidRDefault="00EC6BBC" w:rsidP="00781762">
            <w:pPr>
              <w:rPr>
                <w:rFonts w:ascii="Verdana" w:hAnsi="Verdana"/>
                <w:b/>
                <w:bCs/>
                <w:iCs/>
                <w:noProof/>
                <w:sz w:val="18"/>
                <w:szCs w:val="18"/>
                <w:lang w:val="es-ES"/>
              </w:rPr>
            </w:pPr>
          </w:p>
        </w:tc>
        <w:tc>
          <w:tcPr>
            <w:tcW w:w="7703" w:type="dxa"/>
            <w:shd w:val="clear" w:color="auto" w:fill="auto"/>
          </w:tcPr>
          <w:p w14:paraId="0C18026F" w14:textId="32A2F033" w:rsidR="00EC6BBC" w:rsidRDefault="00EC6BBC" w:rsidP="00781762">
            <w:pPr>
              <w:rPr>
                <w:rFonts w:ascii="Verdana" w:hAnsi="Verdana"/>
                <w:b/>
                <w:bCs/>
                <w:iCs/>
                <w:noProof/>
                <w:sz w:val="18"/>
                <w:szCs w:val="18"/>
                <w:lang w:val="es-ES"/>
              </w:rPr>
            </w:pPr>
          </w:p>
        </w:tc>
      </w:tr>
    </w:tbl>
    <w:p w14:paraId="2033B1BB" w14:textId="77777777" w:rsidR="00050F60" w:rsidRPr="004871E0" w:rsidRDefault="00050F60" w:rsidP="00050F60">
      <w:pPr>
        <w:pStyle w:val="Textoindependiente"/>
        <w:ind w:left="0"/>
        <w:rPr>
          <w:noProof/>
          <w:lang w:val="es-ES"/>
        </w:rPr>
      </w:pPr>
    </w:p>
    <w:p w14:paraId="7A360DF9" w14:textId="77777777" w:rsidR="006E6A93" w:rsidRPr="004871E0" w:rsidRDefault="006E6A93" w:rsidP="00854F5C">
      <w:pPr>
        <w:pStyle w:val="EstiloTtulo2VerdanaJustificado"/>
        <w:rPr>
          <w:noProof/>
          <w:lang w:val="es-ES"/>
        </w:rPr>
      </w:pPr>
      <w:bookmarkStart w:id="11" w:name="_Toc84537082"/>
      <w:bookmarkStart w:id="12" w:name="_Toc314978532"/>
      <w:bookmarkStart w:id="13" w:name="_Toc324843638"/>
      <w:bookmarkStart w:id="14" w:name="_Toc324851945"/>
      <w:bookmarkStart w:id="15" w:name="_Toc324915528"/>
      <w:bookmarkStart w:id="16" w:name="_Toc433104441"/>
      <w:r w:rsidRPr="004871E0">
        <w:rPr>
          <w:noProof/>
          <w:lang w:val="es-ES"/>
        </w:rPr>
        <w:t>Referencias</w:t>
      </w:r>
      <w:bookmarkEnd w:id="11"/>
    </w:p>
    <w:p w14:paraId="06C30EC2" w14:textId="44A88B57" w:rsidR="00854F5C" w:rsidRPr="004871E0" w:rsidRDefault="001E1C17" w:rsidP="00854F5C">
      <w:pPr>
        <w:pStyle w:val="Textoindependiente"/>
        <w:ind w:left="0"/>
        <w:rPr>
          <w:noProof/>
          <w:lang w:val="es-ES"/>
        </w:rPr>
      </w:pPr>
      <w:r w:rsidRPr="004871E0">
        <w:rPr>
          <w:noProof/>
          <w:lang w:val="es-ES"/>
        </w:rPr>
        <w:t xml:space="preserve">A </w:t>
      </w:r>
      <w:r w:rsidR="00D40728" w:rsidRPr="004871E0">
        <w:rPr>
          <w:noProof/>
          <w:lang w:val="es-ES"/>
        </w:rPr>
        <w:t>continuación,</w:t>
      </w:r>
      <w:r w:rsidRPr="004871E0">
        <w:rPr>
          <w:noProof/>
          <w:lang w:val="es-ES"/>
        </w:rPr>
        <w:t xml:space="preserve"> se listan las referencias a otros documentos</w:t>
      </w:r>
      <w:r w:rsidR="00F94C28">
        <w:rPr>
          <w:noProof/>
          <w:lang w:val="es-ES"/>
        </w:rPr>
        <w:t xml:space="preserve"> </w:t>
      </w:r>
      <w:r w:rsidRPr="004871E0">
        <w:rPr>
          <w:noProof/>
          <w:lang w:val="es-ES"/>
        </w:rPr>
        <w:t>:</w:t>
      </w:r>
    </w:p>
    <w:p w14:paraId="0419E15A" w14:textId="77777777" w:rsidR="00E442DE" w:rsidRPr="004871E0" w:rsidRDefault="00E442DE" w:rsidP="00E442DE">
      <w:pPr>
        <w:pStyle w:val="Textoindependiente"/>
        <w:ind w:left="360"/>
        <w:rPr>
          <w:b/>
          <w:noProof/>
          <w:lang w:val="es-ES"/>
        </w:rPr>
      </w:pPr>
    </w:p>
    <w:p w14:paraId="098CAAC3" w14:textId="77777777" w:rsidR="005265EE" w:rsidRPr="005265EE" w:rsidRDefault="00D40728" w:rsidP="006042FD">
      <w:pPr>
        <w:pStyle w:val="Textoindependiente"/>
        <w:numPr>
          <w:ilvl w:val="0"/>
          <w:numId w:val="3"/>
        </w:numPr>
        <w:rPr>
          <w:noProof/>
          <w:lang w:val="es-ES"/>
        </w:rPr>
      </w:pPr>
      <w:r w:rsidRPr="004871E0">
        <w:rPr>
          <w:b/>
          <w:noProof/>
          <w:lang w:val="es-ES"/>
        </w:rPr>
        <w:t>ERS</w:t>
      </w:r>
      <w:r w:rsidR="006C464D" w:rsidRPr="006042FD">
        <w:rPr>
          <w:b/>
          <w:noProof/>
          <w:lang w:val="es-ES"/>
        </w:rPr>
        <w:tab/>
      </w:r>
    </w:p>
    <w:p w14:paraId="2C2C6267" w14:textId="77777777" w:rsidR="005265EE" w:rsidRPr="005265EE" w:rsidRDefault="005265EE" w:rsidP="006042FD">
      <w:pPr>
        <w:pStyle w:val="Textoindependiente"/>
        <w:numPr>
          <w:ilvl w:val="0"/>
          <w:numId w:val="3"/>
        </w:numPr>
        <w:rPr>
          <w:noProof/>
          <w:lang w:val="es-ES"/>
        </w:rPr>
      </w:pPr>
      <w:r>
        <w:rPr>
          <w:b/>
          <w:noProof/>
          <w:lang w:val="es-ES"/>
        </w:rPr>
        <w:t>EDT</w:t>
      </w:r>
    </w:p>
    <w:p w14:paraId="6767EF02" w14:textId="77777777" w:rsidR="005265EE" w:rsidRPr="005265EE" w:rsidRDefault="005265EE" w:rsidP="006042FD">
      <w:pPr>
        <w:pStyle w:val="Textoindependiente"/>
        <w:numPr>
          <w:ilvl w:val="0"/>
          <w:numId w:val="3"/>
        </w:numPr>
        <w:rPr>
          <w:noProof/>
          <w:lang w:val="es-ES"/>
        </w:rPr>
      </w:pPr>
      <w:r>
        <w:rPr>
          <w:b/>
          <w:noProof/>
          <w:lang w:val="es-ES"/>
        </w:rPr>
        <w:t>DAS</w:t>
      </w:r>
    </w:p>
    <w:p w14:paraId="0701D8B9" w14:textId="77777777" w:rsidR="005265EE" w:rsidRPr="005265EE" w:rsidRDefault="005265EE" w:rsidP="006042FD">
      <w:pPr>
        <w:pStyle w:val="Textoindependiente"/>
        <w:numPr>
          <w:ilvl w:val="0"/>
          <w:numId w:val="3"/>
        </w:numPr>
        <w:rPr>
          <w:noProof/>
          <w:lang w:val="es-ES"/>
        </w:rPr>
      </w:pPr>
      <w:r>
        <w:rPr>
          <w:b/>
          <w:noProof/>
          <w:lang w:val="es-ES"/>
        </w:rPr>
        <w:t>ERS</w:t>
      </w:r>
    </w:p>
    <w:p w14:paraId="383D0A70" w14:textId="77777777" w:rsidR="005265EE" w:rsidRPr="005265EE" w:rsidRDefault="005265EE" w:rsidP="006042FD">
      <w:pPr>
        <w:pStyle w:val="Textoindependiente"/>
        <w:numPr>
          <w:ilvl w:val="0"/>
          <w:numId w:val="3"/>
        </w:numPr>
        <w:rPr>
          <w:noProof/>
          <w:lang w:val="es-ES"/>
        </w:rPr>
      </w:pPr>
      <w:r>
        <w:rPr>
          <w:b/>
          <w:noProof/>
          <w:lang w:val="es-ES"/>
        </w:rPr>
        <w:t>Planilla de requerimientos</w:t>
      </w:r>
    </w:p>
    <w:p w14:paraId="7534D612" w14:textId="77777777" w:rsidR="005265EE" w:rsidRPr="005265EE" w:rsidRDefault="005265EE" w:rsidP="006042FD">
      <w:pPr>
        <w:pStyle w:val="Textoindependiente"/>
        <w:numPr>
          <w:ilvl w:val="0"/>
          <w:numId w:val="3"/>
        </w:numPr>
        <w:rPr>
          <w:noProof/>
          <w:lang w:val="es-ES"/>
        </w:rPr>
      </w:pPr>
      <w:r>
        <w:rPr>
          <w:b/>
          <w:noProof/>
          <w:lang w:val="es-ES"/>
        </w:rPr>
        <w:t>Acta de constitucion de proyecto</w:t>
      </w:r>
    </w:p>
    <w:p w14:paraId="1272A3F1" w14:textId="77777777" w:rsidR="001E409A" w:rsidRPr="001E409A" w:rsidRDefault="005265EE" w:rsidP="006042FD">
      <w:pPr>
        <w:pStyle w:val="Textoindependiente"/>
        <w:numPr>
          <w:ilvl w:val="0"/>
          <w:numId w:val="3"/>
        </w:numPr>
        <w:rPr>
          <w:noProof/>
          <w:lang w:val="es-ES"/>
        </w:rPr>
      </w:pPr>
      <w:r>
        <w:rPr>
          <w:b/>
          <w:noProof/>
          <w:lang w:val="es-ES"/>
        </w:rPr>
        <w:t>Documento mockups</w:t>
      </w:r>
    </w:p>
    <w:p w14:paraId="06D5AA60" w14:textId="77777777" w:rsidR="001E409A" w:rsidRPr="001E409A" w:rsidRDefault="001E409A" w:rsidP="006042FD">
      <w:pPr>
        <w:pStyle w:val="Textoindependiente"/>
        <w:numPr>
          <w:ilvl w:val="0"/>
          <w:numId w:val="3"/>
        </w:numPr>
        <w:rPr>
          <w:noProof/>
          <w:lang w:val="es-ES"/>
        </w:rPr>
      </w:pPr>
      <w:r>
        <w:rPr>
          <w:b/>
          <w:noProof/>
          <w:lang w:val="es-ES"/>
        </w:rPr>
        <w:t>Documento caso de uso extendido</w:t>
      </w:r>
    </w:p>
    <w:p w14:paraId="75B5FDD9" w14:textId="77777777" w:rsidR="001E409A" w:rsidRPr="001E409A" w:rsidRDefault="001E409A" w:rsidP="006042FD">
      <w:pPr>
        <w:pStyle w:val="Textoindependiente"/>
        <w:numPr>
          <w:ilvl w:val="0"/>
          <w:numId w:val="3"/>
        </w:numPr>
        <w:rPr>
          <w:noProof/>
          <w:lang w:val="es-ES"/>
        </w:rPr>
      </w:pPr>
      <w:r>
        <w:rPr>
          <w:b/>
          <w:noProof/>
          <w:lang w:val="es-ES"/>
        </w:rPr>
        <w:t>Diccionario de datos</w:t>
      </w:r>
    </w:p>
    <w:p w14:paraId="10960702" w14:textId="77777777" w:rsidR="001E409A" w:rsidRPr="001E409A" w:rsidRDefault="001E409A" w:rsidP="006042FD">
      <w:pPr>
        <w:pStyle w:val="Textoindependiente"/>
        <w:numPr>
          <w:ilvl w:val="0"/>
          <w:numId w:val="3"/>
        </w:numPr>
        <w:rPr>
          <w:noProof/>
          <w:lang w:val="es-ES"/>
        </w:rPr>
      </w:pPr>
      <w:r>
        <w:rPr>
          <w:b/>
          <w:noProof/>
          <w:lang w:val="es-ES"/>
        </w:rPr>
        <w:t>Carta Gantt</w:t>
      </w:r>
    </w:p>
    <w:p w14:paraId="1B0A67CC" w14:textId="77777777" w:rsidR="001E409A" w:rsidRPr="001E409A" w:rsidRDefault="001E409A" w:rsidP="006042FD">
      <w:pPr>
        <w:pStyle w:val="Textoindependiente"/>
        <w:numPr>
          <w:ilvl w:val="0"/>
          <w:numId w:val="3"/>
        </w:numPr>
        <w:rPr>
          <w:noProof/>
          <w:lang w:val="es-ES"/>
        </w:rPr>
      </w:pPr>
      <w:r>
        <w:rPr>
          <w:b/>
          <w:noProof/>
          <w:lang w:val="es-ES"/>
        </w:rPr>
        <w:t>Presentacion inical proyecto</w:t>
      </w:r>
    </w:p>
    <w:p w14:paraId="6FE6E800" w14:textId="6F251033" w:rsidR="00BA4EE6" w:rsidRPr="006042FD" w:rsidRDefault="001E409A" w:rsidP="006042FD">
      <w:pPr>
        <w:pStyle w:val="Textoindependiente"/>
        <w:numPr>
          <w:ilvl w:val="0"/>
          <w:numId w:val="3"/>
        </w:numPr>
        <w:rPr>
          <w:noProof/>
          <w:lang w:val="es-ES"/>
        </w:rPr>
      </w:pPr>
      <w:r>
        <w:rPr>
          <w:b/>
          <w:noProof/>
          <w:lang w:val="es-ES"/>
        </w:rPr>
        <w:t>Guia definicion de proyecto APT</w:t>
      </w:r>
      <w:r w:rsidR="006C464D" w:rsidRPr="006042FD">
        <w:rPr>
          <w:b/>
          <w:noProof/>
          <w:lang w:val="es-ES"/>
        </w:rPr>
        <w:tab/>
      </w:r>
      <w:r w:rsidR="006C464D" w:rsidRPr="006042FD">
        <w:rPr>
          <w:b/>
          <w:noProof/>
          <w:lang w:val="es-ES"/>
        </w:rPr>
        <w:tab/>
      </w:r>
    </w:p>
    <w:p w14:paraId="085F2B95" w14:textId="61DEF236" w:rsidR="00AB540E" w:rsidRDefault="00AB540E">
      <w:pPr>
        <w:widowControl/>
        <w:spacing w:line="240" w:lineRule="auto"/>
        <w:rPr>
          <w:noProof/>
          <w:lang w:val="es-ES"/>
        </w:rPr>
      </w:pPr>
      <w:r>
        <w:rPr>
          <w:noProof/>
          <w:lang w:val="es-ES"/>
        </w:rPr>
        <w:br w:type="page"/>
      </w:r>
    </w:p>
    <w:p w14:paraId="40FEF8E7" w14:textId="77777777" w:rsidR="00F65CC4" w:rsidRPr="004871E0" w:rsidRDefault="00F65CC4" w:rsidP="00BA4EE6">
      <w:pPr>
        <w:pStyle w:val="Textoindependiente"/>
        <w:ind w:left="360"/>
        <w:rPr>
          <w:noProof/>
          <w:lang w:val="es-ES"/>
        </w:rPr>
      </w:pPr>
    </w:p>
    <w:p w14:paraId="4617B60A" w14:textId="08C5A09F" w:rsidR="006E6A93" w:rsidRDefault="00ED3B81" w:rsidP="00A93783">
      <w:pPr>
        <w:pStyle w:val="EstiloTtulo2VerdanaJustificado"/>
        <w:rPr>
          <w:noProof/>
          <w:lang w:val="es-ES"/>
        </w:rPr>
      </w:pPr>
      <w:bookmarkStart w:id="17" w:name="_Toc84537083"/>
      <w:r w:rsidRPr="004871E0">
        <w:rPr>
          <w:noProof/>
          <w:lang w:val="es-ES"/>
        </w:rPr>
        <w:t>Resumen e</w:t>
      </w:r>
      <w:r w:rsidR="006E6A93" w:rsidRPr="004871E0">
        <w:rPr>
          <w:noProof/>
          <w:lang w:val="es-ES"/>
        </w:rPr>
        <w:t>jecutivo</w:t>
      </w:r>
      <w:bookmarkEnd w:id="17"/>
      <w:r w:rsidR="006E6A93" w:rsidRPr="004871E0">
        <w:rPr>
          <w:noProof/>
          <w:lang w:val="es-ES"/>
        </w:rPr>
        <w:t xml:space="preserve"> </w:t>
      </w:r>
    </w:p>
    <w:p w14:paraId="20AFA48B" w14:textId="77777777" w:rsidR="00F949A8" w:rsidRDefault="00F949A8" w:rsidP="00F949A8">
      <w:pPr>
        <w:pStyle w:val="EstiloTtulo2VerdanaJustificado"/>
        <w:numPr>
          <w:ilvl w:val="0"/>
          <w:numId w:val="0"/>
        </w:numPr>
        <w:ind w:left="576"/>
        <w:rPr>
          <w:noProof/>
          <w:lang w:val="es-ES"/>
        </w:rPr>
      </w:pPr>
    </w:p>
    <w:p w14:paraId="76F02130" w14:textId="1D26BD6F" w:rsidR="00AB540E" w:rsidRDefault="00AB540E" w:rsidP="00AB540E">
      <w:pPr>
        <w:pStyle w:val="EstiloTtulo2VerdanaJustificado"/>
        <w:numPr>
          <w:ilvl w:val="0"/>
          <w:numId w:val="0"/>
        </w:numPr>
        <w:rPr>
          <w:b w:val="0"/>
          <w:bCs w:val="0"/>
          <w:noProof/>
          <w:color w:val="auto"/>
          <w:lang w:val="es-ES"/>
        </w:rPr>
      </w:pPr>
      <w:r w:rsidRPr="00AB540E">
        <w:rPr>
          <w:b w:val="0"/>
          <w:bCs w:val="0"/>
          <w:noProof/>
          <w:color w:val="auto"/>
          <w:lang w:val="es-ES"/>
        </w:rPr>
        <w:t>En las ultimas sesiones de converzaciones con nuestro cliente</w:t>
      </w:r>
      <w:r>
        <w:rPr>
          <w:b w:val="0"/>
          <w:bCs w:val="0"/>
          <w:noProof/>
          <w:color w:val="auto"/>
          <w:lang w:val="es-ES"/>
        </w:rPr>
        <w:t xml:space="preserve">, ha expresado la necesidad de crear un sistema que simplifique y modernice el modelo de negocio de su empresa. El aspecto de modernizacion del modelo de negocio se mencion el 87% de las veces. Para antender mejor a nuestro cliente, necesitamos desarrollar una aplicación web que </w:t>
      </w:r>
      <w:r w:rsidR="00F949A8">
        <w:rPr>
          <w:b w:val="0"/>
          <w:bCs w:val="0"/>
          <w:noProof/>
          <w:color w:val="auto"/>
          <w:lang w:val="es-ES"/>
        </w:rPr>
        <w:t>satisfaga las necesidades de nuestro cliente para este tipo de mercado.</w:t>
      </w:r>
    </w:p>
    <w:p w14:paraId="723E186C" w14:textId="0D48257E" w:rsidR="00F949A8" w:rsidRDefault="00F949A8" w:rsidP="00AB540E">
      <w:pPr>
        <w:pStyle w:val="EstiloTtulo2VerdanaJustificado"/>
        <w:numPr>
          <w:ilvl w:val="0"/>
          <w:numId w:val="0"/>
        </w:numPr>
        <w:rPr>
          <w:b w:val="0"/>
          <w:bCs w:val="0"/>
          <w:noProof/>
          <w:color w:val="auto"/>
          <w:lang w:val="es-ES"/>
        </w:rPr>
      </w:pPr>
      <w:r>
        <w:rPr>
          <w:b w:val="0"/>
          <w:bCs w:val="0"/>
          <w:noProof/>
          <w:color w:val="auto"/>
          <w:lang w:val="es-ES"/>
        </w:rPr>
        <w:t>Para esto desarrollaremos un aplicación web que permita modernizar el modelo de negocio de nuestro cliente, permitiendo aumentar su productividad y ademas organizar de mejor forma su cartelera de clientes, los servicios que ofrece y a sus empleados contratados.</w:t>
      </w:r>
    </w:p>
    <w:p w14:paraId="23D300B5" w14:textId="271CFDD7" w:rsidR="00F949A8" w:rsidRPr="00AB540E" w:rsidRDefault="00F949A8" w:rsidP="00AB540E">
      <w:pPr>
        <w:pStyle w:val="EstiloTtulo2VerdanaJustificado"/>
        <w:numPr>
          <w:ilvl w:val="0"/>
          <w:numId w:val="0"/>
        </w:numPr>
        <w:rPr>
          <w:b w:val="0"/>
          <w:bCs w:val="0"/>
          <w:noProof/>
          <w:color w:val="auto"/>
          <w:lang w:val="es-ES"/>
        </w:rPr>
      </w:pPr>
      <w:r>
        <w:rPr>
          <w:b w:val="0"/>
          <w:bCs w:val="0"/>
          <w:noProof/>
          <w:color w:val="auto"/>
          <w:lang w:val="es-ES"/>
        </w:rPr>
        <w:t xml:space="preserve">Tengase en cuenta que todas las funcionalidades de la aplicación web seran desarrolladas con </w:t>
      </w:r>
      <w:r w:rsidR="00FC3E96">
        <w:rPr>
          <w:b w:val="0"/>
          <w:bCs w:val="0"/>
          <w:noProof/>
          <w:color w:val="auto"/>
          <w:lang w:val="es-ES"/>
        </w:rPr>
        <w:t>todas las buenas practicas de la industria para el desarrollo de esta aplicación.</w:t>
      </w:r>
      <w:r>
        <w:rPr>
          <w:b w:val="0"/>
          <w:bCs w:val="0"/>
          <w:noProof/>
          <w:color w:val="auto"/>
          <w:lang w:val="es-ES"/>
        </w:rPr>
        <w:t xml:space="preserve"> </w:t>
      </w:r>
    </w:p>
    <w:p w14:paraId="16AF7F58" w14:textId="77777777" w:rsidR="00650D1D" w:rsidRDefault="00650D1D" w:rsidP="00650D1D">
      <w:pPr>
        <w:pStyle w:val="EstiloTtulo2VerdanaJustificado"/>
        <w:numPr>
          <w:ilvl w:val="0"/>
          <w:numId w:val="0"/>
        </w:numPr>
        <w:ind w:left="576"/>
        <w:rPr>
          <w:noProof/>
          <w:lang w:val="es-ES"/>
        </w:rPr>
      </w:pPr>
    </w:p>
    <w:p w14:paraId="65B5010C" w14:textId="77777777" w:rsidR="00650D1D" w:rsidRDefault="00650D1D" w:rsidP="00650D1D">
      <w:pPr>
        <w:pStyle w:val="EstiloTtulo2VerdanaJustificado"/>
        <w:numPr>
          <w:ilvl w:val="0"/>
          <w:numId w:val="0"/>
        </w:numPr>
        <w:ind w:left="576"/>
        <w:rPr>
          <w:noProof/>
          <w:lang w:val="es-ES"/>
        </w:rPr>
      </w:pPr>
    </w:p>
    <w:p w14:paraId="6BF61E65" w14:textId="77777777" w:rsidR="00650D1D" w:rsidRPr="004871E0" w:rsidRDefault="00650D1D" w:rsidP="00650D1D">
      <w:pPr>
        <w:pStyle w:val="EstiloTtulo2VerdanaJustificado"/>
        <w:numPr>
          <w:ilvl w:val="0"/>
          <w:numId w:val="0"/>
        </w:numPr>
        <w:ind w:left="576"/>
        <w:rPr>
          <w:noProof/>
          <w:lang w:val="es-ES"/>
        </w:rPr>
      </w:pPr>
    </w:p>
    <w:bookmarkEnd w:id="12"/>
    <w:bookmarkEnd w:id="13"/>
    <w:bookmarkEnd w:id="14"/>
    <w:bookmarkEnd w:id="15"/>
    <w:bookmarkEnd w:id="16"/>
    <w:p w14:paraId="5BF8FE41" w14:textId="77777777" w:rsidR="00C26237" w:rsidRDefault="00C26237">
      <w:pPr>
        <w:widowControl/>
        <w:spacing w:line="240" w:lineRule="auto"/>
        <w:rPr>
          <w:b/>
          <w:bCs/>
          <w:noProof/>
          <w:color w:val="000080"/>
          <w:sz w:val="24"/>
          <w:lang w:val="es-ES"/>
        </w:rPr>
      </w:pPr>
      <w:r>
        <w:rPr>
          <w:noProof/>
          <w:lang w:val="es-ES"/>
        </w:rPr>
        <w:br w:type="page"/>
      </w:r>
    </w:p>
    <w:p w14:paraId="7A3EDD4D" w14:textId="77777777" w:rsidR="006E6A93" w:rsidRPr="004871E0" w:rsidRDefault="001F74C8" w:rsidP="00A93783">
      <w:pPr>
        <w:pStyle w:val="EstiloTtulo2VerdanaJustificado"/>
        <w:rPr>
          <w:noProof/>
          <w:lang w:val="es-ES"/>
        </w:rPr>
      </w:pPr>
      <w:bookmarkStart w:id="18" w:name="_Toc84537084"/>
      <w:r w:rsidRPr="004871E0">
        <w:rPr>
          <w:noProof/>
          <w:lang w:val="es-ES"/>
        </w:rPr>
        <w:lastRenderedPageBreak/>
        <w:t>Representación</w:t>
      </w:r>
      <w:bookmarkEnd w:id="18"/>
    </w:p>
    <w:p w14:paraId="58BCBD12" w14:textId="4FD4FE9F" w:rsidR="001F74C8" w:rsidRPr="004871E0" w:rsidRDefault="001F74C8" w:rsidP="00357433">
      <w:pPr>
        <w:rPr>
          <w:bCs/>
          <w:noProof/>
          <w:lang w:val="es-ES"/>
        </w:rPr>
      </w:pPr>
      <w:r w:rsidRPr="004871E0">
        <w:rPr>
          <w:bCs/>
          <w:noProof/>
          <w:lang w:val="es-ES"/>
        </w:rPr>
        <w:t xml:space="preserve">La arquitectura del </w:t>
      </w:r>
      <w:r w:rsidR="003F3D30" w:rsidRPr="004871E0">
        <w:rPr>
          <w:bCs/>
          <w:noProof/>
          <w:lang w:val="es-ES"/>
        </w:rPr>
        <w:t xml:space="preserve">sistema </w:t>
      </w:r>
      <w:r w:rsidR="00AE09C8" w:rsidRPr="004B114F">
        <w:rPr>
          <w:b/>
          <w:noProof/>
          <w:lang w:val="es-ES"/>
        </w:rPr>
        <w:t>&lt;&lt;</w:t>
      </w:r>
      <w:r w:rsidR="004B114F" w:rsidRPr="004B114F">
        <w:rPr>
          <w:b/>
          <w:noProof/>
          <w:lang w:val="es-ES"/>
        </w:rPr>
        <w:t>”Car Wash”</w:t>
      </w:r>
      <w:r w:rsidR="00AE09C8" w:rsidRPr="004B114F">
        <w:rPr>
          <w:b/>
          <w:noProof/>
          <w:lang w:val="es-ES"/>
        </w:rPr>
        <w:t>&gt;&gt;</w:t>
      </w:r>
      <w:r w:rsidRPr="004871E0">
        <w:rPr>
          <w:bCs/>
          <w:noProof/>
          <w:lang w:val="es-ES"/>
        </w:rPr>
        <w:t xml:space="preserve"> está representada siguiendo el enfoque de del framework 4+1 y las recomendaciones del pr</w:t>
      </w:r>
      <w:r w:rsidR="003F3D30" w:rsidRPr="004871E0">
        <w:rPr>
          <w:bCs/>
          <w:noProof/>
          <w:lang w:val="es-ES"/>
        </w:rPr>
        <w:t>oceso unificado</w:t>
      </w:r>
      <w:r w:rsidRPr="004871E0">
        <w:rPr>
          <w:bCs/>
          <w:noProof/>
          <w:lang w:val="es-ES"/>
        </w:rPr>
        <w:t>. Las vistas incluidas en esta versión del documento son:</w:t>
      </w:r>
    </w:p>
    <w:p w14:paraId="5BAE3D2B" w14:textId="77777777" w:rsidR="003F3D30" w:rsidRPr="004871E0" w:rsidRDefault="003F3D30" w:rsidP="00357433">
      <w:pPr>
        <w:rPr>
          <w:bCs/>
          <w:noProof/>
          <w:lang w:val="es-ES"/>
        </w:rPr>
      </w:pPr>
    </w:p>
    <w:p w14:paraId="466D8E76" w14:textId="77777777" w:rsidR="001F74C8" w:rsidRDefault="001F74C8" w:rsidP="003F3D30">
      <w:pPr>
        <w:numPr>
          <w:ilvl w:val="0"/>
          <w:numId w:val="3"/>
        </w:numPr>
        <w:jc w:val="both"/>
        <w:rPr>
          <w:noProof/>
          <w:lang w:val="es-ES"/>
        </w:rPr>
      </w:pPr>
      <w:r w:rsidRPr="004871E0">
        <w:rPr>
          <w:b/>
          <w:noProof/>
          <w:lang w:val="es-ES"/>
        </w:rPr>
        <w:t>Vista de Escenarios</w:t>
      </w:r>
      <w:r w:rsidRPr="004871E0">
        <w:rPr>
          <w:noProof/>
          <w:lang w:val="es-ES"/>
        </w:rPr>
        <w:t>: Describe los casos de uso más significativos, presenta los actores y una descripción de sus casos de uso asociados. De igual forma describe los escenarios de calidad más relevantes para la arquitectura.</w:t>
      </w:r>
    </w:p>
    <w:p w14:paraId="73FF17A9" w14:textId="77777777" w:rsidR="006E26E9" w:rsidRDefault="006E26E9" w:rsidP="006E26E9">
      <w:pPr>
        <w:ind w:left="720"/>
        <w:jc w:val="both"/>
        <w:rPr>
          <w:noProof/>
          <w:lang w:val="es-ES"/>
        </w:rPr>
      </w:pPr>
    </w:p>
    <w:p w14:paraId="1C3BA396" w14:textId="77777777" w:rsidR="006E26E9" w:rsidRPr="006E26E9" w:rsidRDefault="006E26E9" w:rsidP="006E26E9">
      <w:pPr>
        <w:numPr>
          <w:ilvl w:val="0"/>
          <w:numId w:val="3"/>
        </w:numPr>
        <w:jc w:val="both"/>
        <w:rPr>
          <w:noProof/>
          <w:lang w:val="es-ES"/>
        </w:rPr>
      </w:pPr>
      <w:r w:rsidRPr="004871E0">
        <w:rPr>
          <w:b/>
          <w:noProof/>
          <w:lang w:val="es-ES"/>
        </w:rPr>
        <w:t>Vista de Procesos</w:t>
      </w:r>
      <w:r w:rsidRPr="004871E0">
        <w:rPr>
          <w:noProof/>
          <w:lang w:val="es-ES"/>
        </w:rPr>
        <w:t>: Describe los procesos involucrados para darle sentido a la ejecución del sistema, así como sus relaciones de comunicación y sincronización.</w:t>
      </w:r>
    </w:p>
    <w:p w14:paraId="36FF6844" w14:textId="77777777" w:rsidR="00524DB3" w:rsidRPr="004871E0" w:rsidRDefault="00524DB3" w:rsidP="003F3D30">
      <w:pPr>
        <w:jc w:val="both"/>
        <w:rPr>
          <w:noProof/>
          <w:lang w:val="es-ES"/>
        </w:rPr>
      </w:pPr>
    </w:p>
    <w:p w14:paraId="7F4FCA12" w14:textId="77777777" w:rsidR="001F74C8" w:rsidRDefault="001F74C8" w:rsidP="003F3D30">
      <w:pPr>
        <w:numPr>
          <w:ilvl w:val="0"/>
          <w:numId w:val="3"/>
        </w:numPr>
        <w:jc w:val="both"/>
        <w:rPr>
          <w:noProof/>
          <w:lang w:val="es-ES"/>
        </w:rPr>
      </w:pPr>
      <w:r w:rsidRPr="004871E0">
        <w:rPr>
          <w:b/>
          <w:noProof/>
          <w:lang w:val="es-ES"/>
        </w:rPr>
        <w:t>Vista Lógica</w:t>
      </w:r>
      <w:r w:rsidRPr="004871E0">
        <w:rPr>
          <w:noProof/>
          <w:lang w:val="es-ES"/>
        </w:rPr>
        <w:t>: Describe la arquitectura del sistema presentando varios niveles de refinamiento. Indica los módulos lógicos principales, sus responsabilidades y dependencias</w:t>
      </w:r>
      <w:r w:rsidR="00DC258C">
        <w:rPr>
          <w:noProof/>
          <w:lang w:val="es-ES"/>
        </w:rPr>
        <w:t>.</w:t>
      </w:r>
    </w:p>
    <w:p w14:paraId="33081EC8" w14:textId="77777777" w:rsidR="009D02E2" w:rsidRDefault="009D02E2" w:rsidP="009D02E2">
      <w:pPr>
        <w:pStyle w:val="Prrafodelista"/>
        <w:rPr>
          <w:noProof/>
          <w:lang w:val="es-ES"/>
        </w:rPr>
      </w:pPr>
    </w:p>
    <w:p w14:paraId="5991BD70" w14:textId="77777777" w:rsidR="009D02E2" w:rsidRPr="009D02E2" w:rsidRDefault="009D02E2" w:rsidP="009D02E2">
      <w:pPr>
        <w:numPr>
          <w:ilvl w:val="0"/>
          <w:numId w:val="3"/>
        </w:numPr>
        <w:jc w:val="both"/>
        <w:rPr>
          <w:noProof/>
          <w:lang w:val="es-ES"/>
        </w:rPr>
      </w:pPr>
      <w:r w:rsidRPr="004871E0">
        <w:rPr>
          <w:b/>
          <w:noProof/>
          <w:lang w:val="es-ES"/>
        </w:rPr>
        <w:t xml:space="preserve">Vista de </w:t>
      </w:r>
      <w:r>
        <w:rPr>
          <w:b/>
          <w:noProof/>
          <w:lang w:val="es-ES"/>
        </w:rPr>
        <w:t>Desarrollo o Despliegue</w:t>
      </w:r>
      <w:r w:rsidRPr="004871E0">
        <w:rPr>
          <w:noProof/>
          <w:lang w:val="es-ES"/>
        </w:rPr>
        <w:t>: Describe los componentes de deployment construidos y sus dependencias.</w:t>
      </w:r>
    </w:p>
    <w:p w14:paraId="471D6946" w14:textId="77777777" w:rsidR="00524DB3" w:rsidRPr="004871E0" w:rsidRDefault="00524DB3" w:rsidP="003F3D30">
      <w:pPr>
        <w:ind w:left="360"/>
        <w:jc w:val="both"/>
        <w:rPr>
          <w:noProof/>
          <w:lang w:val="es-ES"/>
        </w:rPr>
      </w:pPr>
    </w:p>
    <w:p w14:paraId="4E5C785F" w14:textId="77777777" w:rsidR="006E26E9" w:rsidRPr="004871E0" w:rsidRDefault="006E26E9" w:rsidP="006E26E9">
      <w:pPr>
        <w:numPr>
          <w:ilvl w:val="0"/>
          <w:numId w:val="3"/>
        </w:numPr>
        <w:jc w:val="both"/>
        <w:rPr>
          <w:noProof/>
          <w:lang w:val="es-ES"/>
        </w:rPr>
      </w:pPr>
      <w:r>
        <w:rPr>
          <w:b/>
          <w:noProof/>
          <w:lang w:val="es-ES"/>
        </w:rPr>
        <w:t>Vista Fisica</w:t>
      </w:r>
      <w:r w:rsidRPr="004871E0">
        <w:rPr>
          <w:noProof/>
          <w:lang w:val="es-ES"/>
        </w:rPr>
        <w:t>: Describe restricciones tecnológicas, normativas, estándares, etc., los cuales influyen sobre las decisiones arquitectónicas, del producto y del proceso de desarrollo.</w:t>
      </w:r>
    </w:p>
    <w:p w14:paraId="4C82BB76" w14:textId="77777777" w:rsidR="00524DB3" w:rsidRPr="004871E0" w:rsidRDefault="00524DB3" w:rsidP="003F3D30">
      <w:pPr>
        <w:ind w:left="360"/>
        <w:jc w:val="both"/>
        <w:rPr>
          <w:noProof/>
          <w:lang w:val="es-ES"/>
        </w:rPr>
      </w:pPr>
    </w:p>
    <w:p w14:paraId="4E5E8DBC" w14:textId="77777777" w:rsidR="00B23533" w:rsidRPr="004871E0" w:rsidRDefault="00B23533" w:rsidP="00B23533">
      <w:pPr>
        <w:pStyle w:val="EstiloTtulo1VerdanaJustificado"/>
        <w:numPr>
          <w:ilvl w:val="0"/>
          <w:numId w:val="0"/>
        </w:numPr>
        <w:rPr>
          <w:b w:val="0"/>
          <w:bCs w:val="0"/>
          <w:noProof/>
          <w:color w:val="auto"/>
          <w:sz w:val="20"/>
          <w:lang w:val="es-ES"/>
        </w:rPr>
      </w:pPr>
    </w:p>
    <w:p w14:paraId="1C704668" w14:textId="77777777" w:rsidR="009D481E" w:rsidRPr="004871E0" w:rsidRDefault="009D481E" w:rsidP="009D481E">
      <w:pPr>
        <w:pStyle w:val="EstiloTtulo1VerdanaJustificado"/>
        <w:numPr>
          <w:ilvl w:val="0"/>
          <w:numId w:val="0"/>
        </w:numPr>
        <w:jc w:val="center"/>
        <w:rPr>
          <w:b w:val="0"/>
          <w:bCs w:val="0"/>
          <w:noProof/>
          <w:color w:val="auto"/>
          <w:sz w:val="20"/>
          <w:lang w:val="es-ES"/>
        </w:rPr>
      </w:pPr>
    </w:p>
    <w:p w14:paraId="1A49C6D8" w14:textId="77777777" w:rsidR="00B23533" w:rsidRPr="004871E0" w:rsidRDefault="00B23533" w:rsidP="00B23533">
      <w:pPr>
        <w:pStyle w:val="EstiloTtulo1VerdanaJustificado"/>
        <w:ind w:left="431" w:hanging="431"/>
        <w:rPr>
          <w:noProof/>
          <w:lang w:val="es-ES"/>
        </w:rPr>
      </w:pPr>
      <w:r w:rsidRPr="004871E0">
        <w:rPr>
          <w:noProof/>
          <w:lang w:val="es-ES"/>
        </w:rPr>
        <w:br w:type="page"/>
      </w:r>
      <w:bookmarkStart w:id="19" w:name="_Toc84537085"/>
      <w:r w:rsidRPr="004871E0">
        <w:rPr>
          <w:noProof/>
          <w:lang w:val="es-ES"/>
        </w:rPr>
        <w:lastRenderedPageBreak/>
        <w:t>Metas y Restricciones de la Arquitectura</w:t>
      </w:r>
      <w:bookmarkEnd w:id="19"/>
    </w:p>
    <w:p w14:paraId="1B5E15C0" w14:textId="77777777" w:rsidR="009C5723" w:rsidRPr="00751B20" w:rsidRDefault="009C5723" w:rsidP="00751B20">
      <w:pPr>
        <w:jc w:val="both"/>
        <w:rPr>
          <w:noProof/>
          <w:lang w:val="es-ES"/>
        </w:rPr>
      </w:pPr>
      <w:r w:rsidRPr="004871E0">
        <w:rPr>
          <w:noProof/>
          <w:lang w:val="es-ES"/>
        </w:rPr>
        <w:t xml:space="preserve">A </w:t>
      </w:r>
      <w:r w:rsidR="00D40728" w:rsidRPr="004871E0">
        <w:rPr>
          <w:noProof/>
          <w:lang w:val="es-ES"/>
        </w:rPr>
        <w:t>continuación,</w:t>
      </w:r>
      <w:r w:rsidRPr="004871E0">
        <w:rPr>
          <w:noProof/>
          <w:lang w:val="es-ES"/>
        </w:rPr>
        <w:t xml:space="preserve"> se revisan las metas y restricciones de la arquitectura.</w:t>
      </w:r>
    </w:p>
    <w:p w14:paraId="037532F5" w14:textId="77777777" w:rsidR="00AA76C5" w:rsidRPr="004871E0" w:rsidRDefault="00AA76C5" w:rsidP="00AA76C5">
      <w:pPr>
        <w:pStyle w:val="EstiloTtulo2VerdanaJustificado"/>
        <w:rPr>
          <w:noProof/>
          <w:lang w:val="es-ES"/>
        </w:rPr>
      </w:pPr>
      <w:bookmarkStart w:id="20" w:name="_Toc84537086"/>
      <w:r w:rsidRPr="004871E0">
        <w:rPr>
          <w:noProof/>
          <w:lang w:val="es-ES"/>
        </w:rPr>
        <w:t>Metas de la arquitectura</w:t>
      </w:r>
      <w:bookmarkEnd w:id="20"/>
    </w:p>
    <w:p w14:paraId="42308A11" w14:textId="7D6BD914" w:rsidR="00265184" w:rsidRPr="004871E0" w:rsidRDefault="00265184" w:rsidP="005F2F30">
      <w:pPr>
        <w:jc w:val="both"/>
        <w:rPr>
          <w:noProof/>
          <w:lang w:val="es-ES"/>
        </w:rPr>
      </w:pPr>
      <w:r w:rsidRPr="004871E0">
        <w:rPr>
          <w:noProof/>
          <w:lang w:val="es-ES"/>
        </w:rPr>
        <w:t xml:space="preserve">De </w:t>
      </w:r>
      <w:r w:rsidR="005E53BB" w:rsidRPr="004871E0">
        <w:rPr>
          <w:noProof/>
          <w:lang w:val="es-ES"/>
        </w:rPr>
        <w:t>acuerdo</w:t>
      </w:r>
      <w:r w:rsidR="00000599" w:rsidRPr="004871E0">
        <w:rPr>
          <w:noProof/>
          <w:lang w:val="es-ES"/>
        </w:rPr>
        <w:t xml:space="preserve"> </w:t>
      </w:r>
      <w:r w:rsidR="005E53BB" w:rsidRPr="004871E0">
        <w:rPr>
          <w:noProof/>
          <w:lang w:val="es-ES"/>
        </w:rPr>
        <w:t xml:space="preserve">a las reuniones y al análisis de los requerimientos, se listan </w:t>
      </w:r>
      <w:r w:rsidRPr="004871E0">
        <w:rPr>
          <w:noProof/>
          <w:lang w:val="es-ES"/>
        </w:rPr>
        <w:t xml:space="preserve">los principales </w:t>
      </w:r>
      <w:r w:rsidR="005E53BB" w:rsidRPr="004871E0">
        <w:rPr>
          <w:noProof/>
          <w:lang w:val="es-ES"/>
        </w:rPr>
        <w:t>conductores</w:t>
      </w:r>
      <w:r w:rsidRPr="004871E0">
        <w:rPr>
          <w:noProof/>
          <w:lang w:val="es-ES"/>
        </w:rPr>
        <w:t xml:space="preserve"> iniciales de la arquitectura los cuales corresponden a las metas arquitectónicas iniciales</w:t>
      </w:r>
      <w:r w:rsidR="00F37712">
        <w:rPr>
          <w:noProof/>
          <w:lang w:val="es-ES"/>
        </w:rPr>
        <w:t xml:space="preserve"> ( atributos de calidad)</w:t>
      </w:r>
    </w:p>
    <w:p w14:paraId="5B2D7655" w14:textId="63178DD0" w:rsidR="00E2102B" w:rsidRPr="004871E0" w:rsidRDefault="00E2102B" w:rsidP="00E2102B">
      <w:pPr>
        <w:rPr>
          <w:noProof/>
          <w:lang w:val="es-ES"/>
        </w:rPr>
      </w:pPr>
    </w:p>
    <w:p w14:paraId="7A2171A5" w14:textId="19DB8589" w:rsidR="00E2102B" w:rsidRPr="004871E0" w:rsidRDefault="00265184" w:rsidP="00315B24">
      <w:pPr>
        <w:numPr>
          <w:ilvl w:val="0"/>
          <w:numId w:val="6"/>
        </w:numPr>
        <w:rPr>
          <w:noProof/>
          <w:lang w:val="es-ES"/>
        </w:rPr>
      </w:pPr>
      <w:r w:rsidRPr="004871E0">
        <w:rPr>
          <w:b/>
          <w:noProof/>
          <w:lang w:val="es-ES"/>
        </w:rPr>
        <w:t>Desempeño</w:t>
      </w:r>
      <w:r w:rsidRPr="004871E0">
        <w:rPr>
          <w:noProof/>
          <w:lang w:val="es-ES"/>
        </w:rPr>
        <w:t xml:space="preserve">: </w:t>
      </w:r>
      <w:r w:rsidR="004B114F">
        <w:rPr>
          <w:noProof/>
          <w:lang w:val="es-ES"/>
        </w:rPr>
        <w:t>Aplica</w:t>
      </w:r>
      <w:r w:rsidR="00252021">
        <w:rPr>
          <w:noProof/>
          <w:lang w:val="es-ES"/>
        </w:rPr>
        <w:t xml:space="preserve"> en el R10, la aplicación web debe ser rapido en dar respuestas a las consultas realizadas.</w:t>
      </w:r>
    </w:p>
    <w:p w14:paraId="7011ADD1" w14:textId="0AF5FC44" w:rsidR="00265184" w:rsidRPr="004871E0" w:rsidRDefault="00265184" w:rsidP="00315B24">
      <w:pPr>
        <w:numPr>
          <w:ilvl w:val="0"/>
          <w:numId w:val="6"/>
        </w:numPr>
        <w:jc w:val="both"/>
        <w:rPr>
          <w:noProof/>
          <w:lang w:val="es-ES"/>
        </w:rPr>
      </w:pPr>
      <w:r w:rsidRPr="004871E0">
        <w:rPr>
          <w:b/>
          <w:noProof/>
          <w:lang w:val="es-ES"/>
        </w:rPr>
        <w:t>Tolerancia a fallos</w:t>
      </w:r>
      <w:r w:rsidRPr="004871E0">
        <w:rPr>
          <w:noProof/>
          <w:lang w:val="es-ES"/>
        </w:rPr>
        <w:t xml:space="preserve">: </w:t>
      </w:r>
      <w:r w:rsidR="00252021">
        <w:rPr>
          <w:noProof/>
          <w:lang w:val="es-ES"/>
        </w:rPr>
        <w:t>Aplica en el R3 y R2, autenticar usuario y resgistrar usuario.</w:t>
      </w:r>
    </w:p>
    <w:p w14:paraId="714613E6" w14:textId="404DFD2A" w:rsidR="00E2102B" w:rsidRPr="004871E0" w:rsidRDefault="00CB6B64" w:rsidP="00315B24">
      <w:pPr>
        <w:numPr>
          <w:ilvl w:val="0"/>
          <w:numId w:val="6"/>
        </w:numPr>
        <w:jc w:val="both"/>
        <w:rPr>
          <w:noProof/>
          <w:lang w:val="es-ES"/>
        </w:rPr>
      </w:pPr>
      <w:r w:rsidRPr="004871E0">
        <w:rPr>
          <w:b/>
          <w:noProof/>
          <w:lang w:val="es-ES"/>
        </w:rPr>
        <w:t>Seguridad</w:t>
      </w:r>
      <w:r w:rsidRPr="004871E0">
        <w:rPr>
          <w:noProof/>
          <w:lang w:val="es-ES"/>
        </w:rPr>
        <w:t xml:space="preserve">: </w:t>
      </w:r>
      <w:r w:rsidR="00252021">
        <w:rPr>
          <w:noProof/>
          <w:lang w:val="es-ES"/>
        </w:rPr>
        <w:t>Aplica en el R2, R3 y R14, Registrar usuario, autenticar usuario y restablecer contraseña.</w:t>
      </w:r>
    </w:p>
    <w:p w14:paraId="28764AD4" w14:textId="073ADEC2" w:rsidR="00265184" w:rsidRPr="004871E0" w:rsidRDefault="00265184" w:rsidP="00315B24">
      <w:pPr>
        <w:numPr>
          <w:ilvl w:val="0"/>
          <w:numId w:val="6"/>
        </w:numPr>
        <w:jc w:val="both"/>
        <w:rPr>
          <w:noProof/>
          <w:lang w:val="es-ES"/>
        </w:rPr>
      </w:pPr>
      <w:r w:rsidRPr="004871E0">
        <w:rPr>
          <w:b/>
          <w:noProof/>
          <w:lang w:val="es-ES"/>
        </w:rPr>
        <w:t>Modificabilidad/Reuso</w:t>
      </w:r>
      <w:r w:rsidR="00F3365E" w:rsidRPr="004871E0">
        <w:rPr>
          <w:noProof/>
          <w:lang w:val="es-ES"/>
        </w:rPr>
        <w:t xml:space="preserve">: </w:t>
      </w:r>
      <w:r w:rsidR="0000751E">
        <w:rPr>
          <w:noProof/>
          <w:lang w:val="es-ES"/>
        </w:rPr>
        <w:t>Aplica en el R11, R12, R13, Administrar servicios, Adeministrar empleados, Administrar agenda.</w:t>
      </w:r>
    </w:p>
    <w:p w14:paraId="3EF83880" w14:textId="3B2B3DB7" w:rsidR="00F37712" w:rsidRDefault="009F44CD" w:rsidP="00315B24">
      <w:pPr>
        <w:numPr>
          <w:ilvl w:val="0"/>
          <w:numId w:val="6"/>
        </w:numPr>
        <w:jc w:val="both"/>
        <w:rPr>
          <w:noProof/>
          <w:lang w:val="es-ES"/>
        </w:rPr>
      </w:pPr>
      <w:r w:rsidRPr="004871E0">
        <w:rPr>
          <w:b/>
          <w:noProof/>
          <w:lang w:val="es-ES"/>
        </w:rPr>
        <w:t>Operatividad</w:t>
      </w:r>
      <w:r w:rsidRPr="004871E0">
        <w:rPr>
          <w:noProof/>
          <w:lang w:val="es-ES"/>
        </w:rPr>
        <w:t>:</w:t>
      </w:r>
      <w:r w:rsidR="0000751E">
        <w:rPr>
          <w:noProof/>
          <w:lang w:val="es-ES"/>
        </w:rPr>
        <w:t xml:space="preserve"> Si, ya que el sistema debe estar disponible 24/7.</w:t>
      </w:r>
    </w:p>
    <w:p w14:paraId="08619368" w14:textId="24FED923" w:rsidR="00F37712" w:rsidRPr="00F37712" w:rsidRDefault="00F37712" w:rsidP="00315B24">
      <w:pPr>
        <w:numPr>
          <w:ilvl w:val="0"/>
          <w:numId w:val="6"/>
        </w:numPr>
        <w:jc w:val="both"/>
        <w:rPr>
          <w:noProof/>
          <w:lang w:val="es-ES"/>
        </w:rPr>
      </w:pPr>
      <w:r>
        <w:rPr>
          <w:b/>
          <w:noProof/>
          <w:lang w:val="es-ES"/>
        </w:rPr>
        <w:t>Adaptabilidad</w:t>
      </w:r>
      <w:r w:rsidR="0000751E">
        <w:rPr>
          <w:b/>
          <w:noProof/>
          <w:lang w:val="es-ES"/>
        </w:rPr>
        <w:t xml:space="preserve">: </w:t>
      </w:r>
      <w:r w:rsidR="0000751E">
        <w:rPr>
          <w:bCs/>
          <w:noProof/>
          <w:lang w:val="es-ES"/>
        </w:rPr>
        <w:t>Aplica en el R8, ser adaptable (Resposivo)</w:t>
      </w:r>
    </w:p>
    <w:p w14:paraId="5D216C9F" w14:textId="6CC3C96F" w:rsidR="00E2102B" w:rsidRPr="004871E0" w:rsidRDefault="00E2102B" w:rsidP="0000751E">
      <w:pPr>
        <w:ind w:left="720"/>
        <w:jc w:val="both"/>
        <w:rPr>
          <w:noProof/>
          <w:lang w:val="es-ES"/>
        </w:rPr>
      </w:pPr>
    </w:p>
    <w:p w14:paraId="66510625" w14:textId="77777777" w:rsidR="00AA76C5" w:rsidRPr="004871E0" w:rsidRDefault="00AA76C5" w:rsidP="00AA76C5">
      <w:pPr>
        <w:pStyle w:val="EstiloTtulo2VerdanaJustificado"/>
        <w:rPr>
          <w:noProof/>
          <w:lang w:val="es-ES"/>
        </w:rPr>
      </w:pPr>
      <w:bookmarkStart w:id="21" w:name="_Toc84537087"/>
      <w:r w:rsidRPr="004871E0">
        <w:rPr>
          <w:noProof/>
          <w:lang w:val="es-ES"/>
        </w:rPr>
        <w:t>Restricciones de la Arquitectura</w:t>
      </w:r>
      <w:bookmarkEnd w:id="21"/>
    </w:p>
    <w:p w14:paraId="4D65B958" w14:textId="77777777" w:rsidR="00265184" w:rsidRPr="004871E0" w:rsidRDefault="00605DDC" w:rsidP="000B79C8">
      <w:pPr>
        <w:jc w:val="both"/>
        <w:rPr>
          <w:noProof/>
          <w:lang w:val="es-ES"/>
        </w:rPr>
      </w:pPr>
      <w:r w:rsidRPr="004871E0">
        <w:rPr>
          <w:noProof/>
          <w:lang w:val="es-ES"/>
        </w:rPr>
        <w:t>Existen restricciones que han sido levantadas con los stakeholders, las cuales se presentan a continuación:</w:t>
      </w:r>
    </w:p>
    <w:p w14:paraId="52844121" w14:textId="77777777" w:rsidR="00E2102B" w:rsidRPr="004871E0" w:rsidRDefault="00E2102B" w:rsidP="00E2102B">
      <w:pPr>
        <w:ind w:left="360"/>
        <w:rPr>
          <w:noProof/>
          <w:lang w:val="es-ES"/>
        </w:rPr>
      </w:pPr>
    </w:p>
    <w:p w14:paraId="36C378DD" w14:textId="565D7DCA" w:rsidR="00265184" w:rsidRPr="004871E0" w:rsidRDefault="007315DF" w:rsidP="00315B24">
      <w:pPr>
        <w:numPr>
          <w:ilvl w:val="0"/>
          <w:numId w:val="4"/>
        </w:numPr>
        <w:rPr>
          <w:noProof/>
          <w:lang w:val="es-ES"/>
        </w:rPr>
      </w:pPr>
      <w:r w:rsidRPr="004871E0">
        <w:rPr>
          <w:b/>
          <w:noProof/>
          <w:lang w:val="es-ES"/>
        </w:rPr>
        <w:t>Tiempo de construcción</w:t>
      </w:r>
      <w:r w:rsidRPr="004871E0">
        <w:rPr>
          <w:noProof/>
          <w:lang w:val="es-ES"/>
        </w:rPr>
        <w:t>: se cuenta con un plazo</w:t>
      </w:r>
      <w:r w:rsidR="0000751E">
        <w:rPr>
          <w:noProof/>
          <w:lang w:val="es-ES"/>
        </w:rPr>
        <w:t xml:space="preserve"> </w:t>
      </w:r>
      <w:r w:rsidR="00E1145E">
        <w:rPr>
          <w:noProof/>
          <w:lang w:val="es-ES"/>
        </w:rPr>
        <w:t>acotado</w:t>
      </w:r>
      <w:r w:rsidRPr="004871E0">
        <w:rPr>
          <w:noProof/>
          <w:lang w:val="es-ES"/>
        </w:rPr>
        <w:t xml:space="preserve"> de tiempo para su construcción, </w:t>
      </w:r>
      <w:r w:rsidR="0000751E">
        <w:rPr>
          <w:noProof/>
          <w:lang w:val="es-ES"/>
        </w:rPr>
        <w:t xml:space="preserve">como fecha de entrega </w:t>
      </w:r>
      <w:r w:rsidR="00D71693">
        <w:rPr>
          <w:noProof/>
          <w:lang w:val="es-ES"/>
        </w:rPr>
        <w:t>03-06-2022</w:t>
      </w:r>
      <w:r w:rsidRPr="004871E0">
        <w:rPr>
          <w:noProof/>
          <w:lang w:val="es-ES"/>
        </w:rPr>
        <w:t>.</w:t>
      </w:r>
    </w:p>
    <w:p w14:paraId="04008304" w14:textId="77777777" w:rsidR="007315DF" w:rsidRPr="004871E0" w:rsidRDefault="007315DF" w:rsidP="007315DF">
      <w:pPr>
        <w:ind w:left="360"/>
        <w:rPr>
          <w:noProof/>
          <w:lang w:val="es-ES"/>
        </w:rPr>
      </w:pPr>
    </w:p>
    <w:p w14:paraId="22AEE3EE" w14:textId="067D2A10" w:rsidR="00265184" w:rsidRPr="004871E0" w:rsidRDefault="00F700FA" w:rsidP="00315B24">
      <w:pPr>
        <w:numPr>
          <w:ilvl w:val="0"/>
          <w:numId w:val="4"/>
        </w:numPr>
        <w:rPr>
          <w:noProof/>
          <w:lang w:val="es-ES"/>
        </w:rPr>
      </w:pPr>
      <w:r w:rsidRPr="004871E0">
        <w:rPr>
          <w:b/>
          <w:noProof/>
          <w:lang w:val="es-ES"/>
        </w:rPr>
        <w:t>Infraestructura</w:t>
      </w:r>
      <w:r w:rsidR="005E53BB" w:rsidRPr="004871E0">
        <w:rPr>
          <w:noProof/>
          <w:lang w:val="es-ES"/>
        </w:rPr>
        <w:t xml:space="preserve">: </w:t>
      </w:r>
      <w:r w:rsidR="00D71693">
        <w:rPr>
          <w:noProof/>
          <w:lang w:val="es-ES"/>
        </w:rPr>
        <w:t xml:space="preserve">La aplicación sera desarrollada con </w:t>
      </w:r>
      <w:r w:rsidR="00DD693E">
        <w:rPr>
          <w:noProof/>
          <w:lang w:val="es-ES"/>
        </w:rPr>
        <w:t xml:space="preserve">el lenguaje de programacion python </w:t>
      </w:r>
      <w:r w:rsidR="00D71693">
        <w:rPr>
          <w:noProof/>
          <w:lang w:val="es-ES"/>
        </w:rPr>
        <w:t>para programar el backend, HTML5, CSS, javaScript para el frontend y una base de datos oracle</w:t>
      </w:r>
    </w:p>
    <w:p w14:paraId="2A6AF322" w14:textId="77777777" w:rsidR="007315DF" w:rsidRPr="004871E0" w:rsidRDefault="007315DF" w:rsidP="007315DF">
      <w:pPr>
        <w:rPr>
          <w:noProof/>
          <w:lang w:val="es-ES"/>
        </w:rPr>
      </w:pPr>
    </w:p>
    <w:p w14:paraId="2AD39F40" w14:textId="634D69E7" w:rsidR="00BE55E4" w:rsidRPr="00D71693" w:rsidRDefault="0043653A" w:rsidP="00315B24">
      <w:pPr>
        <w:numPr>
          <w:ilvl w:val="0"/>
          <w:numId w:val="4"/>
        </w:numPr>
        <w:rPr>
          <w:noProof/>
          <w:lang w:val="es-ES"/>
        </w:rPr>
      </w:pPr>
      <w:r w:rsidRPr="00D71693">
        <w:rPr>
          <w:b/>
          <w:noProof/>
          <w:lang w:val="es-ES"/>
        </w:rPr>
        <w:t>Otros componentes de software</w:t>
      </w:r>
      <w:r w:rsidR="00265184" w:rsidRPr="00D71693">
        <w:rPr>
          <w:noProof/>
          <w:lang w:val="es-ES"/>
        </w:rPr>
        <w:t xml:space="preserve">: </w:t>
      </w:r>
      <w:r w:rsidR="00D71693">
        <w:rPr>
          <w:noProof/>
          <w:lang w:val="es-ES"/>
        </w:rPr>
        <w:t>Bootstrap para material design</w:t>
      </w:r>
    </w:p>
    <w:p w14:paraId="13912601" w14:textId="77777777" w:rsidR="00265184" w:rsidRPr="004871E0" w:rsidRDefault="00BE55E4" w:rsidP="00BE55E4">
      <w:pPr>
        <w:pStyle w:val="EstiloTtulo2VerdanaJustificado"/>
        <w:rPr>
          <w:noProof/>
          <w:lang w:val="es-ES"/>
        </w:rPr>
      </w:pPr>
      <w:bookmarkStart w:id="22" w:name="_Toc84537088"/>
      <w:r w:rsidRPr="004871E0">
        <w:rPr>
          <w:noProof/>
          <w:lang w:val="es-ES"/>
        </w:rPr>
        <w:t>Otros antecedentes</w:t>
      </w:r>
      <w:r w:rsidR="00874F9A" w:rsidRPr="004871E0">
        <w:rPr>
          <w:noProof/>
          <w:lang w:val="es-ES"/>
        </w:rPr>
        <w:t xml:space="preserve"> y consideraciones</w:t>
      </w:r>
      <w:bookmarkEnd w:id="22"/>
    </w:p>
    <w:p w14:paraId="426BC057" w14:textId="77777777" w:rsidR="00265184" w:rsidRPr="004871E0" w:rsidRDefault="000068FB" w:rsidP="00FF6C5E">
      <w:pPr>
        <w:jc w:val="both"/>
        <w:rPr>
          <w:noProof/>
          <w:lang w:val="es-ES"/>
        </w:rPr>
      </w:pPr>
      <w:r w:rsidRPr="004871E0">
        <w:rPr>
          <w:noProof/>
          <w:lang w:val="es-ES"/>
        </w:rPr>
        <w:t>La empresa desarrolladora cuenta con un framework que considera los siguientes componentes que permiten satisfacer los requerimientos arquitectónicos:</w:t>
      </w:r>
    </w:p>
    <w:p w14:paraId="3ABEAA7D" w14:textId="77777777" w:rsidR="000068FB" w:rsidRPr="004871E0" w:rsidRDefault="000068FB" w:rsidP="00FF6C5E">
      <w:pPr>
        <w:jc w:val="both"/>
        <w:rPr>
          <w:noProof/>
          <w:lang w:val="es-ES"/>
        </w:rPr>
      </w:pPr>
    </w:p>
    <w:p w14:paraId="3F9F51EE" w14:textId="1C7C5B67" w:rsidR="000068FB" w:rsidRPr="004871E0" w:rsidRDefault="000068FB" w:rsidP="00315B24">
      <w:pPr>
        <w:numPr>
          <w:ilvl w:val="0"/>
          <w:numId w:val="5"/>
        </w:numPr>
        <w:jc w:val="both"/>
        <w:rPr>
          <w:noProof/>
          <w:lang w:val="es-ES"/>
        </w:rPr>
      </w:pPr>
      <w:r w:rsidRPr="004871E0">
        <w:rPr>
          <w:noProof/>
          <w:lang w:val="es-ES"/>
        </w:rPr>
        <w:t>Framework</w:t>
      </w:r>
      <w:r w:rsidR="00FA7134">
        <w:rPr>
          <w:noProof/>
          <w:lang w:val="es-ES"/>
        </w:rPr>
        <w:t xml:space="preserve"> </w:t>
      </w:r>
      <w:r w:rsidR="00DD693E">
        <w:rPr>
          <w:noProof/>
          <w:lang w:val="es-ES"/>
        </w:rPr>
        <w:t>Django</w:t>
      </w:r>
      <w:r w:rsidRPr="004871E0">
        <w:rPr>
          <w:noProof/>
          <w:lang w:val="es-ES"/>
        </w:rPr>
        <w:t xml:space="preserve">, con esto se soporta la encapsulación y modularización de componentes para facilitar la mantenibilidad del sistema. Asimismo, privilegia el performance en tiempo de ejecución dado que es un framework </w:t>
      </w:r>
      <w:r w:rsidR="001C7C3E">
        <w:rPr>
          <w:noProof/>
          <w:lang w:val="es-ES"/>
        </w:rPr>
        <w:t>conocido y amigable</w:t>
      </w:r>
      <w:r w:rsidRPr="004871E0">
        <w:rPr>
          <w:noProof/>
          <w:lang w:val="es-ES"/>
        </w:rPr>
        <w:t>.</w:t>
      </w:r>
    </w:p>
    <w:p w14:paraId="5E16ED1A" w14:textId="77777777" w:rsidR="000068FB" w:rsidRPr="004871E0" w:rsidRDefault="000068FB" w:rsidP="00FF6C5E">
      <w:pPr>
        <w:ind w:left="360"/>
        <w:jc w:val="both"/>
        <w:rPr>
          <w:noProof/>
          <w:lang w:val="es-ES"/>
        </w:rPr>
      </w:pPr>
    </w:p>
    <w:p w14:paraId="3092EFE3" w14:textId="77777777" w:rsidR="000068FB" w:rsidRPr="004871E0" w:rsidRDefault="000068FB" w:rsidP="00315B24">
      <w:pPr>
        <w:numPr>
          <w:ilvl w:val="0"/>
          <w:numId w:val="5"/>
        </w:numPr>
        <w:jc w:val="both"/>
        <w:rPr>
          <w:noProof/>
          <w:lang w:val="es-ES"/>
        </w:rPr>
      </w:pPr>
      <w:r w:rsidRPr="004871E0">
        <w:rPr>
          <w:noProof/>
          <w:lang w:val="es-ES"/>
        </w:rPr>
        <w:t>Framework de seguridad, con esto se soporta la meta de seguridad.</w:t>
      </w:r>
    </w:p>
    <w:p w14:paraId="1009B175" w14:textId="77777777" w:rsidR="00265184" w:rsidRPr="004871E0" w:rsidRDefault="00265184" w:rsidP="00FF6C5E">
      <w:pPr>
        <w:jc w:val="both"/>
        <w:rPr>
          <w:noProof/>
          <w:lang w:val="es-ES"/>
        </w:rPr>
      </w:pPr>
    </w:p>
    <w:p w14:paraId="5EE98EBF" w14:textId="77777777" w:rsidR="00870FC0" w:rsidRPr="004871E0" w:rsidRDefault="00870FC0" w:rsidP="00870FC0">
      <w:pPr>
        <w:jc w:val="both"/>
        <w:rPr>
          <w:noProof/>
          <w:lang w:val="es-ES"/>
        </w:rPr>
      </w:pPr>
    </w:p>
    <w:p w14:paraId="41162CE6" w14:textId="77777777" w:rsidR="006E6A93" w:rsidRPr="004871E0" w:rsidRDefault="00870FC0" w:rsidP="00B044D3">
      <w:pPr>
        <w:pStyle w:val="EstiloTtulo1VerdanaJustificado"/>
        <w:rPr>
          <w:noProof/>
          <w:lang w:val="es-ES"/>
        </w:rPr>
      </w:pPr>
      <w:r w:rsidRPr="004871E0">
        <w:rPr>
          <w:noProof/>
          <w:lang w:val="es-ES"/>
        </w:rPr>
        <w:br w:type="page"/>
      </w:r>
      <w:bookmarkStart w:id="23" w:name="_Toc84537089"/>
      <w:r w:rsidRPr="004871E0">
        <w:rPr>
          <w:noProof/>
          <w:lang w:val="es-ES"/>
        </w:rPr>
        <w:lastRenderedPageBreak/>
        <w:t>Vista de Escenarios</w:t>
      </w:r>
      <w:bookmarkEnd w:id="23"/>
      <w:r w:rsidRPr="004871E0">
        <w:rPr>
          <w:noProof/>
          <w:lang w:val="es-ES"/>
        </w:rPr>
        <w:t xml:space="preserve"> </w:t>
      </w:r>
    </w:p>
    <w:p w14:paraId="0AC54288" w14:textId="77777777" w:rsidR="001D43FE" w:rsidRPr="004871E0" w:rsidRDefault="001D43FE" w:rsidP="001D43FE">
      <w:pPr>
        <w:jc w:val="both"/>
        <w:rPr>
          <w:noProof/>
          <w:lang w:val="es-ES"/>
        </w:rPr>
      </w:pPr>
      <w:r w:rsidRPr="004871E0">
        <w:rPr>
          <w:noProof/>
          <w:lang w:val="es-ES"/>
        </w:rPr>
        <w:t>Esta sección describe en detalle el conjunto de escenarios funcionales y no funcionales que obtuvieron l</w:t>
      </w:r>
      <w:r w:rsidR="00C00761" w:rsidRPr="004871E0">
        <w:rPr>
          <w:noProof/>
          <w:lang w:val="es-ES"/>
        </w:rPr>
        <w:t>a mayor prioridad en el análisis</w:t>
      </w:r>
      <w:r w:rsidRPr="004871E0">
        <w:rPr>
          <w:noProof/>
          <w:lang w:val="es-ES"/>
        </w:rPr>
        <w:t>. Para esto se presenta y describe el diagrama de casos de uso y los casos de uso prioritarios, así como los escenarios en que uno o más atributos de calidad se ven involucrados de manera significativa.</w:t>
      </w:r>
    </w:p>
    <w:p w14:paraId="4C96201D" w14:textId="77777777" w:rsidR="001D43FE" w:rsidRPr="004871E0" w:rsidRDefault="001D43FE" w:rsidP="001D43FE">
      <w:pPr>
        <w:jc w:val="both"/>
        <w:rPr>
          <w:noProof/>
          <w:lang w:val="es-ES"/>
        </w:rPr>
      </w:pPr>
    </w:p>
    <w:p w14:paraId="365AE808" w14:textId="77777777" w:rsidR="001D43FE" w:rsidRPr="004871E0" w:rsidRDefault="001D43FE" w:rsidP="001D43FE">
      <w:pPr>
        <w:pStyle w:val="EstiloTtulo2VerdanaJustificado"/>
        <w:rPr>
          <w:noProof/>
          <w:lang w:val="es-ES"/>
        </w:rPr>
      </w:pPr>
      <w:bookmarkStart w:id="24" w:name="_Toc84537090"/>
      <w:r w:rsidRPr="004871E0">
        <w:rPr>
          <w:noProof/>
          <w:lang w:val="es-ES"/>
        </w:rPr>
        <w:t>Modelo de Casos de Uso</w:t>
      </w:r>
      <w:bookmarkEnd w:id="24"/>
    </w:p>
    <w:p w14:paraId="639224A6" w14:textId="0A1996C3" w:rsidR="00C0051B" w:rsidRDefault="00C0051B" w:rsidP="00C0051B">
      <w:pPr>
        <w:pStyle w:val="Epgrafe1"/>
        <w:rPr>
          <w:noProof/>
          <w:lang w:val="es-ES"/>
        </w:rPr>
      </w:pPr>
      <w:r w:rsidRPr="004871E0">
        <w:rPr>
          <w:noProof/>
          <w:lang w:val="es-ES"/>
        </w:rPr>
        <w:t xml:space="preserve">Ilustración </w:t>
      </w:r>
      <w:r>
        <w:rPr>
          <w:noProof/>
          <w:lang w:val="es-ES"/>
        </w:rPr>
        <w:t>1</w:t>
      </w:r>
      <w:r w:rsidRPr="004871E0">
        <w:rPr>
          <w:noProof/>
          <w:lang w:val="es-ES"/>
        </w:rPr>
        <w:t xml:space="preserve">: Diagrama de </w:t>
      </w:r>
      <w:r>
        <w:rPr>
          <w:noProof/>
          <w:lang w:val="es-ES"/>
        </w:rPr>
        <w:t>Caso Uso</w:t>
      </w:r>
      <w:r w:rsidR="00BB603C">
        <w:rPr>
          <w:noProof/>
          <w:lang w:val="es-ES"/>
        </w:rPr>
        <w:t xml:space="preserve"> General del Sistema</w:t>
      </w:r>
    </w:p>
    <w:p w14:paraId="2413B3E4" w14:textId="50B52453" w:rsidR="00F364D4" w:rsidRPr="00F364D4" w:rsidRDefault="00F364D4" w:rsidP="00F364D4">
      <w:pPr>
        <w:rPr>
          <w:lang w:val="es-ES"/>
        </w:rPr>
      </w:pPr>
    </w:p>
    <w:p w14:paraId="7894E212" w14:textId="74A74337" w:rsidR="00C0051B" w:rsidRDefault="00B81CD9" w:rsidP="001D43FE">
      <w:pPr>
        <w:pStyle w:val="Textoindependiente"/>
        <w:ind w:left="0"/>
        <w:rPr>
          <w:noProof/>
          <w:lang w:val="es-ES"/>
        </w:rPr>
      </w:pPr>
      <w:r>
        <w:rPr>
          <w:noProof/>
          <w:lang w:val="es-ES"/>
        </w:rPr>
        <w:lastRenderedPageBreak/>
        <w:drawing>
          <wp:anchor distT="0" distB="0" distL="114300" distR="114300" simplePos="0" relativeHeight="251667968" behindDoc="0" locked="0" layoutInCell="1" allowOverlap="1" wp14:anchorId="4FCA8453" wp14:editId="5D005912">
            <wp:simplePos x="0" y="0"/>
            <wp:positionH relativeFrom="column">
              <wp:posOffset>2540</wp:posOffset>
            </wp:positionH>
            <wp:positionV relativeFrom="paragraph">
              <wp:posOffset>4434840</wp:posOffset>
            </wp:positionV>
            <wp:extent cx="5740400" cy="4103370"/>
            <wp:effectExtent l="19050" t="19050" r="12700" b="1143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8">
                      <a:extLst>
                        <a:ext uri="{28A0092B-C50C-407E-A947-70E740481C1C}">
                          <a14:useLocalDpi xmlns:a14="http://schemas.microsoft.com/office/drawing/2010/main" val="0"/>
                        </a:ext>
                      </a:extLst>
                    </a:blip>
                    <a:stretch>
                      <a:fillRect/>
                    </a:stretch>
                  </pic:blipFill>
                  <pic:spPr>
                    <a:xfrm>
                      <a:off x="0" y="0"/>
                      <a:ext cx="5740400" cy="4103370"/>
                    </a:xfrm>
                    <a:prstGeom prst="rect">
                      <a:avLst/>
                    </a:prstGeom>
                    <a:ln w="12700">
                      <a:solidFill>
                        <a:schemeClr val="tx1"/>
                      </a:solidFill>
                    </a:ln>
                  </pic:spPr>
                </pic:pic>
              </a:graphicData>
            </a:graphic>
          </wp:anchor>
        </w:drawing>
      </w:r>
      <w:r>
        <w:rPr>
          <w:noProof/>
          <w:lang w:val="es-ES"/>
        </w:rPr>
        <w:drawing>
          <wp:anchor distT="0" distB="0" distL="114300" distR="114300" simplePos="0" relativeHeight="251666944" behindDoc="0" locked="0" layoutInCell="1" allowOverlap="1" wp14:anchorId="45E52E82" wp14:editId="703EB054">
            <wp:simplePos x="0" y="0"/>
            <wp:positionH relativeFrom="column">
              <wp:posOffset>2540</wp:posOffset>
            </wp:positionH>
            <wp:positionV relativeFrom="paragraph">
              <wp:posOffset>1270</wp:posOffset>
            </wp:positionV>
            <wp:extent cx="5740400" cy="4281170"/>
            <wp:effectExtent l="19050" t="19050" r="12700" b="2413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extLst>
                        <a:ext uri="{28A0092B-C50C-407E-A947-70E740481C1C}">
                          <a14:useLocalDpi xmlns:a14="http://schemas.microsoft.com/office/drawing/2010/main" val="0"/>
                        </a:ext>
                      </a:extLst>
                    </a:blip>
                    <a:stretch>
                      <a:fillRect/>
                    </a:stretch>
                  </pic:blipFill>
                  <pic:spPr>
                    <a:xfrm>
                      <a:off x="0" y="0"/>
                      <a:ext cx="5740400" cy="4281170"/>
                    </a:xfrm>
                    <a:prstGeom prst="rect">
                      <a:avLst/>
                    </a:prstGeom>
                    <a:ln w="12700">
                      <a:solidFill>
                        <a:schemeClr val="tx1"/>
                      </a:solidFill>
                    </a:ln>
                  </pic:spPr>
                </pic:pic>
              </a:graphicData>
            </a:graphic>
          </wp:anchor>
        </w:drawing>
      </w:r>
    </w:p>
    <w:p w14:paraId="062C8DD1" w14:textId="77777777" w:rsidR="00191254" w:rsidRPr="004871E0" w:rsidRDefault="00191254" w:rsidP="001D43FE">
      <w:pPr>
        <w:pStyle w:val="Textoindependiente"/>
        <w:ind w:left="0"/>
        <w:rPr>
          <w:noProof/>
          <w:lang w:val="es-ES"/>
        </w:rPr>
      </w:pPr>
    </w:p>
    <w:p w14:paraId="02B1D0B7" w14:textId="77777777" w:rsidR="00075BD0" w:rsidRPr="004871E0" w:rsidRDefault="00075BD0" w:rsidP="001D43FE">
      <w:pPr>
        <w:pStyle w:val="Textoindependiente"/>
        <w:ind w:left="0"/>
        <w:rPr>
          <w:noProof/>
          <w:lang w:val="es-ES"/>
        </w:rPr>
      </w:pPr>
    </w:p>
    <w:p w14:paraId="7AA0BFD6" w14:textId="1EA8C070" w:rsidR="006E6A93" w:rsidRPr="004871E0" w:rsidRDefault="003F25BE" w:rsidP="00A93783">
      <w:pPr>
        <w:pStyle w:val="EstiloTtulo2VerdanaJustificado"/>
        <w:rPr>
          <w:noProof/>
          <w:lang w:val="es-ES"/>
        </w:rPr>
      </w:pPr>
      <w:bookmarkStart w:id="25" w:name="_Toc84537091"/>
      <w:r w:rsidRPr="004871E0">
        <w:rPr>
          <w:noProof/>
          <w:lang w:val="es-ES"/>
        </w:rPr>
        <w:t>Casos de Uso</w:t>
      </w:r>
      <w:r w:rsidR="00FC4743">
        <w:rPr>
          <w:noProof/>
          <w:lang w:val="es-ES"/>
        </w:rPr>
        <w:t>s</w:t>
      </w:r>
      <w:r w:rsidR="00B0426C">
        <w:rPr>
          <w:noProof/>
          <w:lang w:val="es-ES"/>
        </w:rPr>
        <w:t xml:space="preserve"> Extendido</w:t>
      </w:r>
      <w:r w:rsidR="00FC4743">
        <w:rPr>
          <w:noProof/>
          <w:lang w:val="es-ES"/>
        </w:rPr>
        <w:t>s</w:t>
      </w:r>
      <w:bookmarkEnd w:id="25"/>
      <w:r w:rsidRPr="004871E0">
        <w:rPr>
          <w:noProof/>
          <w:lang w:val="es-ES"/>
        </w:rPr>
        <w:t xml:space="preserve"> </w:t>
      </w:r>
    </w:p>
    <w:p w14:paraId="03EC8044" w14:textId="126D0966" w:rsidR="003F25BE" w:rsidRDefault="00086B03" w:rsidP="003F25BE">
      <w:pPr>
        <w:jc w:val="both"/>
        <w:rPr>
          <w:noProof/>
          <w:lang w:val="es-ES"/>
        </w:rPr>
      </w:pPr>
      <w:r w:rsidRPr="004871E0">
        <w:rPr>
          <w:noProof/>
          <w:lang w:val="es-ES"/>
        </w:rPr>
        <w:t>L</w:t>
      </w:r>
      <w:r w:rsidR="003F25BE" w:rsidRPr="004871E0">
        <w:rPr>
          <w:noProof/>
          <w:lang w:val="es-ES"/>
        </w:rPr>
        <w:t xml:space="preserve">os casos de uso considerados </w:t>
      </w:r>
      <w:r w:rsidR="00002CC3">
        <w:rPr>
          <w:noProof/>
          <w:lang w:val="es-ES"/>
        </w:rPr>
        <w:t xml:space="preserve">son </w:t>
      </w:r>
      <w:r w:rsidR="003F25BE" w:rsidRPr="004871E0">
        <w:rPr>
          <w:noProof/>
          <w:lang w:val="es-ES"/>
        </w:rPr>
        <w:t>los más relevantes para el desarrollo de la arquitectura</w:t>
      </w:r>
      <w:r w:rsidR="00002CC3">
        <w:rPr>
          <w:noProof/>
          <w:lang w:val="es-ES"/>
        </w:rPr>
        <w:t xml:space="preserve">. </w:t>
      </w:r>
      <w:r w:rsidR="00450442">
        <w:rPr>
          <w:noProof/>
          <w:lang w:val="es-ES"/>
        </w:rPr>
        <w:t>Se adjunta el documento o planilla caso uso.</w:t>
      </w:r>
    </w:p>
    <w:p w14:paraId="7C0E402E" w14:textId="77777777" w:rsidR="00FA2EA7" w:rsidRDefault="00FA2EA7" w:rsidP="003F25BE">
      <w:pPr>
        <w:jc w:val="both"/>
        <w:rPr>
          <w:noProof/>
          <w:lang w:val="es-ES"/>
        </w:rPr>
      </w:pPr>
    </w:p>
    <w:p w14:paraId="7C382DA2" w14:textId="3C79428A" w:rsidR="00D07D63" w:rsidRPr="004871E0" w:rsidRDefault="00BD24A0" w:rsidP="00315B24">
      <w:pPr>
        <w:pStyle w:val="Textoindependiente"/>
        <w:numPr>
          <w:ilvl w:val="0"/>
          <w:numId w:val="13"/>
        </w:numPr>
        <w:rPr>
          <w:noProof/>
          <w:lang w:val="es-ES"/>
        </w:rPr>
      </w:pPr>
      <w:hyperlink r:id="rId10" w:history="1">
        <w:r w:rsidR="00392C3F" w:rsidRPr="00392C3F">
          <w:rPr>
            <w:rStyle w:val="Hipervnculo"/>
            <w:noProof/>
            <w:lang w:val="es-ES"/>
          </w:rPr>
          <w:t>..\entrega_f1\Documento Caso Uso Extendido.docx</w:t>
        </w:r>
      </w:hyperlink>
    </w:p>
    <w:tbl>
      <w:tblPr>
        <w:tblpPr w:leftFromText="141" w:rightFromText="141" w:vertAnchor="text" w:horzAnchor="margin" w:tblpY="-54"/>
        <w:tblW w:w="8717" w:type="dxa"/>
        <w:tblLayout w:type="fixed"/>
        <w:tblCellMar>
          <w:left w:w="70" w:type="dxa"/>
          <w:right w:w="70" w:type="dxa"/>
        </w:tblCellMar>
        <w:tblLook w:val="0000" w:firstRow="0" w:lastRow="0" w:firstColumn="0" w:lastColumn="0" w:noHBand="0" w:noVBand="0"/>
      </w:tblPr>
      <w:tblGrid>
        <w:gridCol w:w="1262"/>
        <w:gridCol w:w="4762"/>
        <w:gridCol w:w="1701"/>
        <w:gridCol w:w="992"/>
      </w:tblGrid>
      <w:tr w:rsidR="009650A5" w:rsidRPr="004871E0" w14:paraId="7849AC02" w14:textId="77777777">
        <w:trPr>
          <w:trHeight w:val="595"/>
        </w:trPr>
        <w:tc>
          <w:tcPr>
            <w:tcW w:w="1262" w:type="dxa"/>
            <w:tcBorders>
              <w:top w:val="single" w:sz="6" w:space="0" w:color="auto"/>
              <w:left w:val="single" w:sz="6" w:space="0" w:color="auto"/>
              <w:bottom w:val="single" w:sz="6" w:space="0" w:color="auto"/>
              <w:right w:val="single" w:sz="6" w:space="0" w:color="auto"/>
            </w:tcBorders>
            <w:shd w:val="solid" w:color="C0C0C0" w:fill="auto"/>
          </w:tcPr>
          <w:p w14:paraId="123BAD65" w14:textId="77777777" w:rsidR="009650A5" w:rsidRPr="004871E0" w:rsidRDefault="009650A5" w:rsidP="009650A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Código</w:t>
            </w:r>
          </w:p>
        </w:tc>
        <w:tc>
          <w:tcPr>
            <w:tcW w:w="4762" w:type="dxa"/>
            <w:tcBorders>
              <w:top w:val="single" w:sz="6" w:space="0" w:color="auto"/>
              <w:left w:val="single" w:sz="6" w:space="0" w:color="auto"/>
              <w:bottom w:val="single" w:sz="6" w:space="0" w:color="auto"/>
              <w:right w:val="single" w:sz="6" w:space="0" w:color="auto"/>
            </w:tcBorders>
            <w:shd w:val="solid" w:color="C0C0C0" w:fill="auto"/>
          </w:tcPr>
          <w:p w14:paraId="1677B3D1" w14:textId="77777777" w:rsidR="009650A5" w:rsidRPr="004871E0" w:rsidRDefault="009650A5" w:rsidP="009650A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Nombre</w:t>
            </w:r>
          </w:p>
        </w:tc>
        <w:tc>
          <w:tcPr>
            <w:tcW w:w="1701" w:type="dxa"/>
            <w:tcBorders>
              <w:top w:val="single" w:sz="6" w:space="0" w:color="auto"/>
              <w:left w:val="single" w:sz="6" w:space="0" w:color="auto"/>
              <w:bottom w:val="single" w:sz="6" w:space="0" w:color="auto"/>
              <w:right w:val="single" w:sz="6" w:space="0" w:color="auto"/>
            </w:tcBorders>
            <w:shd w:val="solid" w:color="C0C0C0" w:fill="auto"/>
          </w:tcPr>
          <w:p w14:paraId="093A0E47" w14:textId="77777777" w:rsidR="009650A5" w:rsidRPr="004871E0" w:rsidRDefault="00002585" w:rsidP="009650A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Actores</w:t>
            </w:r>
          </w:p>
        </w:tc>
        <w:tc>
          <w:tcPr>
            <w:tcW w:w="992" w:type="dxa"/>
            <w:tcBorders>
              <w:top w:val="single" w:sz="6" w:space="0" w:color="auto"/>
              <w:left w:val="single" w:sz="6" w:space="0" w:color="auto"/>
              <w:bottom w:val="single" w:sz="6" w:space="0" w:color="auto"/>
              <w:right w:val="single" w:sz="6" w:space="0" w:color="auto"/>
            </w:tcBorders>
            <w:shd w:val="solid" w:color="C0C0C0" w:fill="auto"/>
          </w:tcPr>
          <w:p w14:paraId="134279DC" w14:textId="77777777" w:rsidR="009650A5" w:rsidRPr="004871E0" w:rsidRDefault="009650A5" w:rsidP="009650A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Prioridad</w:t>
            </w:r>
          </w:p>
        </w:tc>
      </w:tr>
      <w:tr w:rsidR="009650A5" w:rsidRPr="004871E0" w14:paraId="0FDB2E23"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D58C6AE" w14:textId="2C63B57D" w:rsidR="009650A5" w:rsidRPr="004871E0" w:rsidRDefault="009650A5" w:rsidP="009650A5">
            <w:pPr>
              <w:widowControl/>
              <w:autoSpaceDE w:val="0"/>
              <w:autoSpaceDN w:val="0"/>
              <w:adjustRightInd w:val="0"/>
              <w:spacing w:line="240" w:lineRule="auto"/>
              <w:rPr>
                <w:rFonts w:cs="Arial"/>
                <w:noProof/>
                <w:color w:val="000000"/>
                <w:sz w:val="16"/>
                <w:szCs w:val="16"/>
                <w:lang w:val="es-ES" w:eastAsia="es-ES"/>
              </w:rPr>
            </w:pPr>
            <w:r w:rsidRPr="004871E0">
              <w:rPr>
                <w:rFonts w:cs="Arial"/>
                <w:noProof/>
                <w:color w:val="000000"/>
                <w:sz w:val="16"/>
                <w:szCs w:val="16"/>
                <w:lang w:val="es-ES" w:eastAsia="es-ES"/>
              </w:rPr>
              <w:t>CU-00</w:t>
            </w:r>
            <w:r w:rsidR="00392C3F">
              <w:rPr>
                <w:rFonts w:cs="Arial"/>
                <w:noProof/>
                <w:color w:val="000000"/>
                <w:sz w:val="16"/>
                <w:szCs w:val="16"/>
                <w:lang w:val="es-ES" w:eastAsia="es-ES"/>
              </w:rPr>
              <w:t>2</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11CAE817" w14:textId="0BB3DA11"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Registrar usuario</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30367CE5" w14:textId="77777777" w:rsidR="009650A5" w:rsidRPr="004871E0" w:rsidRDefault="0046355E"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Todos los usuarios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621C0F" w14:textId="23D6EDF1"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9650A5" w:rsidRPr="004871E0" w14:paraId="111AB06D"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685C184" w14:textId="5490064E"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CU-003</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345DC5C3" w14:textId="1FC33141"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Autenticar usuario</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0C789765" w14:textId="1B720921"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Todos los usuarios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54B119" w14:textId="4CE64811"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9650A5" w:rsidRPr="004871E0" w14:paraId="394D854B"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7EEFCBF" w14:textId="3315DB0B" w:rsidR="009650A5" w:rsidRPr="004871E0" w:rsidRDefault="00392C3F"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CU-004</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3662F93D" w14:textId="63A01837" w:rsidR="009650A5" w:rsidRPr="004871E0" w:rsidRDefault="00743B8E"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Contratar servicios</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0E006870" w14:textId="238C2102" w:rsidR="009650A5" w:rsidRPr="004871E0" w:rsidRDefault="00743B8E"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Cliente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B34AE8" w14:textId="7AD5127F" w:rsidR="009650A5" w:rsidRPr="004871E0" w:rsidRDefault="00743B8E" w:rsidP="009650A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AE09C8" w:rsidRPr="004871E0" w14:paraId="286411FA"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DFF4E02" w14:textId="034FCAC7"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CU-005</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766092AB" w14:textId="16FA8F05"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Exportar archivos</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1E79258" w14:textId="2D958401"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Administrador / ayudante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E62D48" w14:textId="4BD1469B"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AE09C8" w:rsidRPr="004871E0" w14:paraId="13E39EE3"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2127019" w14:textId="1D155ABD"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CU-006</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3863457A" w14:textId="49E011E1"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Administrar servicios</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536D1D5B" w14:textId="225D4429"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Administrador / ayudante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C0334" w14:textId="5EC1FF47"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AE09C8" w:rsidRPr="004871E0" w14:paraId="37605604"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E531866" w14:textId="78FC8A52"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CU-007</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74DBC1CA" w14:textId="0C9825DA"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Administrar empleados</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2DA66030" w14:textId="5D5B0246"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Administrador</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4EA60" w14:textId="7581A289"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AE09C8" w:rsidRPr="004871E0" w14:paraId="5B21B053"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5D0BBF0" w14:textId="5E4964CD"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CU-008</w:t>
            </w: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33C6898E" w14:textId="1D47B4D4"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Administrar agenda</w:t>
            </w: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6297DC3C" w14:textId="102D2D34"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Administrador / ayudante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E8C6DB" w14:textId="71C3E06F" w:rsidR="00AE09C8" w:rsidRPr="004871E0" w:rsidRDefault="00743B8E" w:rsidP="00AE09C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Alta</w:t>
            </w:r>
          </w:p>
        </w:tc>
      </w:tr>
      <w:tr w:rsidR="00AE09C8" w:rsidRPr="004871E0" w14:paraId="2251911F"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676483B"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72BDBE5F"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43D328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C8542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69EF1274"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E391F3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606F495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285E3A18"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E7853B"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5D28EB99"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3A3ED2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12CE5C3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11B4A2C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D50B8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25B9A4BF"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5E34273"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7A78DE8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09FE26C8"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22879E"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5BEF601B"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DF2000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27F85281"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C81F4A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93AA0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050AA654"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946CC2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7C1357B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0D1946B3"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BA097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1B5BE418"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49B948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5F9E82E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5F10625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993A3D"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73419DE7"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F4A2D7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4BBEB8F2"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6EC9F4C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C0607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05726026"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7539D9B"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1DD2125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1F171F1A"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10ED74"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7FBBFD82"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FDF3F9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029736A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E18AAB6"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5A069A"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73BE544A"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9F973F0"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21E1A704"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68D0FC59"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6DCF81"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548020AB"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7B47F36"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12811CDA"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E3C8FB0"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61517D"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39D40923"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2722E7D"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016E609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027CE311"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1FC4F8"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736B54CE"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66F674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4AD97D7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14AFD976"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364E6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3657D982"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7A15F4A"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04D18EDA"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7661E323"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539A6C"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10264383"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3401383"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2C3966C7"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3128A022"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9408E5"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r w:rsidR="00AE09C8" w:rsidRPr="004871E0" w14:paraId="45BA3A9E" w14:textId="77777777">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6F8B80E"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4762" w:type="dxa"/>
            <w:tcBorders>
              <w:top w:val="single" w:sz="6" w:space="0" w:color="auto"/>
              <w:left w:val="single" w:sz="6" w:space="0" w:color="auto"/>
              <w:bottom w:val="single" w:sz="6" w:space="0" w:color="auto"/>
              <w:right w:val="single" w:sz="6" w:space="0" w:color="auto"/>
            </w:tcBorders>
            <w:shd w:val="solid" w:color="FFFFFF" w:fill="auto"/>
          </w:tcPr>
          <w:p w14:paraId="2EB9C528"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1701" w:type="dxa"/>
            <w:tcBorders>
              <w:top w:val="single" w:sz="6" w:space="0" w:color="auto"/>
              <w:left w:val="single" w:sz="6" w:space="0" w:color="auto"/>
              <w:bottom w:val="single" w:sz="6" w:space="0" w:color="auto"/>
              <w:right w:val="single" w:sz="6" w:space="0" w:color="auto"/>
            </w:tcBorders>
            <w:shd w:val="solid" w:color="FFFFFF" w:fill="auto"/>
          </w:tcPr>
          <w:p w14:paraId="27CD61BB"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2B0061" w14:textId="77777777" w:rsidR="00AE09C8" w:rsidRPr="004871E0" w:rsidRDefault="00AE09C8" w:rsidP="00AE09C8">
            <w:pPr>
              <w:widowControl/>
              <w:autoSpaceDE w:val="0"/>
              <w:autoSpaceDN w:val="0"/>
              <w:adjustRightInd w:val="0"/>
              <w:spacing w:line="240" w:lineRule="auto"/>
              <w:rPr>
                <w:rFonts w:cs="Arial"/>
                <w:noProof/>
                <w:color w:val="000000"/>
                <w:sz w:val="16"/>
                <w:szCs w:val="16"/>
                <w:lang w:val="es-ES" w:eastAsia="es-ES"/>
              </w:rPr>
            </w:pPr>
          </w:p>
        </w:tc>
      </w:tr>
    </w:tbl>
    <w:p w14:paraId="092D491F" w14:textId="77777777" w:rsidR="00867F5A" w:rsidRDefault="00867F5A">
      <w:pPr>
        <w:widowControl/>
        <w:spacing w:line="240" w:lineRule="auto"/>
        <w:rPr>
          <w:b/>
          <w:bCs/>
          <w:noProof/>
          <w:color w:val="000080"/>
          <w:sz w:val="24"/>
          <w:lang w:val="es-ES"/>
        </w:rPr>
      </w:pPr>
      <w:r>
        <w:rPr>
          <w:noProof/>
          <w:lang w:val="es-ES"/>
        </w:rPr>
        <w:br w:type="page"/>
      </w:r>
    </w:p>
    <w:p w14:paraId="295AF006" w14:textId="77777777" w:rsidR="006E6A93" w:rsidRPr="004871E0" w:rsidRDefault="00835319" w:rsidP="00A93783">
      <w:pPr>
        <w:pStyle w:val="EstiloTtulo2VerdanaJustificado"/>
        <w:rPr>
          <w:noProof/>
          <w:lang w:val="es-ES"/>
        </w:rPr>
      </w:pPr>
      <w:bookmarkStart w:id="26" w:name="_Toc84537092"/>
      <w:r w:rsidRPr="004871E0">
        <w:rPr>
          <w:noProof/>
          <w:lang w:val="es-ES"/>
        </w:rPr>
        <w:lastRenderedPageBreak/>
        <w:t>Especificación de los Escenarios de Calidad Relevantes</w:t>
      </w:r>
      <w:bookmarkEnd w:id="26"/>
    </w:p>
    <w:p w14:paraId="20B6CDC7" w14:textId="77777777" w:rsidR="00CD6A9F" w:rsidRPr="004871E0" w:rsidRDefault="006372C8" w:rsidP="00CD6A9F">
      <w:pPr>
        <w:jc w:val="both"/>
        <w:rPr>
          <w:noProof/>
          <w:lang w:val="es-ES"/>
        </w:rPr>
      </w:pPr>
      <w:r w:rsidRPr="004871E0">
        <w:rPr>
          <w:noProof/>
          <w:lang w:val="es-ES"/>
        </w:rPr>
        <w:t>Después de un análisis en conjunto con los stakeholders, l</w:t>
      </w:r>
      <w:r w:rsidR="00CD6A9F" w:rsidRPr="004871E0">
        <w:rPr>
          <w:noProof/>
          <w:lang w:val="es-ES"/>
        </w:rPr>
        <w:t>os escenarios de cal</w:t>
      </w:r>
      <w:r w:rsidR="000F6297" w:rsidRPr="004871E0">
        <w:rPr>
          <w:noProof/>
          <w:lang w:val="es-ES"/>
        </w:rPr>
        <w:t>idad se expresan a continuación:</w:t>
      </w:r>
    </w:p>
    <w:p w14:paraId="20011C98" w14:textId="1CCB3309" w:rsidR="00CD6A9F" w:rsidRDefault="00CD6A9F" w:rsidP="00CD6A9F">
      <w:pPr>
        <w:jc w:val="both"/>
        <w:rPr>
          <w:rFonts w:ascii="Times" w:hAnsi="Times"/>
          <w:noProof/>
          <w:sz w:val="24"/>
          <w:szCs w:val="24"/>
          <w:lang w:val="es-ES"/>
        </w:rPr>
      </w:pPr>
    </w:p>
    <w:p w14:paraId="3A71A1D5" w14:textId="1336F669" w:rsidR="00951BFD" w:rsidRPr="004871E0" w:rsidRDefault="00951BFD" w:rsidP="00CD6A9F">
      <w:pPr>
        <w:jc w:val="both"/>
        <w:rPr>
          <w:rFonts w:ascii="Times" w:hAnsi="Times"/>
          <w:noProof/>
          <w:sz w:val="24"/>
          <w:szCs w:val="24"/>
          <w:lang w:val="es-ES"/>
        </w:rPr>
      </w:pPr>
      <w:r w:rsidRPr="00951BFD">
        <w:rPr>
          <w:rFonts w:ascii="Times" w:hAnsi="Times"/>
          <w:noProof/>
          <w:sz w:val="24"/>
          <w:szCs w:val="24"/>
          <w:lang w:val="es-ES"/>
        </w:rPr>
        <w:t>a.2) Escenario de calidad Requerimiento [R</w:t>
      </w:r>
      <w:r>
        <w:rPr>
          <w:rFonts w:ascii="Times" w:hAnsi="Times"/>
          <w:noProof/>
          <w:sz w:val="24"/>
          <w:szCs w:val="24"/>
          <w:lang w:val="es-ES"/>
        </w:rPr>
        <w:t>2</w:t>
      </w:r>
      <w:r w:rsidRPr="00951BFD">
        <w:rPr>
          <w:rFonts w:ascii="Times" w:hAnsi="Times"/>
          <w:noProof/>
          <w:sz w:val="24"/>
          <w:szCs w:val="24"/>
          <w:lang w:val="es-ES"/>
        </w:rPr>
        <w:t>]:</w:t>
      </w:r>
    </w:p>
    <w:tbl>
      <w:tblPr>
        <w:tblStyle w:val="Tablaconcuadrcula"/>
        <w:tblW w:w="0" w:type="auto"/>
        <w:tblLook w:val="04A0" w:firstRow="1" w:lastRow="0" w:firstColumn="1" w:lastColumn="0" w:noHBand="0" w:noVBand="1"/>
      </w:tblPr>
      <w:tblGrid>
        <w:gridCol w:w="1679"/>
        <w:gridCol w:w="1673"/>
        <w:gridCol w:w="5476"/>
      </w:tblGrid>
      <w:tr w:rsidR="00A74D41" w:rsidRPr="00EF7188" w14:paraId="45C0CC71" w14:textId="77777777" w:rsidTr="00A74D41">
        <w:tc>
          <w:tcPr>
            <w:tcW w:w="8828" w:type="dxa"/>
            <w:gridSpan w:val="3"/>
            <w:tcBorders>
              <w:top w:val="single" w:sz="4" w:space="0" w:color="auto"/>
              <w:left w:val="single" w:sz="4" w:space="0" w:color="auto"/>
              <w:bottom w:val="single" w:sz="4" w:space="0" w:color="auto"/>
              <w:right w:val="single" w:sz="4" w:space="0" w:color="auto"/>
            </w:tcBorders>
            <w:hideMark/>
          </w:tcPr>
          <w:p w14:paraId="75DD4C30" w14:textId="6FAB86DE" w:rsidR="00A74D41" w:rsidRPr="00EF7188" w:rsidRDefault="00A74D41">
            <w:pPr>
              <w:spacing w:line="240" w:lineRule="auto"/>
              <w:jc w:val="both"/>
              <w:rPr>
                <w:rFonts w:asciiTheme="minorHAnsi" w:hAnsiTheme="minorHAnsi"/>
                <w:lang w:val="es-CL"/>
              </w:rPr>
            </w:pPr>
            <w:r w:rsidRPr="00EF7188">
              <w:rPr>
                <w:lang w:val="es-CL"/>
              </w:rPr>
              <w:t>Identificador:</w:t>
            </w:r>
            <w:r w:rsidR="00E1145E">
              <w:rPr>
                <w:lang w:val="es-CL"/>
              </w:rPr>
              <w:t xml:space="preserve"> </w:t>
            </w:r>
            <w:r w:rsidR="00C16AE4">
              <w:rPr>
                <w:b/>
                <w:bCs/>
                <w:lang w:val="es-CL"/>
              </w:rPr>
              <w:t>Registrar usuario</w:t>
            </w:r>
          </w:p>
        </w:tc>
      </w:tr>
      <w:tr w:rsidR="00A74D41" w:rsidRPr="00EF7188" w14:paraId="3B46C673" w14:textId="77777777" w:rsidTr="00A74D41">
        <w:tc>
          <w:tcPr>
            <w:tcW w:w="3352" w:type="dxa"/>
            <w:gridSpan w:val="2"/>
            <w:tcBorders>
              <w:top w:val="single" w:sz="4" w:space="0" w:color="auto"/>
              <w:left w:val="single" w:sz="4" w:space="0" w:color="auto"/>
              <w:bottom w:val="single" w:sz="4" w:space="0" w:color="auto"/>
              <w:right w:val="single" w:sz="4" w:space="0" w:color="auto"/>
            </w:tcBorders>
            <w:hideMark/>
          </w:tcPr>
          <w:p w14:paraId="106FE066" w14:textId="10E42E26" w:rsidR="00A74D41" w:rsidRPr="00EF7188" w:rsidRDefault="00A74D41">
            <w:pPr>
              <w:spacing w:line="240" w:lineRule="auto"/>
              <w:jc w:val="both"/>
              <w:rPr>
                <w:lang w:val="es-CL"/>
              </w:rPr>
            </w:pPr>
            <w:r w:rsidRPr="00EF7188">
              <w:rPr>
                <w:lang w:val="es-CL"/>
              </w:rPr>
              <w:t>Escenario(s):</w:t>
            </w:r>
            <w:r w:rsidR="007A7843">
              <w:rPr>
                <w:lang w:val="es-CL"/>
              </w:rPr>
              <w:t xml:space="preserve"> </w:t>
            </w:r>
            <w:r w:rsidR="00951BFD" w:rsidRPr="00951BFD">
              <w:rPr>
                <w:b/>
                <w:bCs/>
                <w:lang w:val="es-CL"/>
              </w:rPr>
              <w:t>N°1</w:t>
            </w:r>
          </w:p>
        </w:tc>
        <w:tc>
          <w:tcPr>
            <w:tcW w:w="5476" w:type="dxa"/>
            <w:tcBorders>
              <w:top w:val="single" w:sz="4" w:space="0" w:color="auto"/>
              <w:left w:val="single" w:sz="4" w:space="0" w:color="auto"/>
              <w:bottom w:val="single" w:sz="4" w:space="0" w:color="auto"/>
              <w:right w:val="single" w:sz="4" w:space="0" w:color="auto"/>
            </w:tcBorders>
          </w:tcPr>
          <w:p w14:paraId="2F005843" w14:textId="4D5604F0" w:rsidR="00A74D41" w:rsidRPr="00EF7188" w:rsidRDefault="00C16AE4">
            <w:pPr>
              <w:spacing w:line="240" w:lineRule="auto"/>
              <w:jc w:val="both"/>
              <w:rPr>
                <w:lang w:val="es-CL"/>
              </w:rPr>
            </w:pPr>
            <w:r w:rsidRPr="00C16AE4">
              <w:rPr>
                <w:lang w:val="es-CL"/>
              </w:rPr>
              <w:t>La aplicación web debe permitir a todos los usuarios registrarse</w:t>
            </w:r>
            <w:r>
              <w:rPr>
                <w:lang w:val="es-CL"/>
              </w:rPr>
              <w:t>.</w:t>
            </w:r>
          </w:p>
        </w:tc>
      </w:tr>
      <w:tr w:rsidR="00A74D41" w:rsidRPr="00EF7188" w14:paraId="400A9DB2" w14:textId="77777777" w:rsidTr="00A74D41">
        <w:tc>
          <w:tcPr>
            <w:tcW w:w="3352" w:type="dxa"/>
            <w:gridSpan w:val="2"/>
            <w:tcBorders>
              <w:top w:val="single" w:sz="4" w:space="0" w:color="auto"/>
              <w:left w:val="single" w:sz="4" w:space="0" w:color="auto"/>
              <w:bottom w:val="single" w:sz="4" w:space="0" w:color="auto"/>
              <w:right w:val="single" w:sz="4" w:space="0" w:color="auto"/>
            </w:tcBorders>
            <w:hideMark/>
          </w:tcPr>
          <w:p w14:paraId="253807E4" w14:textId="77777777" w:rsidR="00A74D41" w:rsidRPr="00EF7188" w:rsidRDefault="00A74D41">
            <w:pPr>
              <w:spacing w:line="240" w:lineRule="auto"/>
              <w:jc w:val="both"/>
              <w:rPr>
                <w:lang w:val="es-CL"/>
              </w:rPr>
            </w:pPr>
            <w:r w:rsidRPr="00EF7188">
              <w:rPr>
                <w:lang w:val="es-CL"/>
              </w:rPr>
              <w:t>Atributos de Calidad relevantes:</w:t>
            </w:r>
          </w:p>
        </w:tc>
        <w:tc>
          <w:tcPr>
            <w:tcW w:w="5476" w:type="dxa"/>
            <w:tcBorders>
              <w:top w:val="single" w:sz="4" w:space="0" w:color="auto"/>
              <w:left w:val="single" w:sz="4" w:space="0" w:color="auto"/>
              <w:bottom w:val="single" w:sz="4" w:space="0" w:color="auto"/>
              <w:right w:val="single" w:sz="4" w:space="0" w:color="auto"/>
            </w:tcBorders>
          </w:tcPr>
          <w:p w14:paraId="71936EB2" w14:textId="737D7039" w:rsidR="00A74D41" w:rsidRPr="00EF7188" w:rsidRDefault="00951BFD">
            <w:pPr>
              <w:spacing w:line="240" w:lineRule="auto"/>
              <w:jc w:val="both"/>
              <w:rPr>
                <w:lang w:val="es-CL"/>
              </w:rPr>
            </w:pPr>
            <w:r>
              <w:rPr>
                <w:lang w:val="es-CL"/>
              </w:rPr>
              <w:t>Tolerancia a fallos</w:t>
            </w:r>
            <w:r w:rsidR="00C16AE4">
              <w:rPr>
                <w:lang w:val="es-CL"/>
              </w:rPr>
              <w:t>, seguridad</w:t>
            </w:r>
          </w:p>
        </w:tc>
      </w:tr>
      <w:tr w:rsidR="00A74D41" w:rsidRPr="00EF7188" w14:paraId="088EEBA1" w14:textId="77777777" w:rsidTr="00A74D41">
        <w:tc>
          <w:tcPr>
            <w:tcW w:w="1679" w:type="dxa"/>
            <w:vMerge w:val="restart"/>
            <w:tcBorders>
              <w:top w:val="single" w:sz="4" w:space="0" w:color="auto"/>
              <w:left w:val="single" w:sz="4" w:space="0" w:color="auto"/>
              <w:bottom w:val="single" w:sz="4" w:space="0" w:color="auto"/>
              <w:right w:val="single" w:sz="4" w:space="0" w:color="auto"/>
            </w:tcBorders>
            <w:hideMark/>
          </w:tcPr>
          <w:p w14:paraId="72509964" w14:textId="77777777" w:rsidR="00A74D41" w:rsidRPr="00EF7188" w:rsidRDefault="00A74D41">
            <w:pPr>
              <w:spacing w:line="240" w:lineRule="auto"/>
              <w:jc w:val="both"/>
              <w:rPr>
                <w:lang w:val="es-CL"/>
              </w:rPr>
            </w:pPr>
            <w:r w:rsidRPr="00EF7188">
              <w:rPr>
                <w:lang w:val="es-CL"/>
              </w:rPr>
              <w:t>Componentes del Escenario</w:t>
            </w:r>
          </w:p>
        </w:tc>
        <w:tc>
          <w:tcPr>
            <w:tcW w:w="1673" w:type="dxa"/>
            <w:tcBorders>
              <w:top w:val="single" w:sz="4" w:space="0" w:color="auto"/>
              <w:left w:val="single" w:sz="4" w:space="0" w:color="auto"/>
              <w:bottom w:val="single" w:sz="4" w:space="0" w:color="auto"/>
              <w:right w:val="single" w:sz="4" w:space="0" w:color="auto"/>
            </w:tcBorders>
            <w:hideMark/>
          </w:tcPr>
          <w:p w14:paraId="19198878" w14:textId="77777777" w:rsidR="00A74D41" w:rsidRPr="00EF7188" w:rsidRDefault="00A74D41">
            <w:pPr>
              <w:spacing w:line="240" w:lineRule="auto"/>
              <w:jc w:val="both"/>
              <w:rPr>
                <w:lang w:val="es-CL"/>
              </w:rPr>
            </w:pPr>
            <w:r w:rsidRPr="00EF7188">
              <w:rPr>
                <w:lang w:val="es-CL"/>
              </w:rPr>
              <w:t>Estímulos:</w:t>
            </w:r>
          </w:p>
        </w:tc>
        <w:tc>
          <w:tcPr>
            <w:tcW w:w="5476" w:type="dxa"/>
            <w:tcBorders>
              <w:top w:val="single" w:sz="4" w:space="0" w:color="auto"/>
              <w:left w:val="single" w:sz="4" w:space="0" w:color="auto"/>
              <w:bottom w:val="single" w:sz="4" w:space="0" w:color="auto"/>
              <w:right w:val="single" w:sz="4" w:space="0" w:color="auto"/>
            </w:tcBorders>
          </w:tcPr>
          <w:p w14:paraId="03950FE1" w14:textId="4442A06C" w:rsidR="00A74D41" w:rsidRPr="00EF7188" w:rsidRDefault="00B926AA">
            <w:pPr>
              <w:spacing w:line="240" w:lineRule="auto"/>
              <w:jc w:val="both"/>
              <w:rPr>
                <w:lang w:val="es-CL"/>
              </w:rPr>
            </w:pPr>
            <w:r>
              <w:rPr>
                <w:lang w:val="es-CL"/>
              </w:rPr>
              <w:t>Registrar un usuario</w:t>
            </w:r>
          </w:p>
        </w:tc>
      </w:tr>
      <w:tr w:rsidR="00A74D41" w:rsidRPr="00EF7188" w14:paraId="453671A7" w14:textId="77777777" w:rsidTr="00A74D41">
        <w:tc>
          <w:tcPr>
            <w:tcW w:w="0" w:type="auto"/>
            <w:vMerge/>
            <w:tcBorders>
              <w:top w:val="single" w:sz="4" w:space="0" w:color="auto"/>
              <w:left w:val="single" w:sz="4" w:space="0" w:color="auto"/>
              <w:bottom w:val="single" w:sz="4" w:space="0" w:color="auto"/>
              <w:right w:val="single" w:sz="4" w:space="0" w:color="auto"/>
            </w:tcBorders>
            <w:vAlign w:val="center"/>
            <w:hideMark/>
          </w:tcPr>
          <w:p w14:paraId="6DF23E80" w14:textId="77777777" w:rsidR="00A74D41" w:rsidRPr="00EF7188" w:rsidRDefault="00A74D41">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0154AB7E" w14:textId="77777777" w:rsidR="00A74D41" w:rsidRPr="00EF7188" w:rsidRDefault="00A74D41">
            <w:pPr>
              <w:spacing w:line="240" w:lineRule="auto"/>
              <w:jc w:val="both"/>
              <w:rPr>
                <w:lang w:val="es-CL"/>
              </w:rPr>
            </w:pPr>
            <w:r w:rsidRPr="00EF7188">
              <w:rPr>
                <w:lang w:val="es-CL"/>
              </w:rPr>
              <w:t>Fuente del estimulo</w:t>
            </w:r>
          </w:p>
        </w:tc>
        <w:tc>
          <w:tcPr>
            <w:tcW w:w="5476" w:type="dxa"/>
            <w:tcBorders>
              <w:top w:val="single" w:sz="4" w:space="0" w:color="auto"/>
              <w:left w:val="single" w:sz="4" w:space="0" w:color="auto"/>
              <w:bottom w:val="single" w:sz="4" w:space="0" w:color="auto"/>
              <w:right w:val="single" w:sz="4" w:space="0" w:color="auto"/>
            </w:tcBorders>
          </w:tcPr>
          <w:p w14:paraId="28439EF9" w14:textId="29BC2A4E" w:rsidR="00A74D41" w:rsidRPr="00EF7188" w:rsidRDefault="00B926AA">
            <w:pPr>
              <w:spacing w:line="240" w:lineRule="auto"/>
              <w:jc w:val="both"/>
              <w:rPr>
                <w:lang w:val="es-CL"/>
              </w:rPr>
            </w:pPr>
            <w:r>
              <w:rPr>
                <w:lang w:val="es-CL"/>
              </w:rPr>
              <w:t>Usuario</w:t>
            </w:r>
          </w:p>
        </w:tc>
      </w:tr>
      <w:tr w:rsidR="00A74D41" w:rsidRPr="00EF7188" w14:paraId="3FDBE6F9" w14:textId="77777777" w:rsidTr="00A74D41">
        <w:tc>
          <w:tcPr>
            <w:tcW w:w="0" w:type="auto"/>
            <w:vMerge/>
            <w:tcBorders>
              <w:top w:val="single" w:sz="4" w:space="0" w:color="auto"/>
              <w:left w:val="single" w:sz="4" w:space="0" w:color="auto"/>
              <w:bottom w:val="single" w:sz="4" w:space="0" w:color="auto"/>
              <w:right w:val="single" w:sz="4" w:space="0" w:color="auto"/>
            </w:tcBorders>
            <w:vAlign w:val="center"/>
            <w:hideMark/>
          </w:tcPr>
          <w:p w14:paraId="54B2E5AD" w14:textId="77777777" w:rsidR="00A74D41" w:rsidRPr="00EF7188" w:rsidRDefault="00A74D41">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6E220373" w14:textId="77777777" w:rsidR="00A74D41" w:rsidRPr="00EF7188" w:rsidRDefault="00A74D41">
            <w:pPr>
              <w:spacing w:line="240" w:lineRule="auto"/>
              <w:jc w:val="both"/>
              <w:rPr>
                <w:lang w:val="es-CL"/>
              </w:rPr>
            </w:pPr>
            <w:r w:rsidRPr="00EF7188">
              <w:rPr>
                <w:lang w:val="es-CL"/>
              </w:rPr>
              <w:t>Ambiente:</w:t>
            </w:r>
          </w:p>
        </w:tc>
        <w:tc>
          <w:tcPr>
            <w:tcW w:w="5476" w:type="dxa"/>
            <w:tcBorders>
              <w:top w:val="single" w:sz="4" w:space="0" w:color="auto"/>
              <w:left w:val="single" w:sz="4" w:space="0" w:color="auto"/>
              <w:bottom w:val="single" w:sz="4" w:space="0" w:color="auto"/>
              <w:right w:val="single" w:sz="4" w:space="0" w:color="auto"/>
            </w:tcBorders>
          </w:tcPr>
          <w:p w14:paraId="29EB384F" w14:textId="1325EF65" w:rsidR="00A74D41" w:rsidRPr="00EF7188" w:rsidRDefault="00C16AE4">
            <w:pPr>
              <w:spacing w:line="240" w:lineRule="auto"/>
              <w:jc w:val="both"/>
              <w:rPr>
                <w:lang w:val="es-CL"/>
              </w:rPr>
            </w:pPr>
            <w:r>
              <w:rPr>
                <w:lang w:val="es-CL"/>
              </w:rPr>
              <w:t xml:space="preserve">Condiciones normales </w:t>
            </w:r>
          </w:p>
        </w:tc>
      </w:tr>
      <w:tr w:rsidR="00A74D41" w:rsidRPr="00EF7188" w14:paraId="7730C7EC" w14:textId="77777777" w:rsidTr="00A74D41">
        <w:tc>
          <w:tcPr>
            <w:tcW w:w="0" w:type="auto"/>
            <w:vMerge/>
            <w:tcBorders>
              <w:top w:val="single" w:sz="4" w:space="0" w:color="auto"/>
              <w:left w:val="single" w:sz="4" w:space="0" w:color="auto"/>
              <w:bottom w:val="single" w:sz="4" w:space="0" w:color="auto"/>
              <w:right w:val="single" w:sz="4" w:space="0" w:color="auto"/>
            </w:tcBorders>
            <w:vAlign w:val="center"/>
            <w:hideMark/>
          </w:tcPr>
          <w:p w14:paraId="7238A1BD" w14:textId="77777777" w:rsidR="00A74D41" w:rsidRPr="00EF7188" w:rsidRDefault="00A74D41">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01A1D436" w14:textId="77777777" w:rsidR="00A74D41" w:rsidRPr="00EF7188" w:rsidRDefault="00A74D41">
            <w:pPr>
              <w:spacing w:line="240" w:lineRule="auto"/>
              <w:jc w:val="both"/>
              <w:rPr>
                <w:lang w:val="es-CL"/>
              </w:rPr>
            </w:pPr>
            <w:r w:rsidRPr="00EF7188">
              <w:rPr>
                <w:lang w:val="es-CL"/>
              </w:rPr>
              <w:t>Artefacto:</w:t>
            </w:r>
          </w:p>
        </w:tc>
        <w:tc>
          <w:tcPr>
            <w:tcW w:w="5476" w:type="dxa"/>
            <w:tcBorders>
              <w:top w:val="single" w:sz="4" w:space="0" w:color="auto"/>
              <w:left w:val="single" w:sz="4" w:space="0" w:color="auto"/>
              <w:bottom w:val="single" w:sz="4" w:space="0" w:color="auto"/>
              <w:right w:val="single" w:sz="4" w:space="0" w:color="auto"/>
            </w:tcBorders>
          </w:tcPr>
          <w:p w14:paraId="3856DB88" w14:textId="3E65EF84" w:rsidR="00A74D41" w:rsidRPr="00EF7188" w:rsidRDefault="00C16AE4">
            <w:pPr>
              <w:spacing w:line="240" w:lineRule="auto"/>
              <w:jc w:val="both"/>
              <w:rPr>
                <w:lang w:val="es-CL"/>
              </w:rPr>
            </w:pPr>
            <w:r>
              <w:rPr>
                <w:lang w:val="es-CL"/>
              </w:rPr>
              <w:t>Framework Django</w:t>
            </w:r>
          </w:p>
        </w:tc>
      </w:tr>
      <w:tr w:rsidR="00A74D41" w:rsidRPr="00EF7188" w14:paraId="0B0A9FB8" w14:textId="77777777" w:rsidTr="00A74D41">
        <w:tc>
          <w:tcPr>
            <w:tcW w:w="0" w:type="auto"/>
            <w:vMerge/>
            <w:tcBorders>
              <w:top w:val="single" w:sz="4" w:space="0" w:color="auto"/>
              <w:left w:val="single" w:sz="4" w:space="0" w:color="auto"/>
              <w:bottom w:val="single" w:sz="4" w:space="0" w:color="auto"/>
              <w:right w:val="single" w:sz="4" w:space="0" w:color="auto"/>
            </w:tcBorders>
            <w:vAlign w:val="center"/>
            <w:hideMark/>
          </w:tcPr>
          <w:p w14:paraId="25729409" w14:textId="77777777" w:rsidR="00A74D41" w:rsidRPr="00EF7188" w:rsidRDefault="00A74D41">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37A5D4F1" w14:textId="77777777" w:rsidR="00A74D41" w:rsidRPr="00EF7188" w:rsidRDefault="00A74D41">
            <w:pPr>
              <w:spacing w:line="240" w:lineRule="auto"/>
              <w:jc w:val="both"/>
              <w:rPr>
                <w:lang w:val="es-CL"/>
              </w:rPr>
            </w:pPr>
            <w:r w:rsidRPr="00EF7188">
              <w:rPr>
                <w:lang w:val="es-CL"/>
              </w:rPr>
              <w:t>Respuesta:</w:t>
            </w:r>
          </w:p>
        </w:tc>
        <w:tc>
          <w:tcPr>
            <w:tcW w:w="5476" w:type="dxa"/>
            <w:tcBorders>
              <w:top w:val="single" w:sz="4" w:space="0" w:color="auto"/>
              <w:left w:val="single" w:sz="4" w:space="0" w:color="auto"/>
              <w:bottom w:val="single" w:sz="4" w:space="0" w:color="auto"/>
              <w:right w:val="single" w:sz="4" w:space="0" w:color="auto"/>
            </w:tcBorders>
          </w:tcPr>
          <w:p w14:paraId="6FE6F9D0" w14:textId="787FFB42" w:rsidR="00A74D41" w:rsidRPr="00EF7188" w:rsidRDefault="00C16AE4">
            <w:pPr>
              <w:spacing w:line="240" w:lineRule="auto"/>
              <w:jc w:val="both"/>
              <w:rPr>
                <w:lang w:val="es-CL"/>
              </w:rPr>
            </w:pPr>
            <w:r>
              <w:rPr>
                <w:lang w:val="es-CL"/>
              </w:rPr>
              <w:t>Mostrar el nombre del dato que debe ingresar en ese campo</w:t>
            </w:r>
          </w:p>
        </w:tc>
      </w:tr>
      <w:tr w:rsidR="00A74D41" w:rsidRPr="00EF7188" w14:paraId="6BB0F3BF" w14:textId="77777777" w:rsidTr="00A74D41">
        <w:tc>
          <w:tcPr>
            <w:tcW w:w="0" w:type="auto"/>
            <w:vMerge/>
            <w:tcBorders>
              <w:top w:val="single" w:sz="4" w:space="0" w:color="auto"/>
              <w:left w:val="single" w:sz="4" w:space="0" w:color="auto"/>
              <w:bottom w:val="single" w:sz="4" w:space="0" w:color="auto"/>
              <w:right w:val="single" w:sz="4" w:space="0" w:color="auto"/>
            </w:tcBorders>
            <w:vAlign w:val="center"/>
            <w:hideMark/>
          </w:tcPr>
          <w:p w14:paraId="319E12C3" w14:textId="77777777" w:rsidR="00A74D41" w:rsidRPr="00EF7188" w:rsidRDefault="00A74D41">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1842902B" w14:textId="77777777" w:rsidR="00A74D41" w:rsidRPr="00EF7188" w:rsidRDefault="00A74D41">
            <w:pPr>
              <w:spacing w:line="240" w:lineRule="auto"/>
              <w:jc w:val="both"/>
              <w:rPr>
                <w:lang w:val="es-CL"/>
              </w:rPr>
            </w:pPr>
            <w:r w:rsidRPr="00EF7188">
              <w:rPr>
                <w:lang w:val="es-CL"/>
              </w:rPr>
              <w:t>Medida de Respuesta</w:t>
            </w:r>
          </w:p>
        </w:tc>
        <w:tc>
          <w:tcPr>
            <w:tcW w:w="5476" w:type="dxa"/>
            <w:tcBorders>
              <w:top w:val="single" w:sz="4" w:space="0" w:color="auto"/>
              <w:left w:val="single" w:sz="4" w:space="0" w:color="auto"/>
              <w:bottom w:val="single" w:sz="4" w:space="0" w:color="auto"/>
              <w:right w:val="single" w:sz="4" w:space="0" w:color="auto"/>
            </w:tcBorders>
          </w:tcPr>
          <w:p w14:paraId="4CA1867B" w14:textId="2A265CF0" w:rsidR="00A74D41" w:rsidRPr="00EF7188" w:rsidRDefault="00C16AE4">
            <w:pPr>
              <w:spacing w:line="240" w:lineRule="auto"/>
              <w:jc w:val="both"/>
              <w:rPr>
                <w:lang w:val="es-CL"/>
              </w:rPr>
            </w:pPr>
            <w:r>
              <w:rPr>
                <w:lang w:val="es-CL"/>
              </w:rPr>
              <w:t>inmediata</w:t>
            </w:r>
          </w:p>
        </w:tc>
      </w:tr>
    </w:tbl>
    <w:p w14:paraId="7BF97948" w14:textId="77777777" w:rsidR="004B2751" w:rsidRPr="004871E0" w:rsidRDefault="004B2751" w:rsidP="00CD6A9F">
      <w:pPr>
        <w:jc w:val="both"/>
        <w:rPr>
          <w:noProof/>
          <w:lang w:val="es-ES"/>
        </w:rPr>
      </w:pPr>
    </w:p>
    <w:p w14:paraId="132E66CD" w14:textId="1747D0BD" w:rsidR="0024355D" w:rsidRPr="00C16AE4" w:rsidRDefault="00C16AE4" w:rsidP="00C16AE4">
      <w:pPr>
        <w:jc w:val="both"/>
        <w:rPr>
          <w:rFonts w:ascii="Times" w:hAnsi="Times"/>
          <w:noProof/>
          <w:sz w:val="24"/>
          <w:szCs w:val="24"/>
          <w:lang w:val="es-ES"/>
        </w:rPr>
      </w:pPr>
      <w:r w:rsidRPr="00951BFD">
        <w:rPr>
          <w:rFonts w:ascii="Times" w:hAnsi="Times"/>
          <w:noProof/>
          <w:sz w:val="24"/>
          <w:szCs w:val="24"/>
          <w:lang w:val="es-ES"/>
        </w:rPr>
        <w:t>a.2) Escenario de calidad Requerimiento [R</w:t>
      </w:r>
      <w:r>
        <w:rPr>
          <w:rFonts w:ascii="Times" w:hAnsi="Times"/>
          <w:noProof/>
          <w:sz w:val="24"/>
          <w:szCs w:val="24"/>
          <w:lang w:val="es-ES"/>
        </w:rPr>
        <w:t>3</w:t>
      </w:r>
      <w:r w:rsidRPr="00951BFD">
        <w:rPr>
          <w:rFonts w:ascii="Times" w:hAnsi="Times"/>
          <w:noProof/>
          <w:sz w:val="24"/>
          <w:szCs w:val="24"/>
          <w:lang w:val="es-ES"/>
        </w:rPr>
        <w:t>]:</w:t>
      </w:r>
    </w:p>
    <w:tbl>
      <w:tblPr>
        <w:tblStyle w:val="Tablaconcuadrcula"/>
        <w:tblW w:w="0" w:type="auto"/>
        <w:tblLook w:val="04A0" w:firstRow="1" w:lastRow="0" w:firstColumn="1" w:lastColumn="0" w:noHBand="0" w:noVBand="1"/>
      </w:tblPr>
      <w:tblGrid>
        <w:gridCol w:w="1679"/>
        <w:gridCol w:w="1673"/>
        <w:gridCol w:w="5476"/>
      </w:tblGrid>
      <w:tr w:rsidR="004920E4" w:rsidRPr="006D1A43" w14:paraId="70D42D11" w14:textId="77777777" w:rsidTr="004920E4">
        <w:tc>
          <w:tcPr>
            <w:tcW w:w="8828" w:type="dxa"/>
            <w:gridSpan w:val="3"/>
            <w:tcBorders>
              <w:top w:val="single" w:sz="4" w:space="0" w:color="auto"/>
              <w:left w:val="single" w:sz="4" w:space="0" w:color="auto"/>
              <w:bottom w:val="single" w:sz="4" w:space="0" w:color="auto"/>
              <w:right w:val="single" w:sz="4" w:space="0" w:color="auto"/>
            </w:tcBorders>
            <w:hideMark/>
          </w:tcPr>
          <w:p w14:paraId="3615791D" w14:textId="083A46D8" w:rsidR="004920E4" w:rsidRPr="006D1A43" w:rsidRDefault="004920E4">
            <w:pPr>
              <w:spacing w:line="240" w:lineRule="auto"/>
              <w:jc w:val="both"/>
              <w:rPr>
                <w:rFonts w:asciiTheme="minorHAnsi" w:hAnsiTheme="minorHAnsi"/>
                <w:lang w:val="es-CL"/>
              </w:rPr>
            </w:pPr>
            <w:r w:rsidRPr="006D1A43">
              <w:rPr>
                <w:lang w:val="es-CL"/>
              </w:rPr>
              <w:t>Identificador:</w:t>
            </w:r>
            <w:r w:rsidR="0096261A">
              <w:rPr>
                <w:lang w:val="es-CL"/>
              </w:rPr>
              <w:t xml:space="preserve"> </w:t>
            </w:r>
            <w:r w:rsidR="0096261A" w:rsidRPr="0096261A">
              <w:rPr>
                <w:b/>
                <w:bCs/>
                <w:lang w:val="es-CL"/>
              </w:rPr>
              <w:t>Autenticar usuario</w:t>
            </w:r>
          </w:p>
        </w:tc>
      </w:tr>
      <w:tr w:rsidR="004920E4" w:rsidRPr="006D1A43" w14:paraId="37E28FA1" w14:textId="77777777" w:rsidTr="004920E4">
        <w:tc>
          <w:tcPr>
            <w:tcW w:w="3352" w:type="dxa"/>
            <w:gridSpan w:val="2"/>
            <w:tcBorders>
              <w:top w:val="single" w:sz="4" w:space="0" w:color="auto"/>
              <w:left w:val="single" w:sz="4" w:space="0" w:color="auto"/>
              <w:bottom w:val="single" w:sz="4" w:space="0" w:color="auto"/>
              <w:right w:val="single" w:sz="4" w:space="0" w:color="auto"/>
            </w:tcBorders>
            <w:hideMark/>
          </w:tcPr>
          <w:p w14:paraId="16D1D5B9" w14:textId="55C4B415" w:rsidR="004920E4" w:rsidRPr="006D1A43" w:rsidRDefault="004920E4">
            <w:pPr>
              <w:spacing w:line="240" w:lineRule="auto"/>
              <w:jc w:val="both"/>
              <w:rPr>
                <w:lang w:val="es-CL"/>
              </w:rPr>
            </w:pPr>
            <w:r w:rsidRPr="006D1A43">
              <w:rPr>
                <w:lang w:val="es-CL"/>
              </w:rPr>
              <w:t>Escenario(s):</w:t>
            </w:r>
            <w:r w:rsidR="0096261A">
              <w:rPr>
                <w:lang w:val="es-CL"/>
              </w:rPr>
              <w:t xml:space="preserve"> </w:t>
            </w:r>
            <w:r w:rsidR="0096261A" w:rsidRPr="00951BFD">
              <w:rPr>
                <w:b/>
                <w:bCs/>
                <w:lang w:val="es-CL"/>
              </w:rPr>
              <w:t>N°</w:t>
            </w:r>
            <w:r w:rsidR="0096261A">
              <w:rPr>
                <w:b/>
                <w:bCs/>
                <w:lang w:val="es-CL"/>
              </w:rPr>
              <w:t>2</w:t>
            </w:r>
          </w:p>
        </w:tc>
        <w:tc>
          <w:tcPr>
            <w:tcW w:w="5476" w:type="dxa"/>
            <w:tcBorders>
              <w:top w:val="single" w:sz="4" w:space="0" w:color="auto"/>
              <w:left w:val="single" w:sz="4" w:space="0" w:color="auto"/>
              <w:bottom w:val="single" w:sz="4" w:space="0" w:color="auto"/>
              <w:right w:val="single" w:sz="4" w:space="0" w:color="auto"/>
            </w:tcBorders>
          </w:tcPr>
          <w:p w14:paraId="0B00C718" w14:textId="7446FB2E" w:rsidR="004920E4" w:rsidRPr="006D1A43" w:rsidRDefault="0096261A">
            <w:pPr>
              <w:spacing w:line="240" w:lineRule="auto"/>
              <w:jc w:val="both"/>
              <w:rPr>
                <w:lang w:val="es-CL"/>
              </w:rPr>
            </w:pPr>
            <w:r w:rsidRPr="0096261A">
              <w:rPr>
                <w:lang w:val="es-CL"/>
              </w:rPr>
              <w:t>La aplicación web debe permitir a todos los usuarios logearse</w:t>
            </w:r>
            <w:r>
              <w:rPr>
                <w:lang w:val="es-CL"/>
              </w:rPr>
              <w:t>.</w:t>
            </w:r>
          </w:p>
        </w:tc>
      </w:tr>
      <w:tr w:rsidR="004920E4" w:rsidRPr="006D1A43" w14:paraId="1CD39B1A" w14:textId="77777777" w:rsidTr="004920E4">
        <w:tc>
          <w:tcPr>
            <w:tcW w:w="3352" w:type="dxa"/>
            <w:gridSpan w:val="2"/>
            <w:tcBorders>
              <w:top w:val="single" w:sz="4" w:space="0" w:color="auto"/>
              <w:left w:val="single" w:sz="4" w:space="0" w:color="auto"/>
              <w:bottom w:val="single" w:sz="4" w:space="0" w:color="auto"/>
              <w:right w:val="single" w:sz="4" w:space="0" w:color="auto"/>
            </w:tcBorders>
            <w:hideMark/>
          </w:tcPr>
          <w:p w14:paraId="09ACD7E7" w14:textId="77777777" w:rsidR="004920E4" w:rsidRPr="006D1A43" w:rsidRDefault="004920E4">
            <w:pPr>
              <w:spacing w:line="240" w:lineRule="auto"/>
              <w:jc w:val="both"/>
              <w:rPr>
                <w:lang w:val="es-CL"/>
              </w:rPr>
            </w:pPr>
            <w:r w:rsidRPr="006D1A43">
              <w:rPr>
                <w:lang w:val="es-CL"/>
              </w:rPr>
              <w:t>Atributos de Calidad relevantes:</w:t>
            </w:r>
          </w:p>
        </w:tc>
        <w:tc>
          <w:tcPr>
            <w:tcW w:w="5476" w:type="dxa"/>
            <w:tcBorders>
              <w:top w:val="single" w:sz="4" w:space="0" w:color="auto"/>
              <w:left w:val="single" w:sz="4" w:space="0" w:color="auto"/>
              <w:bottom w:val="single" w:sz="4" w:space="0" w:color="auto"/>
              <w:right w:val="single" w:sz="4" w:space="0" w:color="auto"/>
            </w:tcBorders>
          </w:tcPr>
          <w:p w14:paraId="46E3662D" w14:textId="3B0CC2A4" w:rsidR="004920E4" w:rsidRPr="006D1A43" w:rsidRDefault="0096261A">
            <w:pPr>
              <w:spacing w:line="240" w:lineRule="auto"/>
              <w:jc w:val="both"/>
              <w:rPr>
                <w:lang w:val="es-CL"/>
              </w:rPr>
            </w:pPr>
            <w:r>
              <w:rPr>
                <w:lang w:val="es-CL"/>
              </w:rPr>
              <w:t>Tolerancia a fallos, seguridad</w:t>
            </w:r>
          </w:p>
        </w:tc>
      </w:tr>
      <w:tr w:rsidR="004920E4" w:rsidRPr="006D1A43" w14:paraId="5A02A925" w14:textId="77777777" w:rsidTr="004920E4">
        <w:tc>
          <w:tcPr>
            <w:tcW w:w="1679" w:type="dxa"/>
            <w:vMerge w:val="restart"/>
            <w:tcBorders>
              <w:top w:val="single" w:sz="4" w:space="0" w:color="auto"/>
              <w:left w:val="single" w:sz="4" w:space="0" w:color="auto"/>
              <w:bottom w:val="single" w:sz="4" w:space="0" w:color="auto"/>
              <w:right w:val="single" w:sz="4" w:space="0" w:color="auto"/>
            </w:tcBorders>
            <w:hideMark/>
          </w:tcPr>
          <w:p w14:paraId="7CF1E43F" w14:textId="77777777" w:rsidR="004920E4" w:rsidRPr="006D1A43" w:rsidRDefault="004920E4">
            <w:pPr>
              <w:spacing w:line="240" w:lineRule="auto"/>
              <w:jc w:val="both"/>
              <w:rPr>
                <w:lang w:val="es-CL"/>
              </w:rPr>
            </w:pPr>
            <w:r w:rsidRPr="006D1A43">
              <w:rPr>
                <w:lang w:val="es-CL"/>
              </w:rPr>
              <w:t>Componentes del Escenario</w:t>
            </w:r>
          </w:p>
        </w:tc>
        <w:tc>
          <w:tcPr>
            <w:tcW w:w="1673" w:type="dxa"/>
            <w:tcBorders>
              <w:top w:val="single" w:sz="4" w:space="0" w:color="auto"/>
              <w:left w:val="single" w:sz="4" w:space="0" w:color="auto"/>
              <w:bottom w:val="single" w:sz="4" w:space="0" w:color="auto"/>
              <w:right w:val="single" w:sz="4" w:space="0" w:color="auto"/>
            </w:tcBorders>
            <w:hideMark/>
          </w:tcPr>
          <w:p w14:paraId="66CE40BE" w14:textId="77777777" w:rsidR="004920E4" w:rsidRPr="006D1A43" w:rsidRDefault="004920E4">
            <w:pPr>
              <w:spacing w:line="240" w:lineRule="auto"/>
              <w:jc w:val="both"/>
              <w:rPr>
                <w:lang w:val="es-CL"/>
              </w:rPr>
            </w:pPr>
            <w:r w:rsidRPr="006D1A43">
              <w:rPr>
                <w:lang w:val="es-CL"/>
              </w:rPr>
              <w:t>Estímulos:</w:t>
            </w:r>
          </w:p>
        </w:tc>
        <w:tc>
          <w:tcPr>
            <w:tcW w:w="5476" w:type="dxa"/>
            <w:tcBorders>
              <w:top w:val="single" w:sz="4" w:space="0" w:color="auto"/>
              <w:left w:val="single" w:sz="4" w:space="0" w:color="auto"/>
              <w:bottom w:val="single" w:sz="4" w:space="0" w:color="auto"/>
              <w:right w:val="single" w:sz="4" w:space="0" w:color="auto"/>
            </w:tcBorders>
          </w:tcPr>
          <w:p w14:paraId="11969C9B" w14:textId="1A16A350" w:rsidR="004920E4" w:rsidRPr="006D1A43" w:rsidRDefault="0096261A">
            <w:pPr>
              <w:spacing w:line="240" w:lineRule="auto"/>
              <w:jc w:val="both"/>
              <w:rPr>
                <w:lang w:val="es-CL"/>
              </w:rPr>
            </w:pPr>
            <w:r>
              <w:rPr>
                <w:lang w:val="es-CL"/>
              </w:rPr>
              <w:t>Autenticar usuario</w:t>
            </w:r>
          </w:p>
        </w:tc>
      </w:tr>
      <w:tr w:rsidR="004920E4" w:rsidRPr="006D1A43" w14:paraId="6CC03170" w14:textId="77777777" w:rsidTr="004920E4">
        <w:tc>
          <w:tcPr>
            <w:tcW w:w="0" w:type="auto"/>
            <w:vMerge/>
            <w:tcBorders>
              <w:top w:val="single" w:sz="4" w:space="0" w:color="auto"/>
              <w:left w:val="single" w:sz="4" w:space="0" w:color="auto"/>
              <w:bottom w:val="single" w:sz="4" w:space="0" w:color="auto"/>
              <w:right w:val="single" w:sz="4" w:space="0" w:color="auto"/>
            </w:tcBorders>
            <w:vAlign w:val="center"/>
            <w:hideMark/>
          </w:tcPr>
          <w:p w14:paraId="331FCB2E" w14:textId="77777777" w:rsidR="004920E4" w:rsidRPr="006D1A43" w:rsidRDefault="004920E4">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65C27C46" w14:textId="77777777" w:rsidR="004920E4" w:rsidRPr="006D1A43" w:rsidRDefault="004920E4">
            <w:pPr>
              <w:spacing w:line="240" w:lineRule="auto"/>
              <w:jc w:val="both"/>
              <w:rPr>
                <w:lang w:val="es-CL"/>
              </w:rPr>
            </w:pPr>
            <w:r w:rsidRPr="006D1A43">
              <w:rPr>
                <w:lang w:val="es-CL"/>
              </w:rPr>
              <w:t>Fuente del estimulo</w:t>
            </w:r>
          </w:p>
        </w:tc>
        <w:tc>
          <w:tcPr>
            <w:tcW w:w="5476" w:type="dxa"/>
            <w:tcBorders>
              <w:top w:val="single" w:sz="4" w:space="0" w:color="auto"/>
              <w:left w:val="single" w:sz="4" w:space="0" w:color="auto"/>
              <w:bottom w:val="single" w:sz="4" w:space="0" w:color="auto"/>
              <w:right w:val="single" w:sz="4" w:space="0" w:color="auto"/>
            </w:tcBorders>
          </w:tcPr>
          <w:p w14:paraId="71267E17" w14:textId="0A7D42EC" w:rsidR="004920E4" w:rsidRPr="006D1A43" w:rsidRDefault="0096261A">
            <w:pPr>
              <w:spacing w:line="240" w:lineRule="auto"/>
              <w:jc w:val="both"/>
              <w:rPr>
                <w:lang w:val="es-CL"/>
              </w:rPr>
            </w:pPr>
            <w:r>
              <w:rPr>
                <w:lang w:val="es-CL"/>
              </w:rPr>
              <w:t>Usuario</w:t>
            </w:r>
          </w:p>
        </w:tc>
      </w:tr>
      <w:tr w:rsidR="004920E4" w:rsidRPr="006D1A43" w14:paraId="79FA8247" w14:textId="77777777" w:rsidTr="004920E4">
        <w:tc>
          <w:tcPr>
            <w:tcW w:w="0" w:type="auto"/>
            <w:vMerge/>
            <w:tcBorders>
              <w:top w:val="single" w:sz="4" w:space="0" w:color="auto"/>
              <w:left w:val="single" w:sz="4" w:space="0" w:color="auto"/>
              <w:bottom w:val="single" w:sz="4" w:space="0" w:color="auto"/>
              <w:right w:val="single" w:sz="4" w:space="0" w:color="auto"/>
            </w:tcBorders>
            <w:vAlign w:val="center"/>
            <w:hideMark/>
          </w:tcPr>
          <w:p w14:paraId="243583E9" w14:textId="77777777" w:rsidR="004920E4" w:rsidRPr="006D1A43" w:rsidRDefault="004920E4">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34123C9D" w14:textId="77777777" w:rsidR="004920E4" w:rsidRPr="006D1A43" w:rsidRDefault="004920E4">
            <w:pPr>
              <w:spacing w:line="240" w:lineRule="auto"/>
              <w:jc w:val="both"/>
              <w:rPr>
                <w:lang w:val="es-CL"/>
              </w:rPr>
            </w:pPr>
            <w:r w:rsidRPr="006D1A43">
              <w:rPr>
                <w:lang w:val="es-CL"/>
              </w:rPr>
              <w:t>Ambiente:</w:t>
            </w:r>
          </w:p>
        </w:tc>
        <w:tc>
          <w:tcPr>
            <w:tcW w:w="5476" w:type="dxa"/>
            <w:tcBorders>
              <w:top w:val="single" w:sz="4" w:space="0" w:color="auto"/>
              <w:left w:val="single" w:sz="4" w:space="0" w:color="auto"/>
              <w:bottom w:val="single" w:sz="4" w:space="0" w:color="auto"/>
              <w:right w:val="single" w:sz="4" w:space="0" w:color="auto"/>
            </w:tcBorders>
          </w:tcPr>
          <w:p w14:paraId="3AAC2B00" w14:textId="5146FE0C" w:rsidR="004920E4" w:rsidRPr="006D1A43" w:rsidRDefault="0096261A">
            <w:pPr>
              <w:spacing w:line="240" w:lineRule="auto"/>
              <w:jc w:val="both"/>
              <w:rPr>
                <w:lang w:val="es-CL"/>
              </w:rPr>
            </w:pPr>
            <w:r>
              <w:rPr>
                <w:lang w:val="es-CL"/>
              </w:rPr>
              <w:t>Condiciones normales</w:t>
            </w:r>
          </w:p>
        </w:tc>
      </w:tr>
      <w:tr w:rsidR="004920E4" w:rsidRPr="006D1A43" w14:paraId="6DF977B7" w14:textId="77777777" w:rsidTr="004920E4">
        <w:tc>
          <w:tcPr>
            <w:tcW w:w="0" w:type="auto"/>
            <w:vMerge/>
            <w:tcBorders>
              <w:top w:val="single" w:sz="4" w:space="0" w:color="auto"/>
              <w:left w:val="single" w:sz="4" w:space="0" w:color="auto"/>
              <w:bottom w:val="single" w:sz="4" w:space="0" w:color="auto"/>
              <w:right w:val="single" w:sz="4" w:space="0" w:color="auto"/>
            </w:tcBorders>
            <w:vAlign w:val="center"/>
            <w:hideMark/>
          </w:tcPr>
          <w:p w14:paraId="1A64D17C" w14:textId="77777777" w:rsidR="004920E4" w:rsidRPr="006D1A43" w:rsidRDefault="004920E4">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28C546E8" w14:textId="77777777" w:rsidR="004920E4" w:rsidRPr="006D1A43" w:rsidRDefault="004920E4">
            <w:pPr>
              <w:spacing w:line="240" w:lineRule="auto"/>
              <w:jc w:val="both"/>
              <w:rPr>
                <w:lang w:val="es-CL"/>
              </w:rPr>
            </w:pPr>
            <w:r w:rsidRPr="006D1A43">
              <w:rPr>
                <w:lang w:val="es-CL"/>
              </w:rPr>
              <w:t>Artefacto:</w:t>
            </w:r>
          </w:p>
        </w:tc>
        <w:tc>
          <w:tcPr>
            <w:tcW w:w="5476" w:type="dxa"/>
            <w:tcBorders>
              <w:top w:val="single" w:sz="4" w:space="0" w:color="auto"/>
              <w:left w:val="single" w:sz="4" w:space="0" w:color="auto"/>
              <w:bottom w:val="single" w:sz="4" w:space="0" w:color="auto"/>
              <w:right w:val="single" w:sz="4" w:space="0" w:color="auto"/>
            </w:tcBorders>
          </w:tcPr>
          <w:p w14:paraId="333E0959" w14:textId="3C0ABA61" w:rsidR="004920E4" w:rsidRPr="006D1A43" w:rsidRDefault="0096261A">
            <w:pPr>
              <w:spacing w:line="240" w:lineRule="auto"/>
              <w:jc w:val="both"/>
              <w:rPr>
                <w:lang w:val="es-CL"/>
              </w:rPr>
            </w:pPr>
            <w:r>
              <w:rPr>
                <w:lang w:val="es-CL"/>
              </w:rPr>
              <w:t>Framework Django</w:t>
            </w:r>
          </w:p>
        </w:tc>
      </w:tr>
      <w:tr w:rsidR="004920E4" w:rsidRPr="006D1A43" w14:paraId="03FE462B" w14:textId="77777777" w:rsidTr="004920E4">
        <w:tc>
          <w:tcPr>
            <w:tcW w:w="0" w:type="auto"/>
            <w:vMerge/>
            <w:tcBorders>
              <w:top w:val="single" w:sz="4" w:space="0" w:color="auto"/>
              <w:left w:val="single" w:sz="4" w:space="0" w:color="auto"/>
              <w:bottom w:val="single" w:sz="4" w:space="0" w:color="auto"/>
              <w:right w:val="single" w:sz="4" w:space="0" w:color="auto"/>
            </w:tcBorders>
            <w:vAlign w:val="center"/>
            <w:hideMark/>
          </w:tcPr>
          <w:p w14:paraId="1672A643" w14:textId="77777777" w:rsidR="004920E4" w:rsidRPr="006D1A43" w:rsidRDefault="004920E4">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476118B4" w14:textId="77777777" w:rsidR="004920E4" w:rsidRPr="006D1A43" w:rsidRDefault="004920E4">
            <w:pPr>
              <w:spacing w:line="240" w:lineRule="auto"/>
              <w:jc w:val="both"/>
              <w:rPr>
                <w:lang w:val="es-CL"/>
              </w:rPr>
            </w:pPr>
            <w:r w:rsidRPr="006D1A43">
              <w:rPr>
                <w:lang w:val="es-CL"/>
              </w:rPr>
              <w:t>Respuesta:</w:t>
            </w:r>
          </w:p>
        </w:tc>
        <w:tc>
          <w:tcPr>
            <w:tcW w:w="5476" w:type="dxa"/>
            <w:tcBorders>
              <w:top w:val="single" w:sz="4" w:space="0" w:color="auto"/>
              <w:left w:val="single" w:sz="4" w:space="0" w:color="auto"/>
              <w:bottom w:val="single" w:sz="4" w:space="0" w:color="auto"/>
              <w:right w:val="single" w:sz="4" w:space="0" w:color="auto"/>
            </w:tcBorders>
          </w:tcPr>
          <w:p w14:paraId="041AF57E" w14:textId="77777777" w:rsidR="0096261A" w:rsidRPr="0096261A" w:rsidRDefault="0096261A" w:rsidP="0096261A">
            <w:pPr>
              <w:spacing w:line="240" w:lineRule="auto"/>
              <w:jc w:val="both"/>
              <w:rPr>
                <w:lang w:val="es-CL"/>
              </w:rPr>
            </w:pPr>
            <w:r w:rsidRPr="0096261A">
              <w:rPr>
                <w:lang w:val="es-CL"/>
              </w:rPr>
              <w:t>Mostrar el nombre del campo de texto que guie al usuario</w:t>
            </w:r>
          </w:p>
          <w:p w14:paraId="72FD8C5A" w14:textId="1948865E" w:rsidR="004920E4" w:rsidRPr="006D1A43" w:rsidRDefault="0096261A" w:rsidP="0096261A">
            <w:pPr>
              <w:spacing w:line="240" w:lineRule="auto"/>
              <w:jc w:val="both"/>
              <w:rPr>
                <w:lang w:val="es-CL"/>
              </w:rPr>
            </w:pPr>
            <w:r w:rsidRPr="0096261A">
              <w:rPr>
                <w:lang w:val="es-CL"/>
              </w:rPr>
              <w:t>con que campo debe rellenar ese input.</w:t>
            </w:r>
          </w:p>
        </w:tc>
      </w:tr>
      <w:tr w:rsidR="004920E4" w:rsidRPr="006D1A43" w14:paraId="62B96A6C" w14:textId="77777777" w:rsidTr="004920E4">
        <w:tc>
          <w:tcPr>
            <w:tcW w:w="0" w:type="auto"/>
            <w:vMerge/>
            <w:tcBorders>
              <w:top w:val="single" w:sz="4" w:space="0" w:color="auto"/>
              <w:left w:val="single" w:sz="4" w:space="0" w:color="auto"/>
              <w:bottom w:val="single" w:sz="4" w:space="0" w:color="auto"/>
              <w:right w:val="single" w:sz="4" w:space="0" w:color="auto"/>
            </w:tcBorders>
            <w:vAlign w:val="center"/>
            <w:hideMark/>
          </w:tcPr>
          <w:p w14:paraId="4CD6A1A2" w14:textId="77777777" w:rsidR="004920E4" w:rsidRPr="006D1A43" w:rsidRDefault="004920E4">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61039EAA" w14:textId="77777777" w:rsidR="004920E4" w:rsidRPr="006D1A43" w:rsidRDefault="004920E4">
            <w:pPr>
              <w:spacing w:line="240" w:lineRule="auto"/>
              <w:jc w:val="both"/>
              <w:rPr>
                <w:lang w:val="es-CL"/>
              </w:rPr>
            </w:pPr>
            <w:r w:rsidRPr="006D1A43">
              <w:rPr>
                <w:lang w:val="es-CL"/>
              </w:rPr>
              <w:t>Medida de Respuesta</w:t>
            </w:r>
          </w:p>
        </w:tc>
        <w:tc>
          <w:tcPr>
            <w:tcW w:w="5476" w:type="dxa"/>
            <w:tcBorders>
              <w:top w:val="single" w:sz="4" w:space="0" w:color="auto"/>
              <w:left w:val="single" w:sz="4" w:space="0" w:color="auto"/>
              <w:bottom w:val="single" w:sz="4" w:space="0" w:color="auto"/>
              <w:right w:val="single" w:sz="4" w:space="0" w:color="auto"/>
            </w:tcBorders>
          </w:tcPr>
          <w:p w14:paraId="62EABF4A" w14:textId="185FCAB6" w:rsidR="004920E4" w:rsidRPr="006D1A43" w:rsidRDefault="0096261A">
            <w:pPr>
              <w:spacing w:line="240" w:lineRule="auto"/>
              <w:jc w:val="both"/>
              <w:rPr>
                <w:lang w:val="es-CL"/>
              </w:rPr>
            </w:pPr>
            <w:r>
              <w:rPr>
                <w:lang w:val="es-CL"/>
              </w:rPr>
              <w:t>inmediata</w:t>
            </w:r>
          </w:p>
        </w:tc>
      </w:tr>
    </w:tbl>
    <w:p w14:paraId="25A45373" w14:textId="1D67836E" w:rsidR="004920E4" w:rsidRDefault="004920E4" w:rsidP="0024355D">
      <w:pPr>
        <w:pStyle w:val="Textoindependiente"/>
        <w:ind w:left="0"/>
        <w:rPr>
          <w:noProof/>
          <w:lang w:val="es-ES"/>
        </w:rPr>
      </w:pPr>
    </w:p>
    <w:p w14:paraId="2729C577" w14:textId="147C8252" w:rsidR="004A63BA" w:rsidRDefault="004F617A" w:rsidP="0024355D">
      <w:pPr>
        <w:pStyle w:val="Textoindependiente"/>
        <w:ind w:left="0"/>
        <w:rPr>
          <w:noProof/>
          <w:lang w:val="es-ES"/>
        </w:rPr>
      </w:pPr>
      <w:r w:rsidRPr="00951BFD">
        <w:rPr>
          <w:rFonts w:ascii="Times" w:hAnsi="Times"/>
          <w:noProof/>
          <w:sz w:val="24"/>
          <w:szCs w:val="24"/>
          <w:lang w:val="es-ES"/>
        </w:rPr>
        <w:t>2) Escenario de calidad Requerimiento [R</w:t>
      </w:r>
      <w:r>
        <w:rPr>
          <w:rFonts w:ascii="Times" w:hAnsi="Times"/>
          <w:noProof/>
          <w:sz w:val="24"/>
          <w:szCs w:val="24"/>
          <w:lang w:val="es-ES"/>
        </w:rPr>
        <w:t>4</w:t>
      </w:r>
      <w:r w:rsidRPr="00951BFD">
        <w:rPr>
          <w:rFonts w:ascii="Times" w:hAnsi="Times"/>
          <w:noProof/>
          <w:sz w:val="24"/>
          <w:szCs w:val="24"/>
          <w:lang w:val="es-ES"/>
        </w:rPr>
        <w:t>]:</w:t>
      </w:r>
    </w:p>
    <w:tbl>
      <w:tblPr>
        <w:tblStyle w:val="Tablaconcuadrcula"/>
        <w:tblW w:w="0" w:type="auto"/>
        <w:tblLook w:val="04A0" w:firstRow="1" w:lastRow="0" w:firstColumn="1" w:lastColumn="0" w:noHBand="0" w:noVBand="1"/>
      </w:tblPr>
      <w:tblGrid>
        <w:gridCol w:w="1679"/>
        <w:gridCol w:w="1673"/>
        <w:gridCol w:w="5476"/>
      </w:tblGrid>
      <w:tr w:rsidR="004A63BA" w:rsidRPr="006D1A43" w14:paraId="542B2848" w14:textId="77777777" w:rsidTr="004A63BA">
        <w:tc>
          <w:tcPr>
            <w:tcW w:w="8828" w:type="dxa"/>
            <w:gridSpan w:val="3"/>
            <w:tcBorders>
              <w:top w:val="single" w:sz="4" w:space="0" w:color="auto"/>
              <w:left w:val="single" w:sz="4" w:space="0" w:color="auto"/>
              <w:bottom w:val="single" w:sz="4" w:space="0" w:color="auto"/>
              <w:right w:val="single" w:sz="4" w:space="0" w:color="auto"/>
            </w:tcBorders>
            <w:hideMark/>
          </w:tcPr>
          <w:p w14:paraId="67F24418" w14:textId="4F1444C4" w:rsidR="004A63BA" w:rsidRPr="006D1A43" w:rsidRDefault="004A63BA">
            <w:pPr>
              <w:spacing w:line="240" w:lineRule="auto"/>
              <w:jc w:val="both"/>
              <w:rPr>
                <w:rFonts w:asciiTheme="minorHAnsi" w:hAnsiTheme="minorHAnsi"/>
                <w:lang w:val="es-CL"/>
              </w:rPr>
            </w:pPr>
            <w:r w:rsidRPr="006D1A43">
              <w:rPr>
                <w:lang w:val="es-CL"/>
              </w:rPr>
              <w:t>Identificador:</w:t>
            </w:r>
            <w:r w:rsidR="004F617A">
              <w:rPr>
                <w:lang w:val="es-CL"/>
              </w:rPr>
              <w:t xml:space="preserve"> </w:t>
            </w:r>
            <w:r w:rsidR="004F617A" w:rsidRPr="004F617A">
              <w:rPr>
                <w:b/>
                <w:bCs/>
                <w:lang w:val="es-CL"/>
              </w:rPr>
              <w:t>Contratar servicios</w:t>
            </w:r>
          </w:p>
        </w:tc>
      </w:tr>
      <w:tr w:rsidR="004A63BA" w:rsidRPr="006D1A43" w14:paraId="78DCE90E" w14:textId="77777777" w:rsidTr="004A63BA">
        <w:tc>
          <w:tcPr>
            <w:tcW w:w="3352" w:type="dxa"/>
            <w:gridSpan w:val="2"/>
            <w:tcBorders>
              <w:top w:val="single" w:sz="4" w:space="0" w:color="auto"/>
              <w:left w:val="single" w:sz="4" w:space="0" w:color="auto"/>
              <w:bottom w:val="single" w:sz="4" w:space="0" w:color="auto"/>
              <w:right w:val="single" w:sz="4" w:space="0" w:color="auto"/>
            </w:tcBorders>
            <w:hideMark/>
          </w:tcPr>
          <w:p w14:paraId="16B52AA6" w14:textId="5C969F5B" w:rsidR="004A63BA" w:rsidRPr="006D1A43" w:rsidRDefault="004A63BA">
            <w:pPr>
              <w:spacing w:line="240" w:lineRule="auto"/>
              <w:jc w:val="both"/>
              <w:rPr>
                <w:lang w:val="es-CL"/>
              </w:rPr>
            </w:pPr>
            <w:r w:rsidRPr="006D1A43">
              <w:rPr>
                <w:lang w:val="es-CL"/>
              </w:rPr>
              <w:t>Escenario(s):</w:t>
            </w:r>
            <w:r w:rsidR="004F617A">
              <w:rPr>
                <w:lang w:val="es-CL"/>
              </w:rPr>
              <w:t xml:space="preserve"> </w:t>
            </w:r>
            <w:r w:rsidR="004F617A" w:rsidRPr="00951BFD">
              <w:rPr>
                <w:b/>
                <w:bCs/>
                <w:lang w:val="es-CL"/>
              </w:rPr>
              <w:t>N°</w:t>
            </w:r>
            <w:r w:rsidR="004F617A">
              <w:rPr>
                <w:b/>
                <w:bCs/>
                <w:lang w:val="es-CL"/>
              </w:rPr>
              <w:t>3</w:t>
            </w:r>
          </w:p>
        </w:tc>
        <w:tc>
          <w:tcPr>
            <w:tcW w:w="5476" w:type="dxa"/>
            <w:tcBorders>
              <w:top w:val="single" w:sz="4" w:space="0" w:color="auto"/>
              <w:left w:val="single" w:sz="4" w:space="0" w:color="auto"/>
              <w:bottom w:val="single" w:sz="4" w:space="0" w:color="auto"/>
              <w:right w:val="single" w:sz="4" w:space="0" w:color="auto"/>
            </w:tcBorders>
          </w:tcPr>
          <w:p w14:paraId="3F31E9A3" w14:textId="374AB306" w:rsidR="004A63BA" w:rsidRPr="006D1A43" w:rsidRDefault="004F617A">
            <w:pPr>
              <w:spacing w:line="240" w:lineRule="auto"/>
              <w:jc w:val="both"/>
              <w:rPr>
                <w:lang w:val="es-CL"/>
              </w:rPr>
            </w:pPr>
            <w:r w:rsidRPr="004F617A">
              <w:rPr>
                <w:lang w:val="es-CL"/>
              </w:rPr>
              <w:t>La aplicación web debe permitir a los usuarios logeados contratar servicios a través de un sistema de citas</w:t>
            </w:r>
          </w:p>
        </w:tc>
      </w:tr>
      <w:tr w:rsidR="004A63BA" w:rsidRPr="006D1A43" w14:paraId="7E8BFF80" w14:textId="77777777" w:rsidTr="004A63BA">
        <w:tc>
          <w:tcPr>
            <w:tcW w:w="3352" w:type="dxa"/>
            <w:gridSpan w:val="2"/>
            <w:tcBorders>
              <w:top w:val="single" w:sz="4" w:space="0" w:color="auto"/>
              <w:left w:val="single" w:sz="4" w:space="0" w:color="auto"/>
              <w:bottom w:val="single" w:sz="4" w:space="0" w:color="auto"/>
              <w:right w:val="single" w:sz="4" w:space="0" w:color="auto"/>
            </w:tcBorders>
            <w:hideMark/>
          </w:tcPr>
          <w:p w14:paraId="4DE5ABEE" w14:textId="77777777" w:rsidR="004A63BA" w:rsidRPr="006D1A43" w:rsidRDefault="004A63BA">
            <w:pPr>
              <w:spacing w:line="240" w:lineRule="auto"/>
              <w:jc w:val="both"/>
              <w:rPr>
                <w:lang w:val="es-CL"/>
              </w:rPr>
            </w:pPr>
            <w:r w:rsidRPr="006D1A43">
              <w:rPr>
                <w:lang w:val="es-CL"/>
              </w:rPr>
              <w:t>Atributos de Calidad relevantes:</w:t>
            </w:r>
          </w:p>
        </w:tc>
        <w:tc>
          <w:tcPr>
            <w:tcW w:w="5476" w:type="dxa"/>
            <w:tcBorders>
              <w:top w:val="single" w:sz="4" w:space="0" w:color="auto"/>
              <w:left w:val="single" w:sz="4" w:space="0" w:color="auto"/>
              <w:bottom w:val="single" w:sz="4" w:space="0" w:color="auto"/>
              <w:right w:val="single" w:sz="4" w:space="0" w:color="auto"/>
            </w:tcBorders>
          </w:tcPr>
          <w:p w14:paraId="7F01AE63" w14:textId="7C9B4F30" w:rsidR="004A63BA" w:rsidRPr="006D1A43" w:rsidRDefault="004F617A">
            <w:pPr>
              <w:spacing w:line="240" w:lineRule="auto"/>
              <w:jc w:val="both"/>
              <w:rPr>
                <w:lang w:val="es-CL"/>
              </w:rPr>
            </w:pPr>
            <w:r>
              <w:rPr>
                <w:lang w:val="es-CL"/>
              </w:rPr>
              <w:t>Operatividad, usabilidad</w:t>
            </w:r>
          </w:p>
        </w:tc>
      </w:tr>
      <w:tr w:rsidR="004A63BA" w:rsidRPr="006D1A43" w14:paraId="012067BE" w14:textId="77777777" w:rsidTr="004A63BA">
        <w:tc>
          <w:tcPr>
            <w:tcW w:w="1679" w:type="dxa"/>
            <w:vMerge w:val="restart"/>
            <w:tcBorders>
              <w:top w:val="single" w:sz="4" w:space="0" w:color="auto"/>
              <w:left w:val="single" w:sz="4" w:space="0" w:color="auto"/>
              <w:bottom w:val="single" w:sz="4" w:space="0" w:color="auto"/>
              <w:right w:val="single" w:sz="4" w:space="0" w:color="auto"/>
            </w:tcBorders>
            <w:hideMark/>
          </w:tcPr>
          <w:p w14:paraId="5BD5D54C" w14:textId="77777777" w:rsidR="004A63BA" w:rsidRPr="006D1A43" w:rsidRDefault="004A63BA">
            <w:pPr>
              <w:spacing w:line="240" w:lineRule="auto"/>
              <w:jc w:val="both"/>
              <w:rPr>
                <w:lang w:val="es-CL"/>
              </w:rPr>
            </w:pPr>
            <w:r w:rsidRPr="006D1A43">
              <w:rPr>
                <w:lang w:val="es-CL"/>
              </w:rPr>
              <w:t>Componentes del Escenario</w:t>
            </w:r>
          </w:p>
        </w:tc>
        <w:tc>
          <w:tcPr>
            <w:tcW w:w="1673" w:type="dxa"/>
            <w:tcBorders>
              <w:top w:val="single" w:sz="4" w:space="0" w:color="auto"/>
              <w:left w:val="single" w:sz="4" w:space="0" w:color="auto"/>
              <w:bottom w:val="single" w:sz="4" w:space="0" w:color="auto"/>
              <w:right w:val="single" w:sz="4" w:space="0" w:color="auto"/>
            </w:tcBorders>
            <w:hideMark/>
          </w:tcPr>
          <w:p w14:paraId="3564B1EE" w14:textId="77777777" w:rsidR="004A63BA" w:rsidRPr="006D1A43" w:rsidRDefault="004A63BA">
            <w:pPr>
              <w:spacing w:line="240" w:lineRule="auto"/>
              <w:jc w:val="both"/>
              <w:rPr>
                <w:lang w:val="es-CL"/>
              </w:rPr>
            </w:pPr>
            <w:r w:rsidRPr="006D1A43">
              <w:rPr>
                <w:lang w:val="es-CL"/>
              </w:rPr>
              <w:t>Estímulos:</w:t>
            </w:r>
          </w:p>
        </w:tc>
        <w:tc>
          <w:tcPr>
            <w:tcW w:w="5476" w:type="dxa"/>
            <w:tcBorders>
              <w:top w:val="single" w:sz="4" w:space="0" w:color="auto"/>
              <w:left w:val="single" w:sz="4" w:space="0" w:color="auto"/>
              <w:bottom w:val="single" w:sz="4" w:space="0" w:color="auto"/>
              <w:right w:val="single" w:sz="4" w:space="0" w:color="auto"/>
            </w:tcBorders>
          </w:tcPr>
          <w:p w14:paraId="730AD1D2" w14:textId="53557484" w:rsidR="004A63BA" w:rsidRPr="006D1A43" w:rsidRDefault="004F617A">
            <w:pPr>
              <w:spacing w:line="240" w:lineRule="auto"/>
              <w:jc w:val="both"/>
              <w:rPr>
                <w:lang w:val="es-CL"/>
              </w:rPr>
            </w:pPr>
            <w:r>
              <w:rPr>
                <w:lang w:val="es-CL"/>
              </w:rPr>
              <w:t>Contratar servicios</w:t>
            </w:r>
          </w:p>
        </w:tc>
      </w:tr>
      <w:tr w:rsidR="004A63BA" w:rsidRPr="006D1A43" w14:paraId="1F3A360E" w14:textId="77777777" w:rsidTr="004A63BA">
        <w:tc>
          <w:tcPr>
            <w:tcW w:w="0" w:type="auto"/>
            <w:vMerge/>
            <w:tcBorders>
              <w:top w:val="single" w:sz="4" w:space="0" w:color="auto"/>
              <w:left w:val="single" w:sz="4" w:space="0" w:color="auto"/>
              <w:bottom w:val="single" w:sz="4" w:space="0" w:color="auto"/>
              <w:right w:val="single" w:sz="4" w:space="0" w:color="auto"/>
            </w:tcBorders>
            <w:vAlign w:val="center"/>
            <w:hideMark/>
          </w:tcPr>
          <w:p w14:paraId="5338A0A4" w14:textId="77777777" w:rsidR="004A63BA" w:rsidRPr="006D1A43" w:rsidRDefault="004A63BA">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3E778B65" w14:textId="77777777" w:rsidR="004A63BA" w:rsidRPr="006D1A43" w:rsidRDefault="004A63BA">
            <w:pPr>
              <w:spacing w:line="240" w:lineRule="auto"/>
              <w:jc w:val="both"/>
              <w:rPr>
                <w:lang w:val="es-CL"/>
              </w:rPr>
            </w:pPr>
            <w:r w:rsidRPr="006D1A43">
              <w:rPr>
                <w:lang w:val="es-CL"/>
              </w:rPr>
              <w:t>Fuente del estimulo</w:t>
            </w:r>
          </w:p>
        </w:tc>
        <w:tc>
          <w:tcPr>
            <w:tcW w:w="5476" w:type="dxa"/>
            <w:tcBorders>
              <w:top w:val="single" w:sz="4" w:space="0" w:color="auto"/>
              <w:left w:val="single" w:sz="4" w:space="0" w:color="auto"/>
              <w:bottom w:val="single" w:sz="4" w:space="0" w:color="auto"/>
              <w:right w:val="single" w:sz="4" w:space="0" w:color="auto"/>
            </w:tcBorders>
          </w:tcPr>
          <w:p w14:paraId="0B2B8281" w14:textId="1C94030C" w:rsidR="004A63BA" w:rsidRPr="006D1A43" w:rsidRDefault="004F617A">
            <w:pPr>
              <w:spacing w:line="240" w:lineRule="auto"/>
              <w:jc w:val="both"/>
              <w:rPr>
                <w:lang w:val="es-CL"/>
              </w:rPr>
            </w:pPr>
            <w:r>
              <w:rPr>
                <w:lang w:val="es-CL"/>
              </w:rPr>
              <w:t>Usuario</w:t>
            </w:r>
          </w:p>
        </w:tc>
      </w:tr>
      <w:tr w:rsidR="004A63BA" w:rsidRPr="006D1A43" w14:paraId="6EEB8035" w14:textId="77777777" w:rsidTr="004A63BA">
        <w:tc>
          <w:tcPr>
            <w:tcW w:w="0" w:type="auto"/>
            <w:vMerge/>
            <w:tcBorders>
              <w:top w:val="single" w:sz="4" w:space="0" w:color="auto"/>
              <w:left w:val="single" w:sz="4" w:space="0" w:color="auto"/>
              <w:bottom w:val="single" w:sz="4" w:space="0" w:color="auto"/>
              <w:right w:val="single" w:sz="4" w:space="0" w:color="auto"/>
            </w:tcBorders>
            <w:vAlign w:val="center"/>
            <w:hideMark/>
          </w:tcPr>
          <w:p w14:paraId="17386A7D" w14:textId="77777777" w:rsidR="004A63BA" w:rsidRPr="006D1A43" w:rsidRDefault="004A63BA">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6A5A081D" w14:textId="77777777" w:rsidR="004A63BA" w:rsidRPr="006D1A43" w:rsidRDefault="004A63BA">
            <w:pPr>
              <w:spacing w:line="240" w:lineRule="auto"/>
              <w:jc w:val="both"/>
              <w:rPr>
                <w:lang w:val="es-CL"/>
              </w:rPr>
            </w:pPr>
            <w:r w:rsidRPr="006D1A43">
              <w:rPr>
                <w:lang w:val="es-CL"/>
              </w:rPr>
              <w:t>Ambiente:</w:t>
            </w:r>
          </w:p>
        </w:tc>
        <w:tc>
          <w:tcPr>
            <w:tcW w:w="5476" w:type="dxa"/>
            <w:tcBorders>
              <w:top w:val="single" w:sz="4" w:space="0" w:color="auto"/>
              <w:left w:val="single" w:sz="4" w:space="0" w:color="auto"/>
              <w:bottom w:val="single" w:sz="4" w:space="0" w:color="auto"/>
              <w:right w:val="single" w:sz="4" w:space="0" w:color="auto"/>
            </w:tcBorders>
          </w:tcPr>
          <w:p w14:paraId="1AF61E0C" w14:textId="32C180E0" w:rsidR="004A63BA" w:rsidRPr="006D1A43" w:rsidRDefault="004F617A">
            <w:pPr>
              <w:spacing w:line="240" w:lineRule="auto"/>
              <w:jc w:val="both"/>
              <w:rPr>
                <w:lang w:val="es-CL"/>
              </w:rPr>
            </w:pPr>
            <w:r>
              <w:rPr>
                <w:lang w:val="es-CL"/>
              </w:rPr>
              <w:t>Condiciones normales</w:t>
            </w:r>
          </w:p>
        </w:tc>
      </w:tr>
      <w:tr w:rsidR="004A63BA" w:rsidRPr="006D1A43" w14:paraId="13F08215" w14:textId="77777777" w:rsidTr="004A63BA">
        <w:tc>
          <w:tcPr>
            <w:tcW w:w="0" w:type="auto"/>
            <w:vMerge/>
            <w:tcBorders>
              <w:top w:val="single" w:sz="4" w:space="0" w:color="auto"/>
              <w:left w:val="single" w:sz="4" w:space="0" w:color="auto"/>
              <w:bottom w:val="single" w:sz="4" w:space="0" w:color="auto"/>
              <w:right w:val="single" w:sz="4" w:space="0" w:color="auto"/>
            </w:tcBorders>
            <w:vAlign w:val="center"/>
            <w:hideMark/>
          </w:tcPr>
          <w:p w14:paraId="5BA266E4" w14:textId="77777777" w:rsidR="004A63BA" w:rsidRPr="006D1A43" w:rsidRDefault="004A63BA">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00521991" w14:textId="77777777" w:rsidR="004A63BA" w:rsidRPr="006D1A43" w:rsidRDefault="004A63BA">
            <w:pPr>
              <w:spacing w:line="240" w:lineRule="auto"/>
              <w:jc w:val="both"/>
              <w:rPr>
                <w:lang w:val="es-CL"/>
              </w:rPr>
            </w:pPr>
            <w:r w:rsidRPr="006D1A43">
              <w:rPr>
                <w:lang w:val="es-CL"/>
              </w:rPr>
              <w:t>Artefacto:</w:t>
            </w:r>
          </w:p>
        </w:tc>
        <w:tc>
          <w:tcPr>
            <w:tcW w:w="5476" w:type="dxa"/>
            <w:tcBorders>
              <w:top w:val="single" w:sz="4" w:space="0" w:color="auto"/>
              <w:left w:val="single" w:sz="4" w:space="0" w:color="auto"/>
              <w:bottom w:val="single" w:sz="4" w:space="0" w:color="auto"/>
              <w:right w:val="single" w:sz="4" w:space="0" w:color="auto"/>
            </w:tcBorders>
          </w:tcPr>
          <w:p w14:paraId="68AB6FE5" w14:textId="15D3922F" w:rsidR="004A63BA" w:rsidRPr="006D1A43" w:rsidRDefault="004F617A">
            <w:pPr>
              <w:spacing w:line="240" w:lineRule="auto"/>
              <w:jc w:val="both"/>
              <w:rPr>
                <w:lang w:val="es-CL"/>
              </w:rPr>
            </w:pPr>
            <w:r>
              <w:rPr>
                <w:lang w:val="es-CL"/>
              </w:rPr>
              <w:t>Aplicación web</w:t>
            </w:r>
          </w:p>
        </w:tc>
      </w:tr>
      <w:tr w:rsidR="004A63BA" w:rsidRPr="006D1A43" w14:paraId="0E8A003D" w14:textId="77777777" w:rsidTr="004A63BA">
        <w:tc>
          <w:tcPr>
            <w:tcW w:w="0" w:type="auto"/>
            <w:vMerge/>
            <w:tcBorders>
              <w:top w:val="single" w:sz="4" w:space="0" w:color="auto"/>
              <w:left w:val="single" w:sz="4" w:space="0" w:color="auto"/>
              <w:bottom w:val="single" w:sz="4" w:space="0" w:color="auto"/>
              <w:right w:val="single" w:sz="4" w:space="0" w:color="auto"/>
            </w:tcBorders>
            <w:vAlign w:val="center"/>
            <w:hideMark/>
          </w:tcPr>
          <w:p w14:paraId="0CBB11FC" w14:textId="77777777" w:rsidR="004A63BA" w:rsidRPr="006D1A43" w:rsidRDefault="004A63BA">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7FADA66B" w14:textId="77777777" w:rsidR="004A63BA" w:rsidRPr="006D1A43" w:rsidRDefault="004A63BA">
            <w:pPr>
              <w:spacing w:line="240" w:lineRule="auto"/>
              <w:jc w:val="both"/>
              <w:rPr>
                <w:lang w:val="es-CL"/>
              </w:rPr>
            </w:pPr>
            <w:r w:rsidRPr="006D1A43">
              <w:rPr>
                <w:lang w:val="es-CL"/>
              </w:rPr>
              <w:t>Respuesta:</w:t>
            </w:r>
          </w:p>
        </w:tc>
        <w:tc>
          <w:tcPr>
            <w:tcW w:w="5476" w:type="dxa"/>
            <w:tcBorders>
              <w:top w:val="single" w:sz="4" w:space="0" w:color="auto"/>
              <w:left w:val="single" w:sz="4" w:space="0" w:color="auto"/>
              <w:bottom w:val="single" w:sz="4" w:space="0" w:color="auto"/>
              <w:right w:val="single" w:sz="4" w:space="0" w:color="auto"/>
            </w:tcBorders>
          </w:tcPr>
          <w:p w14:paraId="43D647B7" w14:textId="4A113F05" w:rsidR="004A63BA" w:rsidRPr="006D1A43" w:rsidRDefault="004F617A">
            <w:pPr>
              <w:spacing w:line="240" w:lineRule="auto"/>
              <w:jc w:val="both"/>
              <w:rPr>
                <w:lang w:val="es-CL"/>
              </w:rPr>
            </w:pPr>
            <w:r>
              <w:rPr>
                <w:lang w:val="es-CL"/>
              </w:rPr>
              <w:t xml:space="preserve">Mostrar los servicios disponibles </w:t>
            </w:r>
            <w:r w:rsidR="002526D1">
              <w:rPr>
                <w:lang w:val="es-CL"/>
              </w:rPr>
              <w:t>y un botón que diga contratar.</w:t>
            </w:r>
          </w:p>
        </w:tc>
      </w:tr>
      <w:tr w:rsidR="004A63BA" w:rsidRPr="006D1A43" w14:paraId="2804A084" w14:textId="77777777" w:rsidTr="004A63BA">
        <w:tc>
          <w:tcPr>
            <w:tcW w:w="0" w:type="auto"/>
            <w:vMerge/>
            <w:tcBorders>
              <w:top w:val="single" w:sz="4" w:space="0" w:color="auto"/>
              <w:left w:val="single" w:sz="4" w:space="0" w:color="auto"/>
              <w:bottom w:val="single" w:sz="4" w:space="0" w:color="auto"/>
              <w:right w:val="single" w:sz="4" w:space="0" w:color="auto"/>
            </w:tcBorders>
            <w:vAlign w:val="center"/>
            <w:hideMark/>
          </w:tcPr>
          <w:p w14:paraId="5F37E5F2" w14:textId="77777777" w:rsidR="004A63BA" w:rsidRPr="006D1A43" w:rsidRDefault="004A63BA">
            <w:pPr>
              <w:spacing w:line="240" w:lineRule="auto"/>
              <w:rPr>
                <w:sz w:val="22"/>
                <w:szCs w:val="22"/>
                <w:lang w:val="es-CL"/>
              </w:rPr>
            </w:pPr>
          </w:p>
        </w:tc>
        <w:tc>
          <w:tcPr>
            <w:tcW w:w="1673" w:type="dxa"/>
            <w:tcBorders>
              <w:top w:val="single" w:sz="4" w:space="0" w:color="auto"/>
              <w:left w:val="single" w:sz="4" w:space="0" w:color="auto"/>
              <w:bottom w:val="single" w:sz="4" w:space="0" w:color="auto"/>
              <w:right w:val="single" w:sz="4" w:space="0" w:color="auto"/>
            </w:tcBorders>
            <w:hideMark/>
          </w:tcPr>
          <w:p w14:paraId="7E7D612F" w14:textId="77777777" w:rsidR="004A63BA" w:rsidRPr="006D1A43" w:rsidRDefault="004A63BA">
            <w:pPr>
              <w:spacing w:line="240" w:lineRule="auto"/>
              <w:jc w:val="both"/>
              <w:rPr>
                <w:lang w:val="es-CL"/>
              </w:rPr>
            </w:pPr>
            <w:r w:rsidRPr="006D1A43">
              <w:rPr>
                <w:lang w:val="es-CL"/>
              </w:rPr>
              <w:t>Medida de Respuesta</w:t>
            </w:r>
          </w:p>
        </w:tc>
        <w:tc>
          <w:tcPr>
            <w:tcW w:w="5476" w:type="dxa"/>
            <w:tcBorders>
              <w:top w:val="single" w:sz="4" w:space="0" w:color="auto"/>
              <w:left w:val="single" w:sz="4" w:space="0" w:color="auto"/>
              <w:bottom w:val="single" w:sz="4" w:space="0" w:color="auto"/>
              <w:right w:val="single" w:sz="4" w:space="0" w:color="auto"/>
            </w:tcBorders>
          </w:tcPr>
          <w:p w14:paraId="2B0633F9" w14:textId="5861D9BF" w:rsidR="004A63BA" w:rsidRPr="006D1A43" w:rsidRDefault="002526D1">
            <w:pPr>
              <w:spacing w:line="240" w:lineRule="auto"/>
              <w:jc w:val="both"/>
              <w:rPr>
                <w:lang w:val="es-CL"/>
              </w:rPr>
            </w:pPr>
            <w:r>
              <w:rPr>
                <w:lang w:val="es-CL"/>
              </w:rPr>
              <w:t>inmediata</w:t>
            </w:r>
          </w:p>
        </w:tc>
      </w:tr>
    </w:tbl>
    <w:p w14:paraId="111EAA3C" w14:textId="77777777" w:rsidR="004A63BA" w:rsidRPr="004871E0" w:rsidRDefault="004A63BA" w:rsidP="0024355D">
      <w:pPr>
        <w:pStyle w:val="Textoindependiente"/>
        <w:ind w:left="0"/>
        <w:rPr>
          <w:noProof/>
          <w:lang w:val="es-ES"/>
        </w:rPr>
      </w:pPr>
    </w:p>
    <w:p w14:paraId="762A820A" w14:textId="77777777" w:rsidR="00C257F7" w:rsidRDefault="00C257F7">
      <w:pPr>
        <w:widowControl/>
        <w:spacing w:line="240" w:lineRule="auto"/>
        <w:rPr>
          <w:b/>
          <w:bCs/>
          <w:noProof/>
          <w:color w:val="000080"/>
          <w:sz w:val="28"/>
          <w:lang w:val="es-ES"/>
        </w:rPr>
      </w:pPr>
      <w:r>
        <w:rPr>
          <w:noProof/>
          <w:lang w:val="es-ES"/>
        </w:rPr>
        <w:br w:type="page"/>
      </w:r>
    </w:p>
    <w:p w14:paraId="57CBA2FB" w14:textId="77777777" w:rsidR="009C626B" w:rsidRPr="004871E0" w:rsidRDefault="009C626B" w:rsidP="009C626B">
      <w:pPr>
        <w:pStyle w:val="EstiloTtulo1VerdanaJustificado"/>
        <w:rPr>
          <w:noProof/>
          <w:lang w:val="es-ES"/>
        </w:rPr>
      </w:pPr>
      <w:bookmarkStart w:id="27" w:name="_Toc84537093"/>
      <w:r w:rsidRPr="004871E0">
        <w:rPr>
          <w:noProof/>
          <w:lang w:val="es-ES"/>
        </w:rPr>
        <w:lastRenderedPageBreak/>
        <w:t>Vista de Procesos</w:t>
      </w:r>
      <w:bookmarkEnd w:id="27"/>
    </w:p>
    <w:p w14:paraId="3A386002" w14:textId="77777777" w:rsidR="009C626B" w:rsidRPr="004871E0" w:rsidRDefault="009C626B" w:rsidP="009C626B">
      <w:pPr>
        <w:rPr>
          <w:noProof/>
          <w:lang w:val="es-ES"/>
        </w:rPr>
      </w:pPr>
    </w:p>
    <w:p w14:paraId="1FC80AFD" w14:textId="77777777" w:rsidR="009C626B" w:rsidRPr="004871E0" w:rsidRDefault="009C626B" w:rsidP="009C626B">
      <w:pPr>
        <w:pStyle w:val="Epgrafe1"/>
        <w:rPr>
          <w:noProof/>
          <w:lang w:val="es-ES"/>
        </w:rPr>
      </w:pPr>
      <w:r w:rsidRPr="004871E0">
        <w:rPr>
          <w:noProof/>
          <w:lang w:val="es-ES"/>
        </w:rPr>
        <w:t xml:space="preserve">Ilustración </w:t>
      </w:r>
      <w:r w:rsidR="00C0051B">
        <w:rPr>
          <w:noProof/>
          <w:lang w:val="es-ES"/>
        </w:rPr>
        <w:t>2</w:t>
      </w:r>
      <w:r w:rsidRPr="004871E0">
        <w:rPr>
          <w:noProof/>
          <w:lang w:val="es-ES"/>
        </w:rPr>
        <w:t>: Diagrama</w:t>
      </w:r>
      <w:r w:rsidR="004A76F1">
        <w:rPr>
          <w:noProof/>
          <w:lang w:val="es-ES"/>
        </w:rPr>
        <w:t>s</w:t>
      </w:r>
      <w:r w:rsidRPr="004871E0">
        <w:rPr>
          <w:noProof/>
          <w:lang w:val="es-ES"/>
        </w:rPr>
        <w:t xml:space="preserve"> de </w:t>
      </w:r>
      <w:r>
        <w:rPr>
          <w:noProof/>
          <w:lang w:val="es-ES"/>
        </w:rPr>
        <w:t>Actividades</w:t>
      </w:r>
    </w:p>
    <w:p w14:paraId="585A52B7" w14:textId="77777777" w:rsidR="009C626B" w:rsidRDefault="009C626B">
      <w:pPr>
        <w:widowControl/>
        <w:spacing w:line="240" w:lineRule="auto"/>
        <w:rPr>
          <w:bCs/>
          <w:noProof/>
          <w:color w:val="000080"/>
          <w:highlight w:val="lightGray"/>
          <w:lang w:val="es-ES"/>
        </w:rPr>
      </w:pPr>
    </w:p>
    <w:p w14:paraId="1C242946" w14:textId="5BC23E6A" w:rsidR="009C626B" w:rsidRDefault="00A21A4B">
      <w:pPr>
        <w:widowControl/>
        <w:spacing w:line="240" w:lineRule="auto"/>
        <w:rPr>
          <w:bCs/>
          <w:noProof/>
          <w:color w:val="000080"/>
          <w:highlight w:val="lightGray"/>
          <w:lang w:val="es-ES"/>
        </w:rPr>
      </w:pPr>
      <w:r w:rsidRPr="00A21A4B">
        <w:rPr>
          <w:bCs/>
          <w:noProof/>
          <w:color w:val="000080"/>
          <w:lang w:val="es-CL" w:eastAsia="es-CL"/>
        </w:rPr>
        <w:drawing>
          <wp:anchor distT="0" distB="0" distL="114300" distR="114300" simplePos="0" relativeHeight="251659776" behindDoc="0" locked="0" layoutInCell="1" allowOverlap="1" wp14:anchorId="45E15454" wp14:editId="65CE004B">
            <wp:simplePos x="0" y="0"/>
            <wp:positionH relativeFrom="column">
              <wp:posOffset>2540</wp:posOffset>
            </wp:positionH>
            <wp:positionV relativeFrom="paragraph">
              <wp:posOffset>0</wp:posOffset>
            </wp:positionV>
            <wp:extent cx="5740400" cy="4998720"/>
            <wp:effectExtent l="19050" t="19050" r="12700" b="1143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40400" cy="4998720"/>
                    </a:xfrm>
                    <a:prstGeom prst="rect">
                      <a:avLst/>
                    </a:prstGeom>
                    <a:ln w="12700">
                      <a:solidFill>
                        <a:schemeClr val="tx1"/>
                      </a:solidFill>
                    </a:ln>
                  </pic:spPr>
                </pic:pic>
              </a:graphicData>
            </a:graphic>
          </wp:anchor>
        </w:drawing>
      </w:r>
    </w:p>
    <w:p w14:paraId="32502066" w14:textId="77777777" w:rsidR="00FD7AC6" w:rsidRDefault="00FD7AC6">
      <w:pPr>
        <w:widowControl/>
        <w:spacing w:line="240" w:lineRule="auto"/>
        <w:rPr>
          <w:bCs/>
          <w:noProof/>
          <w:color w:val="000080"/>
          <w:highlight w:val="lightGray"/>
          <w:lang w:val="es-ES"/>
        </w:rPr>
      </w:pPr>
    </w:p>
    <w:p w14:paraId="46F7A4D9" w14:textId="77777777" w:rsidR="00FD7AC6" w:rsidRDefault="00FD7AC6">
      <w:pPr>
        <w:widowControl/>
        <w:spacing w:line="240" w:lineRule="auto"/>
        <w:rPr>
          <w:bCs/>
          <w:noProof/>
          <w:color w:val="000080"/>
          <w:highlight w:val="lightGray"/>
          <w:lang w:val="es-ES"/>
        </w:rPr>
      </w:pPr>
    </w:p>
    <w:p w14:paraId="257BF0BA" w14:textId="77777777" w:rsidR="0078043D" w:rsidRDefault="0078043D">
      <w:pPr>
        <w:widowControl/>
        <w:spacing w:line="240" w:lineRule="auto"/>
        <w:rPr>
          <w:bCs/>
          <w:noProof/>
          <w:color w:val="000080"/>
          <w:highlight w:val="lightGray"/>
          <w:lang w:val="es-ES"/>
        </w:rPr>
      </w:pPr>
    </w:p>
    <w:p w14:paraId="1ECEC585" w14:textId="77777777" w:rsidR="0078043D" w:rsidRDefault="0078043D">
      <w:pPr>
        <w:widowControl/>
        <w:spacing w:line="240" w:lineRule="auto"/>
        <w:rPr>
          <w:bCs/>
          <w:noProof/>
          <w:color w:val="000080"/>
          <w:highlight w:val="lightGray"/>
          <w:lang w:val="es-ES"/>
        </w:rPr>
      </w:pPr>
    </w:p>
    <w:p w14:paraId="7D7C50C3" w14:textId="77777777" w:rsidR="0078043D" w:rsidRDefault="0078043D">
      <w:pPr>
        <w:widowControl/>
        <w:spacing w:line="240" w:lineRule="auto"/>
        <w:rPr>
          <w:bCs/>
          <w:noProof/>
          <w:color w:val="000080"/>
          <w:highlight w:val="lightGray"/>
          <w:lang w:val="es-ES"/>
        </w:rPr>
      </w:pPr>
    </w:p>
    <w:p w14:paraId="253333B1" w14:textId="77777777" w:rsidR="009C626B" w:rsidRDefault="009C626B">
      <w:pPr>
        <w:widowControl/>
        <w:spacing w:line="240" w:lineRule="auto"/>
        <w:rPr>
          <w:b/>
          <w:bCs/>
          <w:noProof/>
          <w:color w:val="000080"/>
          <w:sz w:val="24"/>
          <w:highlight w:val="lightGray"/>
          <w:lang w:val="es-ES"/>
        </w:rPr>
      </w:pPr>
      <w:r>
        <w:rPr>
          <w:bCs/>
          <w:noProof/>
          <w:color w:val="000080"/>
          <w:highlight w:val="lightGray"/>
          <w:lang w:val="es-ES"/>
        </w:rPr>
        <w:br w:type="page"/>
      </w:r>
    </w:p>
    <w:p w14:paraId="3852C1AD" w14:textId="77777777" w:rsidR="006E6A93" w:rsidRPr="00FE0B66" w:rsidRDefault="006D19FB" w:rsidP="00C56F08">
      <w:pPr>
        <w:pStyle w:val="EstiloTtulo1VerdanaJustificado"/>
        <w:rPr>
          <w:bCs w:val="0"/>
          <w:noProof/>
          <w:lang w:val="es-ES"/>
        </w:rPr>
      </w:pPr>
      <w:bookmarkStart w:id="28" w:name="_Toc84537094"/>
      <w:r w:rsidRPr="00FE0B66">
        <w:rPr>
          <w:bCs w:val="0"/>
          <w:noProof/>
          <w:lang w:val="es-ES"/>
        </w:rPr>
        <w:lastRenderedPageBreak/>
        <w:t>Vista Lógica</w:t>
      </w:r>
      <w:bookmarkEnd w:id="28"/>
    </w:p>
    <w:p w14:paraId="59DCE269" w14:textId="77777777" w:rsidR="006D19FB" w:rsidRPr="004871E0" w:rsidRDefault="001A396A" w:rsidP="006D19FB">
      <w:pPr>
        <w:jc w:val="both"/>
        <w:rPr>
          <w:noProof/>
          <w:lang w:val="es-ES"/>
        </w:rPr>
      </w:pPr>
      <w:r w:rsidRPr="004871E0">
        <w:rPr>
          <w:noProof/>
          <w:lang w:val="es-ES"/>
        </w:rPr>
        <w:t xml:space="preserve">A </w:t>
      </w:r>
      <w:r w:rsidR="00D40728" w:rsidRPr="004871E0">
        <w:rPr>
          <w:noProof/>
          <w:lang w:val="es-ES"/>
        </w:rPr>
        <w:t>continuación,</w:t>
      </w:r>
      <w:r w:rsidRPr="004871E0">
        <w:rPr>
          <w:noProof/>
          <w:lang w:val="es-ES"/>
        </w:rPr>
        <w:t xml:space="preserve"> se presenta una vista lógica de la aplicación expresado en </w:t>
      </w:r>
      <w:r w:rsidR="007920DC">
        <w:rPr>
          <w:noProof/>
          <w:lang w:val="es-ES"/>
        </w:rPr>
        <w:t>tres</w:t>
      </w:r>
      <w:r w:rsidRPr="004871E0">
        <w:rPr>
          <w:noProof/>
          <w:lang w:val="es-ES"/>
        </w:rPr>
        <w:t xml:space="preserve"> diagramas, uno de ellos que muestra la parte estructural o estática de la aplicación (</w:t>
      </w:r>
      <w:r w:rsidR="004871E0" w:rsidRPr="004871E0">
        <w:rPr>
          <w:noProof/>
          <w:lang w:val="es-ES"/>
        </w:rPr>
        <w:t>clases</w:t>
      </w:r>
      <w:r w:rsidR="007F2953">
        <w:rPr>
          <w:noProof/>
          <w:lang w:val="es-ES"/>
        </w:rPr>
        <w:t>)</w:t>
      </w:r>
      <w:r w:rsidR="007F2953" w:rsidRPr="007F2953">
        <w:rPr>
          <w:noProof/>
          <w:lang w:val="es-ES"/>
        </w:rPr>
        <w:t xml:space="preserve"> </w:t>
      </w:r>
      <w:r w:rsidR="007F2953">
        <w:rPr>
          <w:noProof/>
          <w:lang w:val="es-ES"/>
        </w:rPr>
        <w:t>y a la base de datos (modelo relacional)</w:t>
      </w:r>
      <w:r w:rsidR="007F2953" w:rsidRPr="004871E0">
        <w:rPr>
          <w:noProof/>
          <w:lang w:val="es-ES"/>
        </w:rPr>
        <w:t>.</w:t>
      </w:r>
      <w:r w:rsidRPr="004871E0">
        <w:rPr>
          <w:noProof/>
          <w:lang w:val="es-ES"/>
        </w:rPr>
        <w:t>otra vista que representa la parte dinámica (</w:t>
      </w:r>
      <w:r w:rsidR="004871E0" w:rsidRPr="004871E0">
        <w:rPr>
          <w:noProof/>
          <w:lang w:val="es-ES"/>
        </w:rPr>
        <w:t>secuencias</w:t>
      </w:r>
      <w:r w:rsidRPr="004871E0">
        <w:rPr>
          <w:noProof/>
          <w:lang w:val="es-ES"/>
        </w:rPr>
        <w:t>)</w:t>
      </w:r>
      <w:r w:rsidR="007F2953">
        <w:rPr>
          <w:noProof/>
          <w:lang w:val="es-ES"/>
        </w:rPr>
        <w:t>.</w:t>
      </w:r>
    </w:p>
    <w:p w14:paraId="09E6CAD0" w14:textId="77777777" w:rsidR="006D19FB" w:rsidRPr="004871E0" w:rsidRDefault="006D19FB" w:rsidP="006D19FB">
      <w:pPr>
        <w:pStyle w:val="EstiloTtulo1VerdanaJustificado"/>
        <w:numPr>
          <w:ilvl w:val="0"/>
          <w:numId w:val="0"/>
        </w:numPr>
        <w:rPr>
          <w:b w:val="0"/>
          <w:bCs w:val="0"/>
          <w:noProof/>
          <w:color w:val="auto"/>
          <w:sz w:val="20"/>
          <w:lang w:val="es-ES"/>
        </w:rPr>
      </w:pPr>
    </w:p>
    <w:p w14:paraId="75FF39EB" w14:textId="77777777" w:rsidR="006E6A93" w:rsidRPr="004871E0" w:rsidRDefault="006D19FB" w:rsidP="00A93783">
      <w:pPr>
        <w:pStyle w:val="EstiloTtulo2VerdanaJustificado"/>
        <w:rPr>
          <w:noProof/>
          <w:lang w:val="es-ES"/>
        </w:rPr>
      </w:pPr>
      <w:bookmarkStart w:id="29" w:name="_Toc84537095"/>
      <w:r w:rsidRPr="004871E0">
        <w:rPr>
          <w:noProof/>
          <w:lang w:val="es-ES"/>
        </w:rPr>
        <w:t>Parte Estructural</w:t>
      </w:r>
      <w:r w:rsidR="00B75C6D">
        <w:rPr>
          <w:noProof/>
          <w:lang w:val="es-ES"/>
        </w:rPr>
        <w:t xml:space="preserve"> ( Diagrama de Clases</w:t>
      </w:r>
      <w:r w:rsidR="002B2DD9">
        <w:rPr>
          <w:noProof/>
          <w:lang w:val="es-ES"/>
        </w:rPr>
        <w:t xml:space="preserve">  y Diagrama Relacional</w:t>
      </w:r>
      <w:r w:rsidR="00B75C6D">
        <w:rPr>
          <w:noProof/>
          <w:lang w:val="es-ES"/>
        </w:rPr>
        <w:t>)</w:t>
      </w:r>
      <w:bookmarkEnd w:id="29"/>
    </w:p>
    <w:p w14:paraId="5B5DDA97" w14:textId="77777777" w:rsidR="002F4C55" w:rsidRDefault="002F4C55" w:rsidP="003E3353">
      <w:pPr>
        <w:pStyle w:val="Epgrafe1"/>
        <w:rPr>
          <w:noProof/>
          <w:lang w:val="es-ES"/>
        </w:rPr>
      </w:pPr>
    </w:p>
    <w:p w14:paraId="3A97B430" w14:textId="77777777" w:rsidR="006D19FB" w:rsidRPr="004871E0" w:rsidRDefault="003A4E47" w:rsidP="003E3353">
      <w:pPr>
        <w:pStyle w:val="Epgrafe1"/>
        <w:rPr>
          <w:noProof/>
          <w:lang w:val="es-ES"/>
        </w:rPr>
      </w:pPr>
      <w:r w:rsidRPr="004871E0">
        <w:rPr>
          <w:noProof/>
          <w:lang w:val="es-ES"/>
        </w:rPr>
        <w:t xml:space="preserve">Ilustración </w:t>
      </w:r>
      <w:r w:rsidR="0083516D">
        <w:rPr>
          <w:noProof/>
          <w:lang w:val="es-ES"/>
        </w:rPr>
        <w:t>3</w:t>
      </w:r>
      <w:r w:rsidRPr="004871E0">
        <w:rPr>
          <w:noProof/>
          <w:lang w:val="es-ES"/>
        </w:rPr>
        <w:t xml:space="preserve">: Diagrama de </w:t>
      </w:r>
      <w:r w:rsidR="004871E0" w:rsidRPr="004871E0">
        <w:rPr>
          <w:noProof/>
          <w:lang w:val="es-ES"/>
        </w:rPr>
        <w:t>Clases</w:t>
      </w:r>
    </w:p>
    <w:p w14:paraId="68E86D67" w14:textId="4DB449B9" w:rsidR="004871E0" w:rsidRDefault="00324912" w:rsidP="004871E0">
      <w:pPr>
        <w:rPr>
          <w:noProof/>
          <w:lang w:val="es-ES"/>
        </w:rPr>
      </w:pPr>
      <w:r w:rsidRPr="00324912">
        <w:rPr>
          <w:noProof/>
          <w:lang w:val="es-CL" w:eastAsia="es-CL"/>
        </w:rPr>
        <w:drawing>
          <wp:anchor distT="0" distB="0" distL="114300" distR="114300" simplePos="0" relativeHeight="251660800" behindDoc="0" locked="0" layoutInCell="1" allowOverlap="1" wp14:anchorId="187D0D2F" wp14:editId="53DFEA0A">
            <wp:simplePos x="0" y="0"/>
            <wp:positionH relativeFrom="column">
              <wp:posOffset>2540</wp:posOffset>
            </wp:positionH>
            <wp:positionV relativeFrom="paragraph">
              <wp:posOffset>1270</wp:posOffset>
            </wp:positionV>
            <wp:extent cx="5740400" cy="4301490"/>
            <wp:effectExtent l="19050" t="19050" r="12700" b="2286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0400" cy="4301490"/>
                    </a:xfrm>
                    <a:prstGeom prst="rect">
                      <a:avLst/>
                    </a:prstGeom>
                    <a:ln w="12700">
                      <a:solidFill>
                        <a:schemeClr val="tx1"/>
                      </a:solidFill>
                    </a:ln>
                  </pic:spPr>
                </pic:pic>
              </a:graphicData>
            </a:graphic>
          </wp:anchor>
        </w:drawing>
      </w:r>
    </w:p>
    <w:p w14:paraId="37B9EBB3" w14:textId="77777777" w:rsidR="00F15FF5" w:rsidRDefault="00F15FF5" w:rsidP="004871E0">
      <w:pPr>
        <w:rPr>
          <w:noProof/>
          <w:lang w:val="es-ES"/>
        </w:rPr>
      </w:pPr>
    </w:p>
    <w:p w14:paraId="7293FF5A" w14:textId="77777777" w:rsidR="00F15FF5" w:rsidRDefault="00F15FF5" w:rsidP="004871E0">
      <w:pPr>
        <w:rPr>
          <w:noProof/>
          <w:lang w:val="es-ES"/>
        </w:rPr>
      </w:pPr>
    </w:p>
    <w:p w14:paraId="32B80AEB" w14:textId="77777777" w:rsidR="00F15FF5" w:rsidRPr="004871E0" w:rsidRDefault="00F15FF5" w:rsidP="004871E0">
      <w:pPr>
        <w:rPr>
          <w:noProof/>
          <w:lang w:val="es-ES"/>
        </w:rPr>
      </w:pPr>
    </w:p>
    <w:p w14:paraId="5987B083" w14:textId="77777777" w:rsidR="004871E0" w:rsidRPr="003A3025" w:rsidRDefault="004871E0" w:rsidP="004871E0">
      <w:pPr>
        <w:pStyle w:val="Ttulo3"/>
        <w:rPr>
          <w:noProof/>
          <w:lang w:val="es-ES"/>
        </w:rPr>
      </w:pPr>
      <w:bookmarkStart w:id="30" w:name="_Toc84537096"/>
      <w:r w:rsidRPr="004871E0">
        <w:rPr>
          <w:noProof/>
          <w:lang w:val="es-ES"/>
        </w:rPr>
        <w:t>Descripción de Clases</w:t>
      </w:r>
      <w:bookmarkEnd w:id="30"/>
    </w:p>
    <w:tbl>
      <w:tblPr>
        <w:tblpPr w:leftFromText="141" w:rightFromText="141" w:vertAnchor="text" w:horzAnchor="margin" w:tblpY="-54"/>
        <w:tblW w:w="9206" w:type="dxa"/>
        <w:tblLayout w:type="fixed"/>
        <w:tblCellMar>
          <w:left w:w="70" w:type="dxa"/>
          <w:right w:w="70" w:type="dxa"/>
        </w:tblCellMar>
        <w:tblLook w:val="0000" w:firstRow="0" w:lastRow="0" w:firstColumn="0" w:lastColumn="0" w:noHBand="0" w:noVBand="0"/>
      </w:tblPr>
      <w:tblGrid>
        <w:gridCol w:w="1262"/>
        <w:gridCol w:w="3692"/>
        <w:gridCol w:w="4252"/>
      </w:tblGrid>
      <w:tr w:rsidR="004871E0" w:rsidRPr="004871E0" w14:paraId="745A0E7F" w14:textId="77777777" w:rsidTr="004871E0">
        <w:trPr>
          <w:trHeight w:val="595"/>
        </w:trPr>
        <w:tc>
          <w:tcPr>
            <w:tcW w:w="1262" w:type="dxa"/>
            <w:tcBorders>
              <w:top w:val="single" w:sz="6" w:space="0" w:color="auto"/>
              <w:left w:val="single" w:sz="6" w:space="0" w:color="auto"/>
              <w:bottom w:val="single" w:sz="6" w:space="0" w:color="auto"/>
              <w:right w:val="single" w:sz="6" w:space="0" w:color="auto"/>
            </w:tcBorders>
            <w:shd w:val="solid" w:color="C0C0C0" w:fill="auto"/>
          </w:tcPr>
          <w:p w14:paraId="458B74F2" w14:textId="77777777" w:rsidR="004871E0" w:rsidRPr="004871E0" w:rsidRDefault="004871E0" w:rsidP="00B07228">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lastRenderedPageBreak/>
              <w:t>Código</w:t>
            </w:r>
          </w:p>
        </w:tc>
        <w:tc>
          <w:tcPr>
            <w:tcW w:w="3692" w:type="dxa"/>
            <w:tcBorders>
              <w:top w:val="single" w:sz="6" w:space="0" w:color="auto"/>
              <w:left w:val="single" w:sz="6" w:space="0" w:color="auto"/>
              <w:bottom w:val="single" w:sz="6" w:space="0" w:color="auto"/>
              <w:right w:val="single" w:sz="6" w:space="0" w:color="auto"/>
            </w:tcBorders>
            <w:shd w:val="solid" w:color="C0C0C0" w:fill="auto"/>
          </w:tcPr>
          <w:p w14:paraId="12123C36" w14:textId="77777777" w:rsidR="004871E0" w:rsidRPr="004871E0" w:rsidRDefault="004871E0" w:rsidP="00B07228">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Nombre</w:t>
            </w:r>
          </w:p>
        </w:tc>
        <w:tc>
          <w:tcPr>
            <w:tcW w:w="4252" w:type="dxa"/>
            <w:tcBorders>
              <w:top w:val="single" w:sz="6" w:space="0" w:color="auto"/>
              <w:left w:val="single" w:sz="6" w:space="0" w:color="auto"/>
              <w:bottom w:val="single" w:sz="6" w:space="0" w:color="auto"/>
              <w:right w:val="single" w:sz="6" w:space="0" w:color="auto"/>
            </w:tcBorders>
            <w:shd w:val="solid" w:color="C0C0C0" w:fill="auto"/>
          </w:tcPr>
          <w:p w14:paraId="609CA45B" w14:textId="77777777" w:rsidR="004871E0" w:rsidRPr="004871E0" w:rsidRDefault="004871E0" w:rsidP="00B07228">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Descripción</w:t>
            </w:r>
          </w:p>
        </w:tc>
      </w:tr>
      <w:tr w:rsidR="004871E0" w:rsidRPr="003E30DB" w14:paraId="02DA8C99"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DEB1D5E"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r w:rsidRPr="004871E0">
              <w:rPr>
                <w:rFonts w:cs="Arial"/>
                <w:noProof/>
                <w:color w:val="000000"/>
                <w:sz w:val="16"/>
                <w:szCs w:val="16"/>
                <w:lang w:val="es-ES" w:eastAsia="es-ES"/>
              </w:rPr>
              <w:t>CL-001</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7FD2631B" w14:textId="51A3116B" w:rsidR="004871E0" w:rsidRPr="004871E0" w:rsidRDefault="00C44581"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CLIENTE</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530F958" w14:textId="565730FF" w:rsidR="004871E0" w:rsidRPr="004871E0" w:rsidRDefault="00C44581"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La clase cliente contiene los datos del cliente y las acciones que puede ralizar</w:t>
            </w:r>
          </w:p>
        </w:tc>
      </w:tr>
      <w:tr w:rsidR="004871E0" w:rsidRPr="003E30DB" w14:paraId="4E2862E3"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5508514" w14:textId="41C7E501"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CL-002</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D0E0C49" w14:textId="22493052"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LOGIN</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2EFA29F5" w14:textId="79F0A5B8"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Solicita las credenciales de usuario y las valida</w:t>
            </w:r>
          </w:p>
        </w:tc>
      </w:tr>
      <w:tr w:rsidR="004871E0" w:rsidRPr="003E30DB" w14:paraId="10D193B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E6671DB" w14:textId="71F87314"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CL-003</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B2AE521" w14:textId="6C6C2BB0"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REGISTRO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7A50584" w14:textId="13203B69"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Solicita los datos de registro y los valida</w:t>
            </w:r>
          </w:p>
        </w:tc>
      </w:tr>
      <w:tr w:rsidR="004871E0" w:rsidRPr="003E30DB" w14:paraId="4BCCA6D3"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31B8ECB" w14:textId="262E8767"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CL-004</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6341E300" w14:textId="123DD0EF"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VEHICULO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1AE6E5C" w14:textId="39801C45" w:rsidR="004871E0" w:rsidRPr="004871E0" w:rsidRDefault="00C37B67"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del vehiculo del cliente</w:t>
            </w:r>
          </w:p>
        </w:tc>
      </w:tr>
      <w:tr w:rsidR="004871E0" w:rsidRPr="003E30DB" w14:paraId="159FA93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528B99C" w14:textId="04C04717" w:rsidR="004871E0" w:rsidRPr="004871E0" w:rsidRDefault="002E381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CL-005</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066537B1" w14:textId="0D6D7905"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TIPO_VEHICULO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416469B" w14:textId="376212C0"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la categoria a la que pertenece el vehiculo del cliente</w:t>
            </w:r>
          </w:p>
        </w:tc>
      </w:tr>
      <w:tr w:rsidR="004871E0" w:rsidRPr="003E30DB" w14:paraId="5A0128F7"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92A5A19" w14:textId="20DED57B"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CL-006</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8CF4BBE" w14:textId="17A1EA7F"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EMPRESA</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2399AFFC" w14:textId="07F4E48B"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la empresa y las acciones que esta puede realizar sobre los empleados, agenda de servicios y servicios prestados por la empresa.</w:t>
            </w:r>
          </w:p>
        </w:tc>
      </w:tr>
      <w:tr w:rsidR="004871E0" w:rsidRPr="003E30DB" w14:paraId="0B771ABD"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98D8470" w14:textId="3A6C1652"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CL-007</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51EAE6E" w14:textId="60CEDB9F"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EMPLEADO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516819C" w14:textId="43FB1CA7"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los empleados contratados por la empresa</w:t>
            </w:r>
          </w:p>
        </w:tc>
      </w:tr>
      <w:tr w:rsidR="004871E0" w:rsidRPr="003E30DB" w14:paraId="7DE86283"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34968B3" w14:textId="409B3303" w:rsidR="004871E0" w:rsidRPr="004871E0" w:rsidRDefault="009C0EF2"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CL-008</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62428307" w14:textId="03CFD86C"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TIPO_EMPLEADO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2CA981E1" w14:textId="6650A909"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el cargo y al departamendo al que pertenece el empleado de la empresa</w:t>
            </w:r>
          </w:p>
        </w:tc>
      </w:tr>
      <w:tr w:rsidR="004871E0" w:rsidRPr="003E30DB" w14:paraId="2F331902"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7182A42" w14:textId="07A60189"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CL-009</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51A0AC1" w14:textId="0C6E8339"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SERVICIOS</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31B73B7" w14:textId="4513E312"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los servicios brindados por la empresa</w:t>
            </w:r>
          </w:p>
        </w:tc>
      </w:tr>
      <w:tr w:rsidR="004871E0" w:rsidRPr="003E30DB" w14:paraId="40A16A35"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6534049" w14:textId="04E2DE70"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CL-010</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2D61333" w14:textId="433972D8" w:rsidR="004871E0" w:rsidRPr="004871E0" w:rsidRDefault="00EC4EE6"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TIPO_SERVICIO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9AB6DD4" w14:textId="20C0E3F7" w:rsidR="004871E0" w:rsidRPr="004871E0" w:rsidRDefault="001D162B"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la categoria del servicio que presta la empresa a sus clientes y una descripcion</w:t>
            </w:r>
          </w:p>
        </w:tc>
      </w:tr>
      <w:tr w:rsidR="004871E0" w:rsidRPr="003E30DB" w14:paraId="1BCDADA9"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B744767" w14:textId="10CE9870" w:rsidR="004871E0" w:rsidRPr="004871E0" w:rsidRDefault="001D162B"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CL-011</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06E3ED39" w14:textId="3E99D318" w:rsidR="004871E0" w:rsidRPr="004871E0" w:rsidRDefault="001D162B"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CONTRATO_SERVICIO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1105D06" w14:textId="596AB303" w:rsidR="004871E0" w:rsidRPr="004871E0" w:rsidRDefault="001D162B" w:rsidP="00B07228">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la fecha, hora de inicio y hora de termino del servicio contratado con sus respectivas acciones.</w:t>
            </w:r>
          </w:p>
        </w:tc>
      </w:tr>
      <w:tr w:rsidR="004871E0" w:rsidRPr="003E30DB" w14:paraId="499D9238"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C8BF740"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60991755"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C2103D9"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1D1A1BB6"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CFF47E2"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8758544"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F864537"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1468E692"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DA5C899"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C0D40E4"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37F4438"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457089E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7623ACB"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E7649BA"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AF71F18"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737A9951"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9662C06"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FB386E5"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54AD92F"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158BB11F"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158AFF0"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0262593E"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20644D7"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1D2F94F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B16A18B"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E401C94"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C950D65"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18034538"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5718C56"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0218E38"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259BF0E"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38A434E7"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083339C"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45FBF56"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83C3402"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321C999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E8E4548"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030499F3"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292BAFE"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6B141BA3"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E3BFA63"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E016FF9"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8316C4B"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6ABB2440"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D75245D"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200F036"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90BF4CC"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4A9B1615"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86AABE7"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F51920A"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75C4A4C"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r w:rsidR="004871E0" w:rsidRPr="003E30DB" w14:paraId="25F71776" w14:textId="77777777" w:rsidTr="004871E0">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AAB009E"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D4370D5"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2F4C8780" w14:textId="77777777" w:rsidR="004871E0" w:rsidRPr="004871E0" w:rsidRDefault="004871E0" w:rsidP="00B07228">
            <w:pPr>
              <w:widowControl/>
              <w:autoSpaceDE w:val="0"/>
              <w:autoSpaceDN w:val="0"/>
              <w:adjustRightInd w:val="0"/>
              <w:spacing w:line="240" w:lineRule="auto"/>
              <w:rPr>
                <w:rFonts w:cs="Arial"/>
                <w:noProof/>
                <w:color w:val="000000"/>
                <w:sz w:val="16"/>
                <w:szCs w:val="16"/>
                <w:lang w:val="es-ES" w:eastAsia="es-ES"/>
              </w:rPr>
            </w:pPr>
          </w:p>
        </w:tc>
      </w:tr>
    </w:tbl>
    <w:p w14:paraId="134BDB2B" w14:textId="77777777" w:rsidR="003A3025" w:rsidRPr="004871E0" w:rsidRDefault="003A3025" w:rsidP="003A3025">
      <w:pPr>
        <w:rPr>
          <w:noProof/>
          <w:lang w:val="es-ES"/>
        </w:rPr>
      </w:pPr>
    </w:p>
    <w:p w14:paraId="6023B72B" w14:textId="77777777" w:rsidR="006D19FB" w:rsidRPr="004871E0" w:rsidRDefault="006D19FB" w:rsidP="00935910">
      <w:pPr>
        <w:pStyle w:val="infoblue0"/>
        <w:ind w:left="0"/>
        <w:jc w:val="both"/>
        <w:rPr>
          <w:rFonts w:eastAsia="Times New Roman"/>
          <w:i w:val="0"/>
          <w:iCs w:val="0"/>
          <w:noProof/>
          <w:color w:val="auto"/>
          <w:lang w:val="es-ES"/>
        </w:rPr>
      </w:pPr>
    </w:p>
    <w:p w14:paraId="5536CF73" w14:textId="77777777" w:rsidR="002F4C55" w:rsidRDefault="002F4C55">
      <w:pPr>
        <w:widowControl/>
        <w:spacing w:line="240" w:lineRule="auto"/>
        <w:rPr>
          <w:noProof/>
          <w:lang w:val="es-ES"/>
        </w:rPr>
      </w:pPr>
      <w:r>
        <w:rPr>
          <w:noProof/>
          <w:lang w:val="es-ES"/>
        </w:rPr>
        <w:br w:type="page"/>
      </w:r>
    </w:p>
    <w:p w14:paraId="32C15F05" w14:textId="77777777" w:rsidR="007A1EC2" w:rsidRPr="004871E0" w:rsidRDefault="007A1EC2" w:rsidP="007A1EC2">
      <w:pPr>
        <w:pStyle w:val="Epgrafe1"/>
        <w:rPr>
          <w:noProof/>
          <w:lang w:val="es-ES"/>
        </w:rPr>
      </w:pPr>
    </w:p>
    <w:p w14:paraId="3F672067" w14:textId="77777777" w:rsidR="007A1EC2" w:rsidRDefault="007A1EC2" w:rsidP="007A1EC2">
      <w:pPr>
        <w:rPr>
          <w:noProof/>
          <w:lang w:val="es-ES"/>
        </w:rPr>
      </w:pPr>
    </w:p>
    <w:p w14:paraId="7252E43C" w14:textId="7165F7DB" w:rsidR="007A1EC2" w:rsidRPr="004871E0" w:rsidRDefault="007A1EC2" w:rsidP="007A1EC2">
      <w:pPr>
        <w:pStyle w:val="Epgrafe1"/>
        <w:rPr>
          <w:noProof/>
          <w:lang w:val="es-ES"/>
        </w:rPr>
      </w:pPr>
      <w:r w:rsidRPr="004871E0">
        <w:rPr>
          <w:noProof/>
          <w:lang w:val="es-ES"/>
        </w:rPr>
        <w:t xml:space="preserve">Ilustración </w:t>
      </w:r>
      <w:r>
        <w:rPr>
          <w:noProof/>
          <w:lang w:val="es-ES"/>
        </w:rPr>
        <w:t>4</w:t>
      </w:r>
      <w:r w:rsidRPr="004871E0">
        <w:rPr>
          <w:noProof/>
          <w:lang w:val="es-ES"/>
        </w:rPr>
        <w:t xml:space="preserve">: Diagrama de </w:t>
      </w:r>
      <w:r>
        <w:rPr>
          <w:noProof/>
          <w:lang w:val="es-ES"/>
        </w:rPr>
        <w:t>Base Datos (Relacional)</w:t>
      </w:r>
    </w:p>
    <w:p w14:paraId="710AC350" w14:textId="6A877195" w:rsidR="007A1EC2" w:rsidRDefault="00D33628" w:rsidP="007A1EC2">
      <w:pPr>
        <w:rPr>
          <w:noProof/>
          <w:lang w:val="es-ES"/>
        </w:rPr>
      </w:pPr>
      <w:r w:rsidRPr="00D33628">
        <w:rPr>
          <w:noProof/>
          <w:lang w:val="es-ES"/>
        </w:rPr>
        <w:drawing>
          <wp:anchor distT="0" distB="0" distL="114300" distR="114300" simplePos="0" relativeHeight="251659264" behindDoc="0" locked="0" layoutInCell="1" allowOverlap="1" wp14:anchorId="2BF82E28" wp14:editId="2C5DC90F">
            <wp:simplePos x="0" y="0"/>
            <wp:positionH relativeFrom="column">
              <wp:posOffset>-850900</wp:posOffset>
            </wp:positionH>
            <wp:positionV relativeFrom="paragraph">
              <wp:posOffset>152400</wp:posOffset>
            </wp:positionV>
            <wp:extent cx="7170420" cy="62026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0420" cy="6202680"/>
                    </a:xfrm>
                    <a:prstGeom prst="rect">
                      <a:avLst/>
                    </a:prstGeom>
                  </pic:spPr>
                </pic:pic>
              </a:graphicData>
            </a:graphic>
            <wp14:sizeRelH relativeFrom="margin">
              <wp14:pctWidth>0</wp14:pctWidth>
            </wp14:sizeRelH>
            <wp14:sizeRelV relativeFrom="margin">
              <wp14:pctHeight>0</wp14:pctHeight>
            </wp14:sizeRelV>
          </wp:anchor>
        </w:drawing>
      </w:r>
    </w:p>
    <w:p w14:paraId="44F3B518" w14:textId="70A7A590" w:rsidR="007A1EC2" w:rsidRDefault="007A1EC2" w:rsidP="007A1EC2">
      <w:pPr>
        <w:rPr>
          <w:noProof/>
          <w:lang w:val="es-ES"/>
        </w:rPr>
      </w:pPr>
    </w:p>
    <w:p w14:paraId="54773C40" w14:textId="77777777" w:rsidR="007A1EC2" w:rsidRPr="004871E0" w:rsidRDefault="007A1EC2" w:rsidP="007A1EC2">
      <w:pPr>
        <w:rPr>
          <w:noProof/>
          <w:lang w:val="es-ES"/>
        </w:rPr>
      </w:pPr>
    </w:p>
    <w:p w14:paraId="7D4F379E" w14:textId="77777777" w:rsidR="007A1EC2" w:rsidRPr="003A3025" w:rsidRDefault="007A1EC2" w:rsidP="007A1EC2">
      <w:pPr>
        <w:pStyle w:val="Ttulo3"/>
        <w:rPr>
          <w:noProof/>
          <w:lang w:val="es-ES"/>
        </w:rPr>
      </w:pPr>
      <w:bookmarkStart w:id="31" w:name="_Toc84537097"/>
      <w:r w:rsidRPr="004871E0">
        <w:rPr>
          <w:noProof/>
          <w:lang w:val="es-ES"/>
        </w:rPr>
        <w:t xml:space="preserve">Descripción de </w:t>
      </w:r>
      <w:r w:rsidR="00BB71A1">
        <w:rPr>
          <w:noProof/>
          <w:lang w:val="es-ES"/>
        </w:rPr>
        <w:t>Tablas</w:t>
      </w:r>
      <w:bookmarkEnd w:id="31"/>
    </w:p>
    <w:tbl>
      <w:tblPr>
        <w:tblpPr w:leftFromText="141" w:rightFromText="141" w:vertAnchor="text" w:horzAnchor="margin" w:tblpY="-54"/>
        <w:tblW w:w="9206" w:type="dxa"/>
        <w:tblLayout w:type="fixed"/>
        <w:tblCellMar>
          <w:left w:w="70" w:type="dxa"/>
          <w:right w:w="70" w:type="dxa"/>
        </w:tblCellMar>
        <w:tblLook w:val="0000" w:firstRow="0" w:lastRow="0" w:firstColumn="0" w:lastColumn="0" w:noHBand="0" w:noVBand="0"/>
      </w:tblPr>
      <w:tblGrid>
        <w:gridCol w:w="1262"/>
        <w:gridCol w:w="3692"/>
        <w:gridCol w:w="4252"/>
      </w:tblGrid>
      <w:tr w:rsidR="007A1EC2" w:rsidRPr="004871E0" w14:paraId="30626F6E" w14:textId="77777777" w:rsidTr="00954565">
        <w:trPr>
          <w:trHeight w:val="595"/>
        </w:trPr>
        <w:tc>
          <w:tcPr>
            <w:tcW w:w="1262" w:type="dxa"/>
            <w:tcBorders>
              <w:top w:val="single" w:sz="6" w:space="0" w:color="auto"/>
              <w:left w:val="single" w:sz="6" w:space="0" w:color="auto"/>
              <w:bottom w:val="single" w:sz="6" w:space="0" w:color="auto"/>
              <w:right w:val="single" w:sz="6" w:space="0" w:color="auto"/>
            </w:tcBorders>
            <w:shd w:val="solid" w:color="C0C0C0" w:fill="auto"/>
          </w:tcPr>
          <w:p w14:paraId="63159677" w14:textId="77777777" w:rsidR="007A1EC2" w:rsidRPr="004871E0" w:rsidRDefault="007A1EC2" w:rsidP="0095456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lastRenderedPageBreak/>
              <w:t>Código</w:t>
            </w:r>
          </w:p>
        </w:tc>
        <w:tc>
          <w:tcPr>
            <w:tcW w:w="3692" w:type="dxa"/>
            <w:tcBorders>
              <w:top w:val="single" w:sz="6" w:space="0" w:color="auto"/>
              <w:left w:val="single" w:sz="6" w:space="0" w:color="auto"/>
              <w:bottom w:val="single" w:sz="6" w:space="0" w:color="auto"/>
              <w:right w:val="single" w:sz="6" w:space="0" w:color="auto"/>
            </w:tcBorders>
            <w:shd w:val="solid" w:color="C0C0C0" w:fill="auto"/>
          </w:tcPr>
          <w:p w14:paraId="4E3A4CFD" w14:textId="77777777" w:rsidR="007A1EC2" w:rsidRPr="004871E0" w:rsidRDefault="007A1EC2" w:rsidP="0095456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Nombre</w:t>
            </w:r>
          </w:p>
        </w:tc>
        <w:tc>
          <w:tcPr>
            <w:tcW w:w="4252" w:type="dxa"/>
            <w:tcBorders>
              <w:top w:val="single" w:sz="6" w:space="0" w:color="auto"/>
              <w:left w:val="single" w:sz="6" w:space="0" w:color="auto"/>
              <w:bottom w:val="single" w:sz="6" w:space="0" w:color="auto"/>
              <w:right w:val="single" w:sz="6" w:space="0" w:color="auto"/>
            </w:tcBorders>
            <w:shd w:val="solid" w:color="C0C0C0" w:fill="auto"/>
          </w:tcPr>
          <w:p w14:paraId="2DA8661F" w14:textId="77777777" w:rsidR="007A1EC2" w:rsidRPr="004871E0" w:rsidRDefault="007A1EC2" w:rsidP="00954565">
            <w:pPr>
              <w:widowControl/>
              <w:autoSpaceDE w:val="0"/>
              <w:autoSpaceDN w:val="0"/>
              <w:adjustRightInd w:val="0"/>
              <w:spacing w:line="240" w:lineRule="auto"/>
              <w:jc w:val="center"/>
              <w:rPr>
                <w:rFonts w:cs="Arial"/>
                <w:b/>
                <w:bCs/>
                <w:noProof/>
                <w:color w:val="000080"/>
                <w:sz w:val="16"/>
                <w:szCs w:val="16"/>
                <w:lang w:val="es-ES" w:eastAsia="es-ES"/>
              </w:rPr>
            </w:pPr>
            <w:r w:rsidRPr="004871E0">
              <w:rPr>
                <w:rFonts w:cs="Arial"/>
                <w:b/>
                <w:bCs/>
                <w:noProof/>
                <w:color w:val="000080"/>
                <w:sz w:val="16"/>
                <w:szCs w:val="16"/>
                <w:lang w:val="es-ES" w:eastAsia="es-ES"/>
              </w:rPr>
              <w:t>Descripción</w:t>
            </w:r>
          </w:p>
        </w:tc>
      </w:tr>
      <w:tr w:rsidR="007A1EC2" w:rsidRPr="00642128" w14:paraId="2701D0CE"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B59A354" w14:textId="77777777" w:rsidR="007A1EC2" w:rsidRPr="004871E0" w:rsidRDefault="00BB71A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w:t>
            </w:r>
            <w:r w:rsidR="007A1EC2" w:rsidRPr="004871E0">
              <w:rPr>
                <w:rFonts w:cs="Arial"/>
                <w:noProof/>
                <w:color w:val="000000"/>
                <w:sz w:val="16"/>
                <w:szCs w:val="16"/>
                <w:lang w:val="es-ES" w:eastAsia="es-ES"/>
              </w:rPr>
              <w:t>-001</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8DBBB96" w14:textId="77777777" w:rsidR="007A1EC2" w:rsidRPr="004871E0" w:rsidRDefault="00BB71A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CLIENTE</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0B83CD0" w14:textId="0B0F8240"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los clientes</w:t>
            </w:r>
          </w:p>
        </w:tc>
      </w:tr>
      <w:tr w:rsidR="007A1EC2" w:rsidRPr="00642128" w14:paraId="0769F9D7"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BB42F21" w14:textId="44B77C33"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TB-002</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A80B29F" w14:textId="1A88DE5B"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CREDENCIALES_USUARIO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65148FD" w14:textId="39289BAD"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las credenciales de acceso de los usuarios</w:t>
            </w:r>
          </w:p>
        </w:tc>
      </w:tr>
      <w:tr w:rsidR="007A1EC2" w:rsidRPr="00642128" w14:paraId="01C62FD3"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7A25E1D" w14:textId="0403BFF8"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TB-003</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7B012A11" w14:textId="6DE84818"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CONTACTO_CLIENTE</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6B7BC78" w14:textId="5B4DD71B"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contacto del cliente</w:t>
            </w:r>
          </w:p>
        </w:tc>
      </w:tr>
      <w:tr w:rsidR="007A1EC2" w:rsidRPr="00642128" w14:paraId="174992AB"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B25583E" w14:textId="332A35B2"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TB-004</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2B70AE8" w14:textId="32DC09A4"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VEHICULO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32A4298" w14:textId="44D724B1"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del vehiculo del cliente</w:t>
            </w:r>
          </w:p>
        </w:tc>
      </w:tr>
      <w:tr w:rsidR="007A1EC2" w:rsidRPr="00642128" w14:paraId="2BD3957D"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C8C6E9A" w14:textId="6AFF4D80"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TB-005</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27C0AE6" w14:textId="1C8ED90A"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TIPO_VEHICULO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BBAE442" w14:textId="1ADB66AA" w:rsidR="007A1EC2" w:rsidRPr="004871E0" w:rsidRDefault="00B60C75"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la categoria del vehiculo del cliente</w:t>
            </w:r>
          </w:p>
        </w:tc>
      </w:tr>
      <w:tr w:rsidR="007A1EC2" w:rsidRPr="00642128" w14:paraId="07286A3A"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F1AAA42" w14:textId="00C84BBD"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TB-006</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6D029B9D" w14:textId="2DD1E038"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EMPRESA</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818B6C5" w14:textId="6703836E"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la empresa</w:t>
            </w:r>
          </w:p>
        </w:tc>
      </w:tr>
      <w:tr w:rsidR="007A1EC2" w:rsidRPr="00642128" w14:paraId="43002A24"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47FF190" w14:textId="256EA84E"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TB-007</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B62E786" w14:textId="13EE909E"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CONTACTO_EMPRESA</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C58BABA" w14:textId="242FB48D"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contaco de la empesa</w:t>
            </w:r>
          </w:p>
        </w:tc>
      </w:tr>
      <w:tr w:rsidR="007A1EC2" w:rsidRPr="00642128" w14:paraId="6C967674"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85D863C" w14:textId="63A15144"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TB-008</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6F39FDD" w14:textId="1E28E277"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UBICACIÓN</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B48A2B3" w14:textId="4DB3C65A"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donde esta ubicada fisicamente la empresa</w:t>
            </w:r>
          </w:p>
        </w:tc>
      </w:tr>
      <w:tr w:rsidR="007A1EC2" w:rsidRPr="00642128" w14:paraId="34E9E806"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634B40A4" w14:textId="5B0A7E06"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TB-009</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8FBC132" w14:textId="5EB6B931"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EMPLEADO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D2F9167" w14:textId="22AA39CE"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 los empleados contratados por la empresa</w:t>
            </w:r>
          </w:p>
        </w:tc>
      </w:tr>
      <w:tr w:rsidR="007A1EC2" w:rsidRPr="00642128" w14:paraId="234B1079"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C76EC39" w14:textId="1AE0FC89"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TB-010</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9510978" w14:textId="2610264B"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TIPO_EMPLEADO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4E5145D" w14:textId="53AB515A"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datos del cargo y el departamento al que pertenece dicho empleado</w:t>
            </w:r>
          </w:p>
        </w:tc>
      </w:tr>
      <w:tr w:rsidR="007A1EC2" w:rsidRPr="00642128" w14:paraId="22F5C659"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1C3BFE3" w14:textId="648E0B13"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TB-011</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DA51759" w14:textId="03822E8A"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SERVICIOS</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17D676E" w14:textId="2D9A204E"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servicios que ofrece la empresa a sus clientes</w:t>
            </w:r>
          </w:p>
        </w:tc>
      </w:tr>
      <w:tr w:rsidR="007A1EC2" w:rsidRPr="00642128" w14:paraId="2E277285"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9C70093" w14:textId="1285CF09"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TB-012</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726DE2BD" w14:textId="1B77CA6D"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TIPO_SERVICIO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CA0569B" w14:textId="390A1153"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las categorias de los servicios prestados por la empresa</w:t>
            </w:r>
          </w:p>
        </w:tc>
      </w:tr>
      <w:tr w:rsidR="007A1EC2" w:rsidRPr="00642128" w14:paraId="3AF36955"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A6115AF" w14:textId="378A4338"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TB-013</w:t>
            </w: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989AB59" w14:textId="5361FCA1"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CONTRATO_SERVICIO</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17F47D3" w14:textId="0D181C2A" w:rsidR="007A1EC2" w:rsidRPr="004871E0" w:rsidRDefault="007900E1" w:rsidP="00954565">
            <w:pPr>
              <w:widowControl/>
              <w:autoSpaceDE w:val="0"/>
              <w:autoSpaceDN w:val="0"/>
              <w:adjustRightInd w:val="0"/>
              <w:spacing w:line="240" w:lineRule="auto"/>
              <w:rPr>
                <w:rFonts w:cs="Arial"/>
                <w:noProof/>
                <w:color w:val="000000"/>
                <w:sz w:val="16"/>
                <w:szCs w:val="16"/>
                <w:lang w:val="es-ES" w:eastAsia="es-ES"/>
              </w:rPr>
            </w:pPr>
            <w:r>
              <w:rPr>
                <w:rFonts w:cs="Arial"/>
                <w:noProof/>
                <w:color w:val="000000"/>
                <w:sz w:val="16"/>
                <w:szCs w:val="16"/>
                <w:lang w:val="es-ES" w:eastAsia="es-ES"/>
              </w:rPr>
              <w:t>Contiene los detalles de los datos de contrato para el servicio contratado</w:t>
            </w:r>
          </w:p>
        </w:tc>
      </w:tr>
      <w:tr w:rsidR="007A1EC2" w:rsidRPr="00642128" w14:paraId="331EF3E9"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71CA923"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1917397"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40C3376"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0A09D693"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457FF468"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58D00D8D"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0A4B6E9"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5C205656"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6797548"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6C95279E"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11DB7C9"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3B64F1EC"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F9D038C"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59DF7B0"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833EF02"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2CB79571"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2AA1CE8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C7D5BE0"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03A6EC1"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1883813D"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19ECD3C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D85A7A7"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B7D7F24"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10C8C500"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801D010"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897B38E"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ED01BD5"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4C54318A"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013A45F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339B4B68"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7A8A87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4ADDEEEA"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54FD5BC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16B73A5D"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E46BD6E"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0C0374D6"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3F236B90"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4CE24403"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F57F29F"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0DFE8E16"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BA5FC9F"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9D95986"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24C239A"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r w:rsidR="007A1EC2" w:rsidRPr="00642128" w14:paraId="7ECC8CBA" w14:textId="77777777" w:rsidTr="00954565">
        <w:trPr>
          <w:trHeight w:val="247"/>
        </w:trPr>
        <w:tc>
          <w:tcPr>
            <w:tcW w:w="1262" w:type="dxa"/>
            <w:tcBorders>
              <w:top w:val="single" w:sz="6" w:space="0" w:color="auto"/>
              <w:left w:val="single" w:sz="6" w:space="0" w:color="auto"/>
              <w:bottom w:val="single" w:sz="6" w:space="0" w:color="auto"/>
              <w:right w:val="single" w:sz="6" w:space="0" w:color="auto"/>
            </w:tcBorders>
            <w:shd w:val="solid" w:color="FFFFFF" w:fill="auto"/>
          </w:tcPr>
          <w:p w14:paraId="799D8BE0"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3692" w:type="dxa"/>
            <w:tcBorders>
              <w:top w:val="single" w:sz="6" w:space="0" w:color="auto"/>
              <w:left w:val="single" w:sz="6" w:space="0" w:color="auto"/>
              <w:bottom w:val="single" w:sz="6" w:space="0" w:color="auto"/>
              <w:right w:val="single" w:sz="6" w:space="0" w:color="auto"/>
            </w:tcBorders>
            <w:shd w:val="solid" w:color="FFFFFF" w:fill="auto"/>
          </w:tcPr>
          <w:p w14:paraId="2C0BFED2"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33B8E3C" w14:textId="77777777" w:rsidR="007A1EC2" w:rsidRPr="004871E0" w:rsidRDefault="007A1EC2" w:rsidP="00954565">
            <w:pPr>
              <w:widowControl/>
              <w:autoSpaceDE w:val="0"/>
              <w:autoSpaceDN w:val="0"/>
              <w:adjustRightInd w:val="0"/>
              <w:spacing w:line="240" w:lineRule="auto"/>
              <w:rPr>
                <w:rFonts w:cs="Arial"/>
                <w:noProof/>
                <w:color w:val="000000"/>
                <w:sz w:val="16"/>
                <w:szCs w:val="16"/>
                <w:lang w:val="es-ES" w:eastAsia="es-ES"/>
              </w:rPr>
            </w:pPr>
          </w:p>
        </w:tc>
      </w:tr>
    </w:tbl>
    <w:p w14:paraId="083FC238" w14:textId="77777777" w:rsidR="007A1EC2" w:rsidRPr="004871E0" w:rsidRDefault="007A1EC2" w:rsidP="007A1EC2">
      <w:pPr>
        <w:rPr>
          <w:noProof/>
          <w:lang w:val="es-ES"/>
        </w:rPr>
      </w:pPr>
    </w:p>
    <w:p w14:paraId="110AA18F" w14:textId="77777777" w:rsidR="007A1EC2" w:rsidRPr="004871E0" w:rsidRDefault="007A1EC2" w:rsidP="007A1EC2">
      <w:pPr>
        <w:pStyle w:val="infoblue0"/>
        <w:ind w:left="0"/>
        <w:jc w:val="both"/>
        <w:rPr>
          <w:rFonts w:eastAsia="Times New Roman"/>
          <w:i w:val="0"/>
          <w:iCs w:val="0"/>
          <w:noProof/>
          <w:color w:val="auto"/>
          <w:lang w:val="es-ES"/>
        </w:rPr>
      </w:pPr>
    </w:p>
    <w:p w14:paraId="5FE49BCD" w14:textId="77777777" w:rsidR="006E3DB4" w:rsidRDefault="006E3DB4">
      <w:pPr>
        <w:widowControl/>
        <w:spacing w:line="240" w:lineRule="auto"/>
        <w:rPr>
          <w:b/>
          <w:bCs/>
          <w:noProof/>
          <w:color w:val="000080"/>
          <w:sz w:val="24"/>
          <w:lang w:val="es-ES"/>
        </w:rPr>
      </w:pPr>
      <w:r>
        <w:rPr>
          <w:noProof/>
          <w:lang w:val="es-ES"/>
        </w:rPr>
        <w:br w:type="page"/>
      </w:r>
    </w:p>
    <w:p w14:paraId="6039F1CB" w14:textId="7B92C87B" w:rsidR="006E6A93" w:rsidRPr="004871E0" w:rsidRDefault="00982642" w:rsidP="00A93783">
      <w:pPr>
        <w:pStyle w:val="EstiloTtulo2VerdanaJustificado"/>
        <w:rPr>
          <w:noProof/>
          <w:lang w:val="es-ES"/>
        </w:rPr>
      </w:pPr>
      <w:bookmarkStart w:id="32" w:name="_Toc84537098"/>
      <w:r w:rsidRPr="004871E0">
        <w:rPr>
          <w:noProof/>
          <w:lang w:val="es-ES"/>
        </w:rPr>
        <w:lastRenderedPageBreak/>
        <w:t>Parte Dinámica</w:t>
      </w:r>
      <w:r w:rsidR="00347DD6">
        <w:rPr>
          <w:noProof/>
          <w:lang w:val="es-ES"/>
        </w:rPr>
        <w:t xml:space="preserve"> (Diagrama de Secuencias)</w:t>
      </w:r>
      <w:bookmarkEnd w:id="32"/>
    </w:p>
    <w:p w14:paraId="29FDEF49" w14:textId="77777777" w:rsidR="008D0972" w:rsidRPr="004871E0" w:rsidRDefault="008D0972" w:rsidP="008D0972">
      <w:pPr>
        <w:rPr>
          <w:noProof/>
          <w:lang w:val="es-ES"/>
        </w:rPr>
      </w:pPr>
    </w:p>
    <w:p w14:paraId="0DD184A3" w14:textId="77777777" w:rsidR="005D11FF" w:rsidRPr="004871E0" w:rsidRDefault="005D11FF" w:rsidP="005D11FF">
      <w:pPr>
        <w:keepNext/>
        <w:rPr>
          <w:noProof/>
          <w:lang w:val="es-ES"/>
        </w:rPr>
      </w:pPr>
    </w:p>
    <w:p w14:paraId="39DA0EC6" w14:textId="464C1E84" w:rsidR="00E70ED8" w:rsidRPr="004871E0" w:rsidRDefault="005D11FF" w:rsidP="005D11FF">
      <w:pPr>
        <w:pStyle w:val="Epgrafe1"/>
        <w:rPr>
          <w:noProof/>
          <w:lang w:val="es-ES"/>
        </w:rPr>
      </w:pPr>
      <w:r w:rsidRPr="004871E0">
        <w:rPr>
          <w:noProof/>
          <w:lang w:val="es-ES"/>
        </w:rPr>
        <w:t xml:space="preserve">Ilustración </w:t>
      </w:r>
      <w:r w:rsidR="00270EF7">
        <w:rPr>
          <w:noProof/>
          <w:lang w:val="es-ES"/>
        </w:rPr>
        <w:t>5</w:t>
      </w:r>
      <w:r w:rsidRPr="004871E0">
        <w:rPr>
          <w:noProof/>
          <w:lang w:val="es-ES"/>
        </w:rPr>
        <w:t>: Diagrama</w:t>
      </w:r>
      <w:r w:rsidR="005D3EFA">
        <w:rPr>
          <w:noProof/>
          <w:lang w:val="es-ES"/>
        </w:rPr>
        <w:t>s</w:t>
      </w:r>
      <w:r w:rsidRPr="004871E0">
        <w:rPr>
          <w:noProof/>
          <w:lang w:val="es-ES"/>
        </w:rPr>
        <w:t xml:space="preserve"> de </w:t>
      </w:r>
      <w:r w:rsidR="004871E0" w:rsidRPr="004871E0">
        <w:rPr>
          <w:noProof/>
          <w:lang w:val="es-ES"/>
        </w:rPr>
        <w:t>Secuencias</w:t>
      </w:r>
      <w:r w:rsidR="00AC55DE">
        <w:rPr>
          <w:noProof/>
          <w:lang w:val="es-ES"/>
        </w:rPr>
        <w:t xml:space="preserve"> </w:t>
      </w:r>
    </w:p>
    <w:p w14:paraId="7D758630" w14:textId="77777777" w:rsidR="00E70ED8" w:rsidRPr="004871E0" w:rsidRDefault="00E70ED8" w:rsidP="008D0972">
      <w:pPr>
        <w:rPr>
          <w:noProof/>
          <w:lang w:val="es-ES"/>
        </w:rPr>
      </w:pPr>
    </w:p>
    <w:p w14:paraId="20A9CB7D" w14:textId="348D8AD2" w:rsidR="00E70ED8" w:rsidRDefault="00556F00" w:rsidP="008D0972">
      <w:pPr>
        <w:rPr>
          <w:noProof/>
          <w:lang w:val="es-ES"/>
        </w:rPr>
      </w:pPr>
      <w:r w:rsidRPr="00556F00">
        <w:rPr>
          <w:noProof/>
          <w:lang w:val="es-CL" w:eastAsia="es-CL"/>
        </w:rPr>
        <w:drawing>
          <wp:anchor distT="0" distB="0" distL="114300" distR="114300" simplePos="0" relativeHeight="251663872" behindDoc="0" locked="0" layoutInCell="1" allowOverlap="1" wp14:anchorId="20F77405" wp14:editId="7C27F25E">
            <wp:simplePos x="0" y="0"/>
            <wp:positionH relativeFrom="column">
              <wp:posOffset>-763270</wp:posOffset>
            </wp:positionH>
            <wp:positionV relativeFrom="paragraph">
              <wp:posOffset>4514850</wp:posOffset>
            </wp:positionV>
            <wp:extent cx="6976110" cy="2373630"/>
            <wp:effectExtent l="19050" t="19050" r="15240" b="266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6110" cy="23736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556F00">
        <w:rPr>
          <w:noProof/>
          <w:lang w:val="es-CL" w:eastAsia="es-CL"/>
        </w:rPr>
        <w:drawing>
          <wp:anchor distT="0" distB="0" distL="114300" distR="114300" simplePos="0" relativeHeight="251662848" behindDoc="0" locked="0" layoutInCell="1" allowOverlap="1" wp14:anchorId="5F5D5609" wp14:editId="6CC396B7">
            <wp:simplePos x="0" y="0"/>
            <wp:positionH relativeFrom="column">
              <wp:posOffset>-763270</wp:posOffset>
            </wp:positionH>
            <wp:positionV relativeFrom="paragraph">
              <wp:posOffset>300990</wp:posOffset>
            </wp:positionV>
            <wp:extent cx="6968490" cy="4187190"/>
            <wp:effectExtent l="19050" t="19050" r="22860" b="2286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68490" cy="41871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2CF02B31" w14:textId="5AC0E13B" w:rsidR="00F46B7A" w:rsidRDefault="00F46B7A" w:rsidP="008D0972">
      <w:pPr>
        <w:rPr>
          <w:noProof/>
          <w:lang w:val="es-ES"/>
        </w:rPr>
      </w:pPr>
    </w:p>
    <w:p w14:paraId="14B5B3CC" w14:textId="03849EA9" w:rsidR="00F46B7A" w:rsidRDefault="00F46B7A" w:rsidP="008D0972">
      <w:pPr>
        <w:rPr>
          <w:noProof/>
          <w:lang w:val="es-ES"/>
        </w:rPr>
      </w:pPr>
    </w:p>
    <w:p w14:paraId="19BF470B" w14:textId="77777777" w:rsidR="00F46B7A" w:rsidRDefault="00F46B7A" w:rsidP="008D0972">
      <w:pPr>
        <w:rPr>
          <w:noProof/>
          <w:lang w:val="es-ES"/>
        </w:rPr>
      </w:pPr>
    </w:p>
    <w:p w14:paraId="5A1531BC" w14:textId="77777777" w:rsidR="00F46B7A" w:rsidRPr="004871E0" w:rsidRDefault="00F46B7A" w:rsidP="008D0972">
      <w:pPr>
        <w:rPr>
          <w:noProof/>
          <w:lang w:val="es-ES"/>
        </w:rPr>
      </w:pPr>
    </w:p>
    <w:p w14:paraId="7A21D0BC" w14:textId="18060816" w:rsidR="002435B7" w:rsidRPr="004871E0" w:rsidRDefault="001620B7" w:rsidP="00113D08">
      <w:pPr>
        <w:rPr>
          <w:noProof/>
          <w:lang w:val="es-ES"/>
        </w:rPr>
      </w:pPr>
      <w:r w:rsidRPr="004871E0">
        <w:rPr>
          <w:noProof/>
          <w:lang w:val="es-ES"/>
        </w:rPr>
        <w:br w:type="page"/>
      </w:r>
    </w:p>
    <w:p w14:paraId="7E51BB86" w14:textId="77777777" w:rsidR="006E6A93" w:rsidRPr="004871E0" w:rsidRDefault="00E70ED8" w:rsidP="002435B7">
      <w:pPr>
        <w:pStyle w:val="EstiloTtulo1VerdanaJustificado"/>
        <w:rPr>
          <w:noProof/>
          <w:lang w:val="es-ES"/>
        </w:rPr>
      </w:pPr>
      <w:bookmarkStart w:id="33" w:name="_Toc84537099"/>
      <w:r w:rsidRPr="004871E0">
        <w:rPr>
          <w:noProof/>
          <w:lang w:val="es-ES"/>
        </w:rPr>
        <w:lastRenderedPageBreak/>
        <w:t>Vista de</w:t>
      </w:r>
      <w:r w:rsidR="00CA68F9">
        <w:rPr>
          <w:noProof/>
          <w:lang w:val="es-ES"/>
        </w:rPr>
        <w:t xml:space="preserve"> Desarrollo o</w:t>
      </w:r>
      <w:r w:rsidRPr="004871E0">
        <w:rPr>
          <w:noProof/>
          <w:lang w:val="es-ES"/>
        </w:rPr>
        <w:t xml:space="preserve"> </w:t>
      </w:r>
      <w:r w:rsidR="004871E0">
        <w:rPr>
          <w:noProof/>
          <w:lang w:val="es-ES"/>
        </w:rPr>
        <w:t>Desplie</w:t>
      </w:r>
      <w:r w:rsidR="00A512DE">
        <w:rPr>
          <w:noProof/>
          <w:lang w:val="es-ES"/>
        </w:rPr>
        <w:t>gue</w:t>
      </w:r>
      <w:bookmarkEnd w:id="33"/>
    </w:p>
    <w:p w14:paraId="2093EE01" w14:textId="77777777" w:rsidR="002435B7" w:rsidRPr="004871E0" w:rsidRDefault="006E019A" w:rsidP="006E019A">
      <w:pPr>
        <w:jc w:val="both"/>
        <w:rPr>
          <w:noProof/>
          <w:lang w:val="es-ES"/>
        </w:rPr>
      </w:pPr>
      <w:r w:rsidRPr="004871E0">
        <w:rPr>
          <w:noProof/>
          <w:lang w:val="es-ES"/>
        </w:rPr>
        <w:t xml:space="preserve">En esta vista se </w:t>
      </w:r>
      <w:r w:rsidR="004871E0">
        <w:rPr>
          <w:noProof/>
          <w:lang w:val="es-ES"/>
        </w:rPr>
        <w:t>describen las componente o modulos en las cuales se dividirá o implementará el sistema</w:t>
      </w:r>
    </w:p>
    <w:p w14:paraId="661E6C9C" w14:textId="77777777" w:rsidR="006E019A" w:rsidRPr="004871E0" w:rsidRDefault="006E019A" w:rsidP="006E019A">
      <w:pPr>
        <w:jc w:val="both"/>
        <w:rPr>
          <w:noProof/>
          <w:lang w:val="es-ES"/>
        </w:rPr>
      </w:pPr>
    </w:p>
    <w:p w14:paraId="38398B1E" w14:textId="77777777" w:rsidR="00CC38CE" w:rsidRPr="004871E0" w:rsidRDefault="00CC38CE" w:rsidP="00526DDB">
      <w:pPr>
        <w:rPr>
          <w:b/>
          <w:noProof/>
          <w:lang w:val="es-ES"/>
        </w:rPr>
      </w:pPr>
    </w:p>
    <w:p w14:paraId="129ACDB3" w14:textId="77777777" w:rsidR="00CC38CE" w:rsidRPr="004871E0" w:rsidRDefault="00CC38CE" w:rsidP="00526DDB">
      <w:pPr>
        <w:rPr>
          <w:b/>
          <w:noProof/>
          <w:lang w:val="es-ES"/>
        </w:rPr>
      </w:pPr>
    </w:p>
    <w:p w14:paraId="57D210A9" w14:textId="77777777" w:rsidR="00CC38CE" w:rsidRPr="004871E0" w:rsidRDefault="000507E9" w:rsidP="00CC38CE">
      <w:pPr>
        <w:pStyle w:val="Epgrafe1"/>
        <w:rPr>
          <w:noProof/>
          <w:lang w:val="es-ES"/>
        </w:rPr>
      </w:pPr>
      <w:r>
        <w:rPr>
          <w:noProof/>
          <w:lang w:val="es-ES"/>
        </w:rPr>
        <w:t>Ilustración 6</w:t>
      </w:r>
      <w:r w:rsidR="00CC38CE" w:rsidRPr="004871E0">
        <w:rPr>
          <w:noProof/>
          <w:lang w:val="es-ES"/>
        </w:rPr>
        <w:t xml:space="preserve">: </w:t>
      </w:r>
      <w:r w:rsidR="004871E0">
        <w:rPr>
          <w:noProof/>
          <w:lang w:val="es-ES"/>
        </w:rPr>
        <w:t>Diagrama de componentes</w:t>
      </w:r>
    </w:p>
    <w:p w14:paraId="30D60BEC" w14:textId="7B1C8FDE" w:rsidR="00CC38CE" w:rsidRPr="004871E0" w:rsidRDefault="00746E8B" w:rsidP="00526DDB">
      <w:pPr>
        <w:rPr>
          <w:noProof/>
          <w:lang w:val="es-ES"/>
        </w:rPr>
      </w:pPr>
      <w:r w:rsidRPr="00746E8B">
        <w:rPr>
          <w:noProof/>
          <w:lang w:val="es-CL" w:eastAsia="es-CL"/>
        </w:rPr>
        <w:drawing>
          <wp:anchor distT="0" distB="0" distL="114300" distR="114300" simplePos="0" relativeHeight="251665920" behindDoc="0" locked="0" layoutInCell="1" allowOverlap="1" wp14:anchorId="06542D21" wp14:editId="77C1EFA5">
            <wp:simplePos x="0" y="0"/>
            <wp:positionH relativeFrom="margin">
              <wp:align>right</wp:align>
            </wp:positionH>
            <wp:positionV relativeFrom="paragraph">
              <wp:posOffset>3666490</wp:posOffset>
            </wp:positionV>
            <wp:extent cx="5740400" cy="1904365"/>
            <wp:effectExtent l="19050" t="19050" r="12700" b="196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0400" cy="1904365"/>
                    </a:xfrm>
                    <a:prstGeom prst="rect">
                      <a:avLst/>
                    </a:prstGeom>
                    <a:ln w="12700">
                      <a:solidFill>
                        <a:schemeClr val="tx1"/>
                      </a:solidFill>
                    </a:ln>
                  </pic:spPr>
                </pic:pic>
              </a:graphicData>
            </a:graphic>
          </wp:anchor>
        </w:drawing>
      </w:r>
    </w:p>
    <w:p w14:paraId="1E941F20" w14:textId="62893C09" w:rsidR="00526DDB" w:rsidRPr="004871E0" w:rsidRDefault="00526DDB" w:rsidP="00526DDB">
      <w:pPr>
        <w:rPr>
          <w:noProof/>
          <w:lang w:val="es-ES"/>
        </w:rPr>
      </w:pPr>
    </w:p>
    <w:p w14:paraId="337ABF8E" w14:textId="6C165E7E" w:rsidR="00E70ED8" w:rsidRPr="004871E0" w:rsidRDefault="00746E8B" w:rsidP="00526DDB">
      <w:pPr>
        <w:rPr>
          <w:noProof/>
          <w:lang w:val="es-ES"/>
        </w:rPr>
      </w:pPr>
      <w:r w:rsidRPr="00746E8B">
        <w:rPr>
          <w:noProof/>
          <w:lang w:val="es-CL" w:eastAsia="es-CL"/>
        </w:rPr>
        <w:drawing>
          <wp:anchor distT="0" distB="0" distL="114300" distR="114300" simplePos="0" relativeHeight="251664896" behindDoc="0" locked="0" layoutInCell="1" allowOverlap="1" wp14:anchorId="3F344D9E" wp14:editId="499DBDE2">
            <wp:simplePos x="0" y="0"/>
            <wp:positionH relativeFrom="column">
              <wp:posOffset>2540</wp:posOffset>
            </wp:positionH>
            <wp:positionV relativeFrom="paragraph">
              <wp:posOffset>1270</wp:posOffset>
            </wp:positionV>
            <wp:extent cx="5740400" cy="3331210"/>
            <wp:effectExtent l="19050" t="19050" r="12700" b="215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40400" cy="3331210"/>
                    </a:xfrm>
                    <a:prstGeom prst="rect">
                      <a:avLst/>
                    </a:prstGeom>
                    <a:ln w="12700">
                      <a:solidFill>
                        <a:schemeClr val="tx1"/>
                      </a:solidFill>
                    </a:ln>
                  </pic:spPr>
                </pic:pic>
              </a:graphicData>
            </a:graphic>
          </wp:anchor>
        </w:drawing>
      </w:r>
    </w:p>
    <w:p w14:paraId="07137585" w14:textId="3A538577" w:rsidR="00E70ED8" w:rsidRPr="004871E0" w:rsidRDefault="00E70ED8" w:rsidP="00526DDB">
      <w:pPr>
        <w:rPr>
          <w:noProof/>
          <w:lang w:val="es-ES"/>
        </w:rPr>
      </w:pPr>
    </w:p>
    <w:p w14:paraId="2F5C87B9" w14:textId="7F3DA62A" w:rsidR="00746E8B" w:rsidRPr="00746E8B" w:rsidRDefault="00746E8B" w:rsidP="00746E8B">
      <w:pPr>
        <w:pStyle w:val="EstiloTtulo1VerdanaJustificado"/>
        <w:numPr>
          <w:ilvl w:val="0"/>
          <w:numId w:val="0"/>
        </w:numPr>
        <w:rPr>
          <w:noProof/>
          <w:lang w:val="es-ES"/>
        </w:rPr>
      </w:pPr>
    </w:p>
    <w:p w14:paraId="10901502" w14:textId="438A6549" w:rsidR="006A35A9" w:rsidRPr="004871E0" w:rsidRDefault="006A35A9" w:rsidP="006A35A9">
      <w:pPr>
        <w:pStyle w:val="EstiloTtulo1VerdanaJustificado"/>
        <w:rPr>
          <w:noProof/>
          <w:lang w:val="es-ES"/>
        </w:rPr>
      </w:pPr>
      <w:r w:rsidRPr="00746E8B">
        <w:rPr>
          <w:lang w:val="es-ES"/>
        </w:rPr>
        <w:br w:type="page"/>
      </w:r>
      <w:bookmarkStart w:id="34" w:name="_Toc84537100"/>
      <w:r w:rsidR="00FC164C">
        <w:rPr>
          <w:noProof/>
          <w:lang w:val="es-ES"/>
        </w:rPr>
        <w:lastRenderedPageBreak/>
        <w:t>Vista</w:t>
      </w:r>
      <w:r w:rsidRPr="004871E0">
        <w:rPr>
          <w:noProof/>
          <w:lang w:val="es-ES"/>
        </w:rPr>
        <w:t xml:space="preserve"> </w:t>
      </w:r>
      <w:r w:rsidR="004871E0">
        <w:rPr>
          <w:noProof/>
          <w:lang w:val="es-ES"/>
        </w:rPr>
        <w:t>Fisica</w:t>
      </w:r>
      <w:bookmarkEnd w:id="34"/>
    </w:p>
    <w:p w14:paraId="0282AF38" w14:textId="77777777" w:rsidR="004353C7" w:rsidRPr="004871E0" w:rsidRDefault="004353C7" w:rsidP="00A66DBF">
      <w:pPr>
        <w:jc w:val="both"/>
        <w:rPr>
          <w:noProof/>
          <w:lang w:val="es-ES"/>
        </w:rPr>
      </w:pPr>
      <w:r w:rsidRPr="004871E0">
        <w:rPr>
          <w:noProof/>
          <w:lang w:val="es-ES"/>
        </w:rPr>
        <w:t xml:space="preserve">En esta vista se despliegan los nodos que participan con el sistema. </w:t>
      </w:r>
    </w:p>
    <w:p w14:paraId="6A88A160" w14:textId="77777777" w:rsidR="00CC38CE" w:rsidRPr="004871E0" w:rsidRDefault="00CC38CE" w:rsidP="00CC38CE">
      <w:pPr>
        <w:pStyle w:val="Epgrafe1"/>
        <w:rPr>
          <w:noProof/>
          <w:lang w:val="es-ES"/>
        </w:rPr>
      </w:pPr>
    </w:p>
    <w:p w14:paraId="16A3DC43" w14:textId="77777777" w:rsidR="00CC38CE" w:rsidRPr="004871E0" w:rsidRDefault="00CC38CE" w:rsidP="00CC38CE">
      <w:pPr>
        <w:pStyle w:val="Epgrafe1"/>
        <w:rPr>
          <w:noProof/>
          <w:lang w:val="es-ES"/>
        </w:rPr>
      </w:pPr>
    </w:p>
    <w:p w14:paraId="2745AE8A" w14:textId="77777777" w:rsidR="00CC38CE" w:rsidRPr="004871E0" w:rsidRDefault="000507E9" w:rsidP="00CC38CE">
      <w:pPr>
        <w:pStyle w:val="Epgrafe1"/>
        <w:rPr>
          <w:noProof/>
          <w:lang w:val="es-ES"/>
        </w:rPr>
      </w:pPr>
      <w:r>
        <w:rPr>
          <w:noProof/>
          <w:lang w:val="es-ES"/>
        </w:rPr>
        <w:t>Ilustración 7</w:t>
      </w:r>
      <w:r w:rsidR="00CC38CE" w:rsidRPr="004871E0">
        <w:rPr>
          <w:noProof/>
          <w:lang w:val="es-ES"/>
        </w:rPr>
        <w:t>: Diagrama de Despliegue</w:t>
      </w:r>
    </w:p>
    <w:p w14:paraId="3745A073" w14:textId="77777777" w:rsidR="00386B7E" w:rsidRPr="004871E0" w:rsidRDefault="00386B7E" w:rsidP="00C60599">
      <w:pPr>
        <w:rPr>
          <w:noProof/>
          <w:lang w:val="es-ES"/>
        </w:rPr>
      </w:pPr>
    </w:p>
    <w:p w14:paraId="05293E16" w14:textId="77777777" w:rsidR="006A35A9" w:rsidRPr="004871E0" w:rsidRDefault="006A35A9" w:rsidP="00C60599">
      <w:pPr>
        <w:rPr>
          <w:noProof/>
          <w:lang w:val="es-ES"/>
        </w:rPr>
      </w:pPr>
    </w:p>
    <w:p w14:paraId="1A3F9176" w14:textId="77777777" w:rsidR="00DC2C50" w:rsidRPr="004871E0" w:rsidRDefault="00DC2C50" w:rsidP="00C60599">
      <w:pPr>
        <w:rPr>
          <w:noProof/>
          <w:lang w:val="es-ES"/>
        </w:rPr>
      </w:pPr>
    </w:p>
    <w:p w14:paraId="13BC0994" w14:textId="039C3C67" w:rsidR="00FF5D57" w:rsidRPr="004871E0" w:rsidRDefault="00BB04E2" w:rsidP="00FF5D57">
      <w:pPr>
        <w:pStyle w:val="EstiloTtulo1VerdanaJustificado"/>
        <w:rPr>
          <w:noProof/>
          <w:lang w:val="es-ES"/>
        </w:rPr>
      </w:pPr>
      <w:r>
        <w:rPr>
          <w:rFonts w:ascii="Verdana" w:hAnsi="Verdana"/>
          <w:noProof/>
          <w:lang w:val="es-CL" w:eastAsia="es-CL"/>
        </w:rPr>
        <w:drawing>
          <wp:inline distT="0" distB="0" distL="0" distR="0" wp14:anchorId="1BC5FFC1" wp14:editId="0C7F4BB3">
            <wp:extent cx="5740400" cy="4603115"/>
            <wp:effectExtent l="0" t="0" r="0" b="698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spliegue.png"/>
                    <pic:cNvPicPr/>
                  </pic:nvPicPr>
                  <pic:blipFill>
                    <a:blip r:embed="rId18">
                      <a:extLst>
                        <a:ext uri="{28A0092B-C50C-407E-A947-70E740481C1C}">
                          <a14:useLocalDpi xmlns:a14="http://schemas.microsoft.com/office/drawing/2010/main" val="0"/>
                        </a:ext>
                      </a:extLst>
                    </a:blip>
                    <a:stretch>
                      <a:fillRect/>
                    </a:stretch>
                  </pic:blipFill>
                  <pic:spPr>
                    <a:xfrm>
                      <a:off x="0" y="0"/>
                      <a:ext cx="5740400" cy="4603115"/>
                    </a:xfrm>
                    <a:prstGeom prst="rect">
                      <a:avLst/>
                    </a:prstGeom>
                  </pic:spPr>
                </pic:pic>
              </a:graphicData>
            </a:graphic>
          </wp:inline>
        </w:drawing>
      </w:r>
      <w:r w:rsidR="00DC2C50" w:rsidRPr="004871E0">
        <w:rPr>
          <w:rFonts w:ascii="Verdana" w:hAnsi="Verdana"/>
          <w:noProof/>
          <w:lang w:val="es-ES"/>
        </w:rPr>
        <w:br w:type="page"/>
      </w:r>
      <w:bookmarkStart w:id="35" w:name="_Toc84537101"/>
      <w:r w:rsidR="007E5CAE" w:rsidRPr="004871E0">
        <w:rPr>
          <w:noProof/>
          <w:lang w:val="es-ES"/>
        </w:rPr>
        <w:lastRenderedPageBreak/>
        <w:t>Decisiones de Diseño y Selección de Alternativas</w:t>
      </w:r>
      <w:bookmarkEnd w:id="35"/>
    </w:p>
    <w:p w14:paraId="2FC81E9A" w14:textId="7F4D309C" w:rsidR="00FF5D57" w:rsidRPr="004871E0" w:rsidRDefault="0046538D" w:rsidP="0046538D">
      <w:pPr>
        <w:jc w:val="both"/>
        <w:rPr>
          <w:noProof/>
          <w:lang w:val="es-ES"/>
        </w:rPr>
      </w:pPr>
      <w:r w:rsidRPr="004871E0">
        <w:rPr>
          <w:noProof/>
          <w:lang w:val="es-ES"/>
        </w:rPr>
        <w:t>Las principales decisiones arqu</w:t>
      </w:r>
      <w:r w:rsidR="00C31462">
        <w:rPr>
          <w:noProof/>
          <w:lang w:val="es-ES"/>
        </w:rPr>
        <w:t>i</w:t>
      </w:r>
      <w:r w:rsidRPr="004871E0">
        <w:rPr>
          <w:noProof/>
          <w:lang w:val="es-ES"/>
        </w:rPr>
        <w:t xml:space="preserve">tectónicas se tomaron en consideración de la restricción </w:t>
      </w:r>
      <w:r w:rsidRPr="003B0ED7">
        <w:rPr>
          <w:bCs/>
          <w:noProof/>
          <w:lang w:val="es-ES"/>
        </w:rPr>
        <w:t>Tiempo de Construcción</w:t>
      </w:r>
      <w:r w:rsidRPr="004871E0">
        <w:rPr>
          <w:noProof/>
          <w:lang w:val="es-ES"/>
        </w:rPr>
        <w:t>. Dado que el proyecto debe implementarse en un tiempo ajustado y sin holguras, se privilegió la adopción de un</w:t>
      </w:r>
      <w:r w:rsidR="00126CB5" w:rsidRPr="004871E0">
        <w:rPr>
          <w:noProof/>
          <w:lang w:val="es-ES"/>
        </w:rPr>
        <w:t>a</w:t>
      </w:r>
      <w:r w:rsidRPr="004871E0">
        <w:rPr>
          <w:noProof/>
          <w:lang w:val="es-ES"/>
        </w:rPr>
        <w:t xml:space="preserve"> arquitectura conocida y que presente un bajo riesgo en su implementación.</w:t>
      </w:r>
    </w:p>
    <w:p w14:paraId="2B4AB763" w14:textId="77777777" w:rsidR="0046538D" w:rsidRPr="004871E0" w:rsidRDefault="0046538D" w:rsidP="0046538D">
      <w:pPr>
        <w:jc w:val="both"/>
        <w:rPr>
          <w:noProof/>
          <w:lang w:val="es-ES"/>
        </w:rPr>
      </w:pPr>
    </w:p>
    <w:p w14:paraId="6C6A28B4" w14:textId="01E0E5D5" w:rsidR="0046538D" w:rsidRPr="004871E0" w:rsidRDefault="00126CB5" w:rsidP="0046538D">
      <w:pPr>
        <w:jc w:val="both"/>
        <w:rPr>
          <w:noProof/>
          <w:lang w:val="es-ES"/>
        </w:rPr>
      </w:pPr>
      <w:r w:rsidRPr="004871E0">
        <w:rPr>
          <w:noProof/>
          <w:lang w:val="es-ES"/>
        </w:rPr>
        <w:t>Asimismo</w:t>
      </w:r>
      <w:r w:rsidR="0046538D" w:rsidRPr="004871E0">
        <w:rPr>
          <w:noProof/>
          <w:lang w:val="es-ES"/>
        </w:rPr>
        <w:t xml:space="preserve">, la arquitectura se modularizó </w:t>
      </w:r>
      <w:r w:rsidR="00A07134">
        <w:rPr>
          <w:noProof/>
          <w:lang w:val="es-ES"/>
        </w:rPr>
        <w:t xml:space="preserve">y cada </w:t>
      </w:r>
      <w:r w:rsidRPr="004871E0">
        <w:rPr>
          <w:noProof/>
          <w:lang w:val="es-ES"/>
        </w:rPr>
        <w:t>módulo</w:t>
      </w:r>
      <w:r w:rsidR="00A07134">
        <w:rPr>
          <w:noProof/>
          <w:lang w:val="es-ES"/>
        </w:rPr>
        <w:t xml:space="preserve"> ser</w:t>
      </w:r>
      <w:r w:rsidR="00FB2053">
        <w:rPr>
          <w:noProof/>
          <w:lang w:val="es-ES"/>
        </w:rPr>
        <w:t>án</w:t>
      </w:r>
      <w:r w:rsidRPr="004871E0">
        <w:rPr>
          <w:noProof/>
          <w:lang w:val="es-ES"/>
        </w:rPr>
        <w:t xml:space="preserve"> testeables unitariamente de forma de a</w:t>
      </w:r>
      <w:r w:rsidR="006F52BB">
        <w:rPr>
          <w:noProof/>
          <w:lang w:val="es-ES"/>
        </w:rPr>
        <w:t xml:space="preserve">segurar </w:t>
      </w:r>
      <w:r w:rsidRPr="004871E0">
        <w:rPr>
          <w:noProof/>
          <w:lang w:val="es-ES"/>
        </w:rPr>
        <w:t>que cada pieza tenga una baja tasa de fallas.</w:t>
      </w:r>
    </w:p>
    <w:p w14:paraId="3FA87621" w14:textId="77777777" w:rsidR="0046538D" w:rsidRPr="004871E0" w:rsidRDefault="0046538D" w:rsidP="00FF5D57">
      <w:pPr>
        <w:rPr>
          <w:noProof/>
          <w:lang w:val="es-ES"/>
        </w:rPr>
      </w:pPr>
    </w:p>
    <w:p w14:paraId="7927FBAF" w14:textId="5DC195AC" w:rsidR="008E0B29" w:rsidRDefault="008E0B29" w:rsidP="008E0B29">
      <w:pPr>
        <w:jc w:val="both"/>
        <w:rPr>
          <w:noProof/>
          <w:lang w:val="es-ES"/>
        </w:rPr>
      </w:pPr>
      <w:r w:rsidRPr="004871E0">
        <w:rPr>
          <w:noProof/>
          <w:lang w:val="es-ES"/>
        </w:rPr>
        <w:t xml:space="preserve">Un segundo </w:t>
      </w:r>
      <w:r w:rsidR="003401EA">
        <w:rPr>
          <w:noProof/>
          <w:lang w:val="es-ES"/>
        </w:rPr>
        <w:t>proposito</w:t>
      </w:r>
      <w:r w:rsidRPr="004871E0">
        <w:rPr>
          <w:noProof/>
          <w:lang w:val="es-ES"/>
        </w:rPr>
        <w:t xml:space="preserve"> </w:t>
      </w:r>
      <w:r w:rsidR="00D560FD">
        <w:rPr>
          <w:noProof/>
          <w:lang w:val="es-ES"/>
        </w:rPr>
        <w:t xml:space="preserve">que </w:t>
      </w:r>
      <w:r w:rsidRPr="004871E0">
        <w:rPr>
          <w:noProof/>
          <w:lang w:val="es-ES"/>
        </w:rPr>
        <w:t xml:space="preserve">fue considerado en </w:t>
      </w:r>
      <w:r w:rsidR="00892B3E">
        <w:rPr>
          <w:noProof/>
          <w:lang w:val="es-ES"/>
        </w:rPr>
        <w:t xml:space="preserve">la seleccion de alternativa </w:t>
      </w:r>
      <w:r w:rsidR="00BF6C87">
        <w:rPr>
          <w:noProof/>
          <w:lang w:val="es-ES"/>
        </w:rPr>
        <w:t>p</w:t>
      </w:r>
      <w:r w:rsidR="00BF6C87" w:rsidRPr="00BF6C87">
        <w:rPr>
          <w:noProof/>
          <w:lang w:val="es-ES"/>
        </w:rPr>
        <w:t>ara poder funcionar con éxito,</w:t>
      </w:r>
      <w:r w:rsidR="00BF6C87">
        <w:rPr>
          <w:noProof/>
          <w:lang w:val="es-ES"/>
        </w:rPr>
        <w:t xml:space="preserve"> es que</w:t>
      </w:r>
      <w:r w:rsidR="00BF6C87" w:rsidRPr="00BF6C87">
        <w:rPr>
          <w:noProof/>
          <w:lang w:val="es-ES"/>
        </w:rPr>
        <w:t xml:space="preserve"> la arquitectura de software debe ser sintonizada con los restantes factores del proyecto de software. Una arquitectura de software bien configurada facilita a los usuarios y desarrolladores la comprensión del sistema. Factores importantes que influyen la aptitud de la arquitectura de software son la planificación de proyectos, el análisis de riesgo, la organización, el proceso de desarrollo, los ciclos de trabajo, el hardware, la garantía de calidad y los requerimientos.</w:t>
      </w:r>
    </w:p>
    <w:p w14:paraId="2EE44E40" w14:textId="77777777" w:rsidR="00D560FD" w:rsidRPr="004871E0" w:rsidRDefault="00D560FD" w:rsidP="008E0B29">
      <w:pPr>
        <w:jc w:val="both"/>
        <w:rPr>
          <w:noProof/>
          <w:lang w:val="es-ES"/>
        </w:rPr>
      </w:pPr>
    </w:p>
    <w:p w14:paraId="34822CD1" w14:textId="77777777" w:rsidR="008E0B29" w:rsidRPr="004871E0" w:rsidRDefault="008E0B29" w:rsidP="00FF5D57">
      <w:pPr>
        <w:rPr>
          <w:noProof/>
          <w:lang w:val="es-ES"/>
        </w:rPr>
      </w:pPr>
    </w:p>
    <w:p w14:paraId="3037482A" w14:textId="120AAA59" w:rsidR="001C4AB4" w:rsidRPr="004871E0" w:rsidRDefault="00DF4CCD" w:rsidP="00244D6F">
      <w:pPr>
        <w:pStyle w:val="EstiloTtulo1VerdanaJustificado"/>
        <w:rPr>
          <w:noProof/>
          <w:lang w:val="es-ES"/>
        </w:rPr>
      </w:pPr>
      <w:r w:rsidRPr="004871E0">
        <w:rPr>
          <w:noProof/>
          <w:lang w:val="es-ES"/>
        </w:rPr>
        <w:br w:type="page"/>
      </w:r>
      <w:bookmarkStart w:id="36" w:name="_Toc84537102"/>
      <w:r w:rsidRPr="004871E0">
        <w:rPr>
          <w:noProof/>
          <w:lang w:val="es-ES"/>
        </w:rPr>
        <w:lastRenderedPageBreak/>
        <w:t>Análisis de Reutilización</w:t>
      </w:r>
      <w:bookmarkEnd w:id="36"/>
    </w:p>
    <w:p w14:paraId="53D82E27" w14:textId="64DD6F2D" w:rsidR="001C4AB4" w:rsidRDefault="00407F96" w:rsidP="00315B24">
      <w:pPr>
        <w:pStyle w:val="Prrafodelista"/>
        <w:numPr>
          <w:ilvl w:val="0"/>
          <w:numId w:val="7"/>
        </w:numPr>
        <w:rPr>
          <w:noProof/>
          <w:lang w:val="es-ES"/>
        </w:rPr>
      </w:pPr>
      <w:r>
        <w:rPr>
          <w:noProof/>
          <w:lang w:val="es-ES"/>
        </w:rPr>
        <w:t xml:space="preserve">Ejemplo : </w:t>
      </w:r>
      <w:r w:rsidR="007F6E14">
        <w:rPr>
          <w:noProof/>
          <w:lang w:val="es-ES"/>
        </w:rPr>
        <w:t xml:space="preserve">Se </w:t>
      </w:r>
      <w:r w:rsidR="00DA4CA6">
        <w:rPr>
          <w:noProof/>
          <w:lang w:val="es-ES"/>
        </w:rPr>
        <w:t>utilizara el codigo del mantene</w:t>
      </w:r>
      <w:r w:rsidR="007F6E14">
        <w:rPr>
          <w:noProof/>
          <w:lang w:val="es-ES"/>
        </w:rPr>
        <w:t xml:space="preserve">dor de productos en clientes </w:t>
      </w:r>
    </w:p>
    <w:p w14:paraId="1DFEFFA5" w14:textId="5297EE4C" w:rsidR="001350B5" w:rsidRDefault="001350B5" w:rsidP="00315B24">
      <w:pPr>
        <w:pStyle w:val="Prrafodelista"/>
        <w:numPr>
          <w:ilvl w:val="0"/>
          <w:numId w:val="7"/>
        </w:numPr>
        <w:rPr>
          <w:noProof/>
          <w:lang w:val="es-ES"/>
        </w:rPr>
      </w:pPr>
      <w:r>
        <w:rPr>
          <w:noProof/>
          <w:lang w:val="es-ES"/>
        </w:rPr>
        <w:t>Ejemplo: Se utilizaran plantillas gr</w:t>
      </w:r>
      <w:r w:rsidR="00C71730">
        <w:rPr>
          <w:noProof/>
          <w:lang w:val="es-ES"/>
        </w:rPr>
        <w:t>á</w:t>
      </w:r>
      <w:r>
        <w:rPr>
          <w:noProof/>
          <w:lang w:val="es-ES"/>
        </w:rPr>
        <w:t xml:space="preserve">ficas con los mismos </w:t>
      </w:r>
      <w:r w:rsidR="00C71730">
        <w:rPr>
          <w:noProof/>
          <w:lang w:val="es-ES"/>
        </w:rPr>
        <w:t>colores y logotipos en el mantendor de clientes, productos, ventas.</w:t>
      </w:r>
    </w:p>
    <w:p w14:paraId="299DBD0A" w14:textId="56F3648B" w:rsidR="00483C2B" w:rsidRDefault="00483C2B" w:rsidP="00315B24">
      <w:pPr>
        <w:pStyle w:val="Prrafodelista"/>
        <w:numPr>
          <w:ilvl w:val="0"/>
          <w:numId w:val="7"/>
        </w:numPr>
        <w:rPr>
          <w:noProof/>
          <w:lang w:val="es-ES"/>
        </w:rPr>
      </w:pPr>
      <w:r>
        <w:rPr>
          <w:noProof/>
          <w:lang w:val="es-ES"/>
        </w:rPr>
        <w:t>Se utilizara patrones de diseño</w:t>
      </w:r>
    </w:p>
    <w:p w14:paraId="52650D59" w14:textId="29F31912" w:rsidR="00483C2B" w:rsidRDefault="00483C2B" w:rsidP="00315B24">
      <w:pPr>
        <w:pStyle w:val="Prrafodelista"/>
        <w:numPr>
          <w:ilvl w:val="0"/>
          <w:numId w:val="7"/>
        </w:numPr>
        <w:rPr>
          <w:noProof/>
          <w:lang w:val="es-ES"/>
        </w:rPr>
      </w:pPr>
      <w:r>
        <w:rPr>
          <w:noProof/>
          <w:lang w:val="es-ES"/>
        </w:rPr>
        <w:t>Patrones arquitectonicos</w:t>
      </w:r>
    </w:p>
    <w:p w14:paraId="6E157F35" w14:textId="3B3A676D" w:rsidR="00483C2B" w:rsidRDefault="00483C2B" w:rsidP="00315B24">
      <w:pPr>
        <w:pStyle w:val="Prrafodelista"/>
        <w:numPr>
          <w:ilvl w:val="0"/>
          <w:numId w:val="7"/>
        </w:numPr>
        <w:rPr>
          <w:noProof/>
          <w:lang w:val="es-ES"/>
        </w:rPr>
      </w:pPr>
      <w:r>
        <w:rPr>
          <w:noProof/>
          <w:lang w:val="es-ES"/>
        </w:rPr>
        <w:t xml:space="preserve">Reutilizacion de diseños </w:t>
      </w:r>
    </w:p>
    <w:p w14:paraId="4A9E8276" w14:textId="7AA3FA40" w:rsidR="00483C2B" w:rsidRDefault="00483C2B" w:rsidP="00315B24">
      <w:pPr>
        <w:pStyle w:val="Prrafodelista"/>
        <w:numPr>
          <w:ilvl w:val="0"/>
          <w:numId w:val="7"/>
        </w:numPr>
        <w:rPr>
          <w:noProof/>
          <w:lang w:val="es-ES"/>
        </w:rPr>
      </w:pPr>
      <w:r>
        <w:rPr>
          <w:noProof/>
          <w:lang w:val="es-ES"/>
        </w:rPr>
        <w:t xml:space="preserve">Planes y casos de prueba </w:t>
      </w:r>
    </w:p>
    <w:p w14:paraId="107E1225" w14:textId="77777777" w:rsidR="00C8491A" w:rsidRPr="007F6E14" w:rsidRDefault="00C8491A" w:rsidP="00C8491A">
      <w:pPr>
        <w:pStyle w:val="Prrafodelista"/>
        <w:rPr>
          <w:noProof/>
          <w:lang w:val="es-ES"/>
        </w:rPr>
      </w:pPr>
    </w:p>
    <w:p w14:paraId="276F6AAB" w14:textId="77777777" w:rsidR="0046538D" w:rsidRPr="004871E0" w:rsidRDefault="0046538D" w:rsidP="00FF5D57">
      <w:pPr>
        <w:rPr>
          <w:noProof/>
          <w:lang w:val="es-ES"/>
        </w:rPr>
      </w:pPr>
    </w:p>
    <w:p w14:paraId="785BF1D7" w14:textId="77777777" w:rsidR="006E6A93" w:rsidRPr="004871E0" w:rsidRDefault="006E6A93">
      <w:pPr>
        <w:pStyle w:val="infoblue0"/>
        <w:ind w:left="0"/>
        <w:rPr>
          <w:i w:val="0"/>
          <w:iCs w:val="0"/>
          <w:noProof/>
          <w:lang w:val="es-ES"/>
        </w:rPr>
      </w:pPr>
    </w:p>
    <w:sectPr w:rsidR="006E6A93" w:rsidRPr="004871E0" w:rsidSect="00DC7C63">
      <w:headerReference w:type="default" r:id="rId19"/>
      <w:footerReference w:type="default" r:id="rId20"/>
      <w:headerReference w:type="first" r:id="rId2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BACB" w14:textId="77777777" w:rsidR="00BD24A0" w:rsidRDefault="00BD24A0">
      <w:r>
        <w:separator/>
      </w:r>
    </w:p>
    <w:p w14:paraId="3CC9F57B" w14:textId="77777777" w:rsidR="00BD24A0" w:rsidRDefault="00BD24A0"/>
  </w:endnote>
  <w:endnote w:type="continuationSeparator" w:id="0">
    <w:p w14:paraId="3B219A06" w14:textId="77777777" w:rsidR="00BD24A0" w:rsidRDefault="00BD24A0">
      <w:r>
        <w:continuationSeparator/>
      </w:r>
    </w:p>
    <w:p w14:paraId="131EA270" w14:textId="77777777" w:rsidR="00BD24A0" w:rsidRDefault="00BD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64B8" w14:textId="77777777" w:rsidR="00DC2C50" w:rsidRDefault="00F45AC8">
    <w:pPr>
      <w:pStyle w:val="Piedepgina"/>
    </w:pPr>
    <w:r>
      <w:rPr>
        <w:noProof/>
        <w:lang w:val="es-CL" w:eastAsia="es-CL"/>
      </w:rPr>
      <mc:AlternateContent>
        <mc:Choice Requires="wps">
          <w:drawing>
            <wp:anchor distT="0" distB="0" distL="114300" distR="114300" simplePos="0" relativeHeight="251657216" behindDoc="0" locked="0" layoutInCell="1" allowOverlap="1" wp14:anchorId="6E3811BA" wp14:editId="780D1131">
              <wp:simplePos x="0" y="0"/>
              <wp:positionH relativeFrom="column">
                <wp:posOffset>0</wp:posOffset>
              </wp:positionH>
              <wp:positionV relativeFrom="paragraph">
                <wp:posOffset>78740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24DFE"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50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"/>
          </w:pict>
        </mc:Fallback>
      </mc:AlternateContent>
    </w:r>
  </w:p>
  <w:p w14:paraId="5CCDCD0B" w14:textId="77777777" w:rsidR="00DC2C50" w:rsidRPr="00414267" w:rsidRDefault="00DC2C50" w:rsidP="00414267">
    <w:pPr>
      <w:pStyle w:val="Encabezado"/>
      <w:rPr>
        <w:sz w:val="16"/>
        <w:szCs w:val="16"/>
      </w:rPr>
    </w:pPr>
    <w:r>
      <w:rPr>
        <w:sz w:val="16"/>
        <w:szCs w:val="16"/>
        <w:lang w:val="es-ES"/>
      </w:rPr>
      <w:t xml:space="preserve">Documento </w:t>
    </w:r>
    <w:r w:rsidRPr="00414267">
      <w:rPr>
        <w:sz w:val="16"/>
        <w:szCs w:val="16"/>
        <w:lang w:val="es-ES"/>
      </w:rPr>
      <w:t xml:space="preserve">Confidencial                                                                    </w:t>
    </w:r>
    <w:r>
      <w:rPr>
        <w:sz w:val="16"/>
        <w:szCs w:val="16"/>
        <w:lang w:val="es-ES"/>
      </w:rPr>
      <w:t xml:space="preserve">                                    </w:t>
    </w:r>
    <w:r w:rsidRPr="00414267">
      <w:rPr>
        <w:sz w:val="16"/>
        <w:szCs w:val="16"/>
        <w:lang w:val="es-ES"/>
      </w:rPr>
      <w:t xml:space="preserve">                                         Página </w:t>
    </w:r>
    <w:r w:rsidRPr="00414267">
      <w:rPr>
        <w:rStyle w:val="Nmerodepgina"/>
        <w:sz w:val="16"/>
        <w:szCs w:val="16"/>
        <w:lang w:val="es-ES"/>
      </w:rPr>
      <w:fldChar w:fldCharType="begin"/>
    </w:r>
    <w:r w:rsidRPr="00414267">
      <w:rPr>
        <w:rStyle w:val="Nmerodepgina"/>
        <w:sz w:val="16"/>
        <w:szCs w:val="16"/>
        <w:lang w:val="es-ES"/>
      </w:rPr>
      <w:instrText xml:space="preserve"> PAGE </w:instrText>
    </w:r>
    <w:r w:rsidRPr="00414267">
      <w:rPr>
        <w:rStyle w:val="Nmerodepgina"/>
        <w:sz w:val="16"/>
        <w:szCs w:val="16"/>
        <w:lang w:val="es-ES"/>
      </w:rPr>
      <w:fldChar w:fldCharType="separate"/>
    </w:r>
    <w:r w:rsidR="00BB04E2">
      <w:rPr>
        <w:rStyle w:val="Nmerodepgina"/>
        <w:noProof/>
        <w:sz w:val="16"/>
        <w:szCs w:val="16"/>
        <w:lang w:val="es-ES"/>
      </w:rPr>
      <w:t>20</w:t>
    </w:r>
    <w:r w:rsidRPr="00414267">
      <w:rPr>
        <w:rStyle w:val="Nmerodepgina"/>
        <w:sz w:val="16"/>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4A95" w14:textId="77777777" w:rsidR="00BD24A0" w:rsidRDefault="00BD24A0">
      <w:r>
        <w:separator/>
      </w:r>
    </w:p>
    <w:p w14:paraId="212A0F12" w14:textId="77777777" w:rsidR="00BD24A0" w:rsidRDefault="00BD24A0"/>
  </w:footnote>
  <w:footnote w:type="continuationSeparator" w:id="0">
    <w:p w14:paraId="046037E9" w14:textId="77777777" w:rsidR="00BD24A0" w:rsidRDefault="00BD24A0">
      <w:r>
        <w:continuationSeparator/>
      </w:r>
    </w:p>
    <w:p w14:paraId="7A4D8902" w14:textId="77777777" w:rsidR="00BD24A0" w:rsidRDefault="00BD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F8E4" w14:textId="77777777" w:rsidR="00DC2C50" w:rsidRPr="00AE09C8" w:rsidRDefault="00DC2C50" w:rsidP="00AE09C8">
    <w:pPr>
      <w:pStyle w:val="Encabezado"/>
      <w:tabs>
        <w:tab w:val="right" w:pos="8931"/>
      </w:tabs>
      <w:rPr>
        <w:lang w:val="es-419"/>
      </w:rPr>
    </w:pPr>
    <w:r>
      <w:rPr>
        <w:color w:val="5F5F5F"/>
        <w:sz w:val="16"/>
        <w:u w:val="single"/>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493C"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2859721F" wp14:editId="0A7BE9B4">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0927687A"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47DFD67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7132FA9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4BC3E2D2"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34E17139" w14:textId="77777777" w:rsidR="00AE09C8" w:rsidRPr="004858A4" w:rsidRDefault="00AE09C8" w:rsidP="00AE09C8">
    <w:pPr>
      <w:pStyle w:val="Encabezado"/>
    </w:pPr>
  </w:p>
  <w:p w14:paraId="47C176DE" w14:textId="77777777" w:rsidR="00AE09C8" w:rsidRDefault="00AE09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7B2406"/>
    <w:multiLevelType w:val="hybridMultilevel"/>
    <w:tmpl w:val="6AEC7E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835B2"/>
    <w:multiLevelType w:val="hybridMultilevel"/>
    <w:tmpl w:val="889C62A8"/>
    <w:lvl w:ilvl="0" w:tplc="59F2FB6C">
      <w:start w:val="9"/>
      <w:numFmt w:val="decimal"/>
      <w:lvlText w:val="%1"/>
      <w:lvlJc w:val="left"/>
      <w:pPr>
        <w:ind w:left="720" w:hanging="360"/>
      </w:pPr>
      <w:rPr>
        <w:rFonts w:ascii="Times New Roman" w:eastAsia="Times New Roman" w:hAnsi="Times New Roman" w:cs="Times New Roman" w:hint="default"/>
        <w:b/>
        <w:color w:val="0000FF"/>
        <w:sz w:val="20"/>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0A46C96"/>
    <w:multiLevelType w:val="hybridMultilevel"/>
    <w:tmpl w:val="2DDC9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6" w15:restartNumberingAfterBreak="0">
    <w:nsid w:val="2C5562F2"/>
    <w:multiLevelType w:val="hybridMultilevel"/>
    <w:tmpl w:val="56C67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185634"/>
    <w:multiLevelType w:val="hybridMultilevel"/>
    <w:tmpl w:val="9F5C17D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43F66719"/>
    <w:multiLevelType w:val="hybridMultilevel"/>
    <w:tmpl w:val="C97A06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F25C3E"/>
    <w:multiLevelType w:val="hybridMultilevel"/>
    <w:tmpl w:val="0C7A298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16cid:durableId="1416364525">
    <w:abstractNumId w:val="0"/>
  </w:num>
  <w:num w:numId="2" w16cid:durableId="495222753">
    <w:abstractNumId w:val="5"/>
  </w:num>
  <w:num w:numId="3" w16cid:durableId="1684670878">
    <w:abstractNumId w:val="10"/>
  </w:num>
  <w:num w:numId="4" w16cid:durableId="30883005">
    <w:abstractNumId w:val="11"/>
  </w:num>
  <w:num w:numId="5" w16cid:durableId="2122607035">
    <w:abstractNumId w:val="1"/>
  </w:num>
  <w:num w:numId="6" w16cid:durableId="386757377">
    <w:abstractNumId w:val="9"/>
  </w:num>
  <w:num w:numId="7" w16cid:durableId="1253005220">
    <w:abstractNumId w:val="6"/>
  </w:num>
  <w:num w:numId="8" w16cid:durableId="1116369744">
    <w:abstractNumId w:val="3"/>
  </w:num>
  <w:num w:numId="9" w16cid:durableId="1743867437">
    <w:abstractNumId w:val="2"/>
  </w:num>
  <w:num w:numId="10" w16cid:durableId="945579675">
    <w:abstractNumId w:val="7"/>
  </w:num>
  <w:num w:numId="11" w16cid:durableId="1640263422">
    <w:abstractNumId w:val="8"/>
  </w:num>
  <w:num w:numId="12" w16cid:durableId="685910267">
    <w:abstractNumId w:val="12"/>
  </w:num>
  <w:num w:numId="13" w16cid:durableId="4544507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VE" w:vendorID="64" w:dllVersion="4096" w:nlCheck="1" w:checkStyle="0"/>
  <w:activeWritingStyle w:appName="MSWord" w:lang="es-CL" w:vendorID="64" w:dllVersion="4096" w:nlCheck="1" w:checkStyle="0"/>
  <w:activeWritingStyle w:appName="MSWord" w:lang="en-AU" w:vendorID="64" w:dllVersion="4096"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52C"/>
    <w:rsid w:val="00000085"/>
    <w:rsid w:val="00000599"/>
    <w:rsid w:val="00002585"/>
    <w:rsid w:val="00002CC3"/>
    <w:rsid w:val="00004618"/>
    <w:rsid w:val="000068FB"/>
    <w:rsid w:val="0000751E"/>
    <w:rsid w:val="000143D2"/>
    <w:rsid w:val="000156F7"/>
    <w:rsid w:val="000161D5"/>
    <w:rsid w:val="000270AF"/>
    <w:rsid w:val="000332F3"/>
    <w:rsid w:val="00040B7E"/>
    <w:rsid w:val="000414A6"/>
    <w:rsid w:val="0004210E"/>
    <w:rsid w:val="00043D08"/>
    <w:rsid w:val="000507E9"/>
    <w:rsid w:val="00050F60"/>
    <w:rsid w:val="00053B21"/>
    <w:rsid w:val="00054CF9"/>
    <w:rsid w:val="000560A9"/>
    <w:rsid w:val="00063531"/>
    <w:rsid w:val="0006453A"/>
    <w:rsid w:val="000758C4"/>
    <w:rsid w:val="00075BD0"/>
    <w:rsid w:val="00077420"/>
    <w:rsid w:val="00080C0A"/>
    <w:rsid w:val="00084498"/>
    <w:rsid w:val="00086B03"/>
    <w:rsid w:val="00091B21"/>
    <w:rsid w:val="00092473"/>
    <w:rsid w:val="00097570"/>
    <w:rsid w:val="000A2397"/>
    <w:rsid w:val="000B1F88"/>
    <w:rsid w:val="000B6DAE"/>
    <w:rsid w:val="000B79C8"/>
    <w:rsid w:val="000C31D4"/>
    <w:rsid w:val="000C7C56"/>
    <w:rsid w:val="000D58CF"/>
    <w:rsid w:val="000D784A"/>
    <w:rsid w:val="000F3D61"/>
    <w:rsid w:val="000F49D9"/>
    <w:rsid w:val="000F6297"/>
    <w:rsid w:val="001044CF"/>
    <w:rsid w:val="00107E01"/>
    <w:rsid w:val="00113D08"/>
    <w:rsid w:val="00121F61"/>
    <w:rsid w:val="00122049"/>
    <w:rsid w:val="00123351"/>
    <w:rsid w:val="001233B6"/>
    <w:rsid w:val="00123B63"/>
    <w:rsid w:val="00126CB5"/>
    <w:rsid w:val="0013252C"/>
    <w:rsid w:val="00132D6B"/>
    <w:rsid w:val="00133E14"/>
    <w:rsid w:val="00134387"/>
    <w:rsid w:val="00135059"/>
    <w:rsid w:val="001350B5"/>
    <w:rsid w:val="0014357C"/>
    <w:rsid w:val="00145902"/>
    <w:rsid w:val="00145B63"/>
    <w:rsid w:val="00145EAE"/>
    <w:rsid w:val="0016065F"/>
    <w:rsid w:val="001620B7"/>
    <w:rsid w:val="00162DA7"/>
    <w:rsid w:val="00171A13"/>
    <w:rsid w:val="001758A1"/>
    <w:rsid w:val="00177CA5"/>
    <w:rsid w:val="001803D6"/>
    <w:rsid w:val="00184A42"/>
    <w:rsid w:val="00184A7C"/>
    <w:rsid w:val="00186C4B"/>
    <w:rsid w:val="00191254"/>
    <w:rsid w:val="0019344A"/>
    <w:rsid w:val="001940B7"/>
    <w:rsid w:val="00194D9E"/>
    <w:rsid w:val="001A0CCB"/>
    <w:rsid w:val="001A1598"/>
    <w:rsid w:val="001A1DF3"/>
    <w:rsid w:val="001A2CF8"/>
    <w:rsid w:val="001A396A"/>
    <w:rsid w:val="001A7C86"/>
    <w:rsid w:val="001B371D"/>
    <w:rsid w:val="001B496D"/>
    <w:rsid w:val="001B5A23"/>
    <w:rsid w:val="001B7454"/>
    <w:rsid w:val="001C4AB4"/>
    <w:rsid w:val="001C73AE"/>
    <w:rsid w:val="001C7C3E"/>
    <w:rsid w:val="001D05E5"/>
    <w:rsid w:val="001D162B"/>
    <w:rsid w:val="001D43FE"/>
    <w:rsid w:val="001D54F3"/>
    <w:rsid w:val="001D559C"/>
    <w:rsid w:val="001E035C"/>
    <w:rsid w:val="001E1C17"/>
    <w:rsid w:val="001E3306"/>
    <w:rsid w:val="001E409A"/>
    <w:rsid w:val="001F0856"/>
    <w:rsid w:val="001F4F2D"/>
    <w:rsid w:val="001F67EE"/>
    <w:rsid w:val="001F74C8"/>
    <w:rsid w:val="00200092"/>
    <w:rsid w:val="002026E7"/>
    <w:rsid w:val="00202B0B"/>
    <w:rsid w:val="00202EF6"/>
    <w:rsid w:val="0020678E"/>
    <w:rsid w:val="00206FC0"/>
    <w:rsid w:val="002074D1"/>
    <w:rsid w:val="002117A7"/>
    <w:rsid w:val="00211BF5"/>
    <w:rsid w:val="0021554B"/>
    <w:rsid w:val="002255F1"/>
    <w:rsid w:val="00225C4D"/>
    <w:rsid w:val="002304C4"/>
    <w:rsid w:val="00230A57"/>
    <w:rsid w:val="00236FC6"/>
    <w:rsid w:val="00242252"/>
    <w:rsid w:val="0024355D"/>
    <w:rsid w:val="002435B7"/>
    <w:rsid w:val="00244D6F"/>
    <w:rsid w:val="002516D6"/>
    <w:rsid w:val="00251757"/>
    <w:rsid w:val="00251B72"/>
    <w:rsid w:val="00252021"/>
    <w:rsid w:val="002526D1"/>
    <w:rsid w:val="00252A63"/>
    <w:rsid w:val="00254930"/>
    <w:rsid w:val="00255935"/>
    <w:rsid w:val="0025788F"/>
    <w:rsid w:val="00260F1F"/>
    <w:rsid w:val="002640D4"/>
    <w:rsid w:val="00265184"/>
    <w:rsid w:val="00270EF7"/>
    <w:rsid w:val="00273A0A"/>
    <w:rsid w:val="00274EB2"/>
    <w:rsid w:val="00277B71"/>
    <w:rsid w:val="002A0638"/>
    <w:rsid w:val="002A0E0C"/>
    <w:rsid w:val="002A62DD"/>
    <w:rsid w:val="002A7F6C"/>
    <w:rsid w:val="002B2DD9"/>
    <w:rsid w:val="002C22F5"/>
    <w:rsid w:val="002C4292"/>
    <w:rsid w:val="002C7B0A"/>
    <w:rsid w:val="002D0B24"/>
    <w:rsid w:val="002E33ED"/>
    <w:rsid w:val="002E3812"/>
    <w:rsid w:val="002E7012"/>
    <w:rsid w:val="002F0B81"/>
    <w:rsid w:val="002F4C55"/>
    <w:rsid w:val="002F6CBD"/>
    <w:rsid w:val="003012C8"/>
    <w:rsid w:val="00306825"/>
    <w:rsid w:val="003077ED"/>
    <w:rsid w:val="00307DCE"/>
    <w:rsid w:val="00310659"/>
    <w:rsid w:val="00312C55"/>
    <w:rsid w:val="00312C84"/>
    <w:rsid w:val="003142C6"/>
    <w:rsid w:val="00315B24"/>
    <w:rsid w:val="00323BEA"/>
    <w:rsid w:val="00324912"/>
    <w:rsid w:val="0032631A"/>
    <w:rsid w:val="003311E5"/>
    <w:rsid w:val="00336709"/>
    <w:rsid w:val="00336B1D"/>
    <w:rsid w:val="003401EA"/>
    <w:rsid w:val="00342A8C"/>
    <w:rsid w:val="0034515B"/>
    <w:rsid w:val="00347DD6"/>
    <w:rsid w:val="00353F78"/>
    <w:rsid w:val="00355427"/>
    <w:rsid w:val="00357433"/>
    <w:rsid w:val="0035748C"/>
    <w:rsid w:val="00367147"/>
    <w:rsid w:val="00370CA2"/>
    <w:rsid w:val="00383419"/>
    <w:rsid w:val="0038457F"/>
    <w:rsid w:val="003862CA"/>
    <w:rsid w:val="00386B7E"/>
    <w:rsid w:val="0038776C"/>
    <w:rsid w:val="00392C3F"/>
    <w:rsid w:val="00392E72"/>
    <w:rsid w:val="00396F63"/>
    <w:rsid w:val="003971B8"/>
    <w:rsid w:val="00397E99"/>
    <w:rsid w:val="003A3025"/>
    <w:rsid w:val="003A3162"/>
    <w:rsid w:val="003A4E47"/>
    <w:rsid w:val="003B0ED7"/>
    <w:rsid w:val="003B455B"/>
    <w:rsid w:val="003B4D5E"/>
    <w:rsid w:val="003B608E"/>
    <w:rsid w:val="003C2368"/>
    <w:rsid w:val="003C41DF"/>
    <w:rsid w:val="003C7890"/>
    <w:rsid w:val="003D33BA"/>
    <w:rsid w:val="003D4D23"/>
    <w:rsid w:val="003E23D9"/>
    <w:rsid w:val="003E30DB"/>
    <w:rsid w:val="003E30E3"/>
    <w:rsid w:val="003E3353"/>
    <w:rsid w:val="003E3DFA"/>
    <w:rsid w:val="003E6603"/>
    <w:rsid w:val="003E71F5"/>
    <w:rsid w:val="003E7314"/>
    <w:rsid w:val="003F11F4"/>
    <w:rsid w:val="003F25BE"/>
    <w:rsid w:val="003F3D30"/>
    <w:rsid w:val="003F4A06"/>
    <w:rsid w:val="003F4EF2"/>
    <w:rsid w:val="003F632B"/>
    <w:rsid w:val="004021EB"/>
    <w:rsid w:val="00407F96"/>
    <w:rsid w:val="00414267"/>
    <w:rsid w:val="00416AFB"/>
    <w:rsid w:val="00421F38"/>
    <w:rsid w:val="00425CBB"/>
    <w:rsid w:val="0043262D"/>
    <w:rsid w:val="004329EE"/>
    <w:rsid w:val="00433172"/>
    <w:rsid w:val="0043479E"/>
    <w:rsid w:val="004353C7"/>
    <w:rsid w:val="0043653A"/>
    <w:rsid w:val="00437C13"/>
    <w:rsid w:val="00443330"/>
    <w:rsid w:val="00450442"/>
    <w:rsid w:val="00450A8B"/>
    <w:rsid w:val="00456068"/>
    <w:rsid w:val="00456798"/>
    <w:rsid w:val="0046355E"/>
    <w:rsid w:val="004639D4"/>
    <w:rsid w:val="00464116"/>
    <w:rsid w:val="00464502"/>
    <w:rsid w:val="0046538D"/>
    <w:rsid w:val="004662D6"/>
    <w:rsid w:val="004671E8"/>
    <w:rsid w:val="00467E4B"/>
    <w:rsid w:val="00475D09"/>
    <w:rsid w:val="00480B8E"/>
    <w:rsid w:val="00483C2B"/>
    <w:rsid w:val="004871E0"/>
    <w:rsid w:val="0049131D"/>
    <w:rsid w:val="004920E4"/>
    <w:rsid w:val="00494936"/>
    <w:rsid w:val="004A499B"/>
    <w:rsid w:val="004A5A93"/>
    <w:rsid w:val="004A63BA"/>
    <w:rsid w:val="004A76F1"/>
    <w:rsid w:val="004B114F"/>
    <w:rsid w:val="004B2751"/>
    <w:rsid w:val="004B3902"/>
    <w:rsid w:val="004B4AA8"/>
    <w:rsid w:val="004C14AA"/>
    <w:rsid w:val="004C2E30"/>
    <w:rsid w:val="004C6CA8"/>
    <w:rsid w:val="004D0E0D"/>
    <w:rsid w:val="004D69FD"/>
    <w:rsid w:val="004D6EA1"/>
    <w:rsid w:val="004E0BEF"/>
    <w:rsid w:val="004E3F2C"/>
    <w:rsid w:val="004F138C"/>
    <w:rsid w:val="004F617A"/>
    <w:rsid w:val="004F6C6A"/>
    <w:rsid w:val="00501DE6"/>
    <w:rsid w:val="00504D08"/>
    <w:rsid w:val="005110C6"/>
    <w:rsid w:val="005161E1"/>
    <w:rsid w:val="0051709C"/>
    <w:rsid w:val="00524C1A"/>
    <w:rsid w:val="00524DB3"/>
    <w:rsid w:val="005265EE"/>
    <w:rsid w:val="005268F2"/>
    <w:rsid w:val="00526DDB"/>
    <w:rsid w:val="0053284E"/>
    <w:rsid w:val="005354CE"/>
    <w:rsid w:val="00541761"/>
    <w:rsid w:val="0054304F"/>
    <w:rsid w:val="00544B7C"/>
    <w:rsid w:val="005510F9"/>
    <w:rsid w:val="00556993"/>
    <w:rsid w:val="00556F00"/>
    <w:rsid w:val="005611FC"/>
    <w:rsid w:val="00563E81"/>
    <w:rsid w:val="005650AE"/>
    <w:rsid w:val="00581959"/>
    <w:rsid w:val="005827AE"/>
    <w:rsid w:val="00583E10"/>
    <w:rsid w:val="00583F8F"/>
    <w:rsid w:val="00594656"/>
    <w:rsid w:val="00597B73"/>
    <w:rsid w:val="005A21DA"/>
    <w:rsid w:val="005A3089"/>
    <w:rsid w:val="005A3C86"/>
    <w:rsid w:val="005B16A8"/>
    <w:rsid w:val="005B3011"/>
    <w:rsid w:val="005B3C7F"/>
    <w:rsid w:val="005B6399"/>
    <w:rsid w:val="005B6781"/>
    <w:rsid w:val="005B72BD"/>
    <w:rsid w:val="005C3FFB"/>
    <w:rsid w:val="005D11FF"/>
    <w:rsid w:val="005D199B"/>
    <w:rsid w:val="005D2BD3"/>
    <w:rsid w:val="005D3EFA"/>
    <w:rsid w:val="005D6F0D"/>
    <w:rsid w:val="005D71CE"/>
    <w:rsid w:val="005E3D37"/>
    <w:rsid w:val="005E4549"/>
    <w:rsid w:val="005E519A"/>
    <w:rsid w:val="005E53BB"/>
    <w:rsid w:val="005F2F30"/>
    <w:rsid w:val="00601E9B"/>
    <w:rsid w:val="006042FD"/>
    <w:rsid w:val="0060515B"/>
    <w:rsid w:val="00605DDC"/>
    <w:rsid w:val="00610681"/>
    <w:rsid w:val="00616EF4"/>
    <w:rsid w:val="00620500"/>
    <w:rsid w:val="006274EE"/>
    <w:rsid w:val="0063037D"/>
    <w:rsid w:val="006372C8"/>
    <w:rsid w:val="00642128"/>
    <w:rsid w:val="00643280"/>
    <w:rsid w:val="00650D1D"/>
    <w:rsid w:val="00652283"/>
    <w:rsid w:val="0066162F"/>
    <w:rsid w:val="006624B6"/>
    <w:rsid w:val="0067256F"/>
    <w:rsid w:val="00672C97"/>
    <w:rsid w:val="00676525"/>
    <w:rsid w:val="00683A62"/>
    <w:rsid w:val="00690EBD"/>
    <w:rsid w:val="00693662"/>
    <w:rsid w:val="00693EFD"/>
    <w:rsid w:val="006A35A9"/>
    <w:rsid w:val="006A3879"/>
    <w:rsid w:val="006A7820"/>
    <w:rsid w:val="006B2236"/>
    <w:rsid w:val="006B4AB7"/>
    <w:rsid w:val="006C1D46"/>
    <w:rsid w:val="006C464D"/>
    <w:rsid w:val="006D19FB"/>
    <w:rsid w:val="006D1A43"/>
    <w:rsid w:val="006D5ECE"/>
    <w:rsid w:val="006D6658"/>
    <w:rsid w:val="006E019A"/>
    <w:rsid w:val="006E26E9"/>
    <w:rsid w:val="006E328F"/>
    <w:rsid w:val="006E3DB4"/>
    <w:rsid w:val="006E5B5E"/>
    <w:rsid w:val="006E61F5"/>
    <w:rsid w:val="006E6A93"/>
    <w:rsid w:val="006F43A3"/>
    <w:rsid w:val="006F457C"/>
    <w:rsid w:val="006F52BB"/>
    <w:rsid w:val="006F607E"/>
    <w:rsid w:val="00700205"/>
    <w:rsid w:val="00707D3C"/>
    <w:rsid w:val="0071019D"/>
    <w:rsid w:val="00713237"/>
    <w:rsid w:val="0071564E"/>
    <w:rsid w:val="00722C3B"/>
    <w:rsid w:val="007249FF"/>
    <w:rsid w:val="007315DF"/>
    <w:rsid w:val="007331B4"/>
    <w:rsid w:val="0074082F"/>
    <w:rsid w:val="00740A9A"/>
    <w:rsid w:val="00741843"/>
    <w:rsid w:val="00743B3C"/>
    <w:rsid w:val="00743B8E"/>
    <w:rsid w:val="00745433"/>
    <w:rsid w:val="00746E8B"/>
    <w:rsid w:val="0074790C"/>
    <w:rsid w:val="00747DE1"/>
    <w:rsid w:val="00750049"/>
    <w:rsid w:val="00751B20"/>
    <w:rsid w:val="00754086"/>
    <w:rsid w:val="007568EA"/>
    <w:rsid w:val="00762A57"/>
    <w:rsid w:val="0077357B"/>
    <w:rsid w:val="007743AE"/>
    <w:rsid w:val="00776B41"/>
    <w:rsid w:val="00777521"/>
    <w:rsid w:val="0078043D"/>
    <w:rsid w:val="00781762"/>
    <w:rsid w:val="007828AD"/>
    <w:rsid w:val="007900E1"/>
    <w:rsid w:val="0079065B"/>
    <w:rsid w:val="007913F2"/>
    <w:rsid w:val="007920DC"/>
    <w:rsid w:val="007966CC"/>
    <w:rsid w:val="00796A6E"/>
    <w:rsid w:val="007A1EC2"/>
    <w:rsid w:val="007A4680"/>
    <w:rsid w:val="007A5054"/>
    <w:rsid w:val="007A6969"/>
    <w:rsid w:val="007A6C81"/>
    <w:rsid w:val="007A757D"/>
    <w:rsid w:val="007A7843"/>
    <w:rsid w:val="007B21DE"/>
    <w:rsid w:val="007B73FD"/>
    <w:rsid w:val="007B74A0"/>
    <w:rsid w:val="007C0C69"/>
    <w:rsid w:val="007C45ED"/>
    <w:rsid w:val="007C751A"/>
    <w:rsid w:val="007D10C2"/>
    <w:rsid w:val="007D39C6"/>
    <w:rsid w:val="007E1211"/>
    <w:rsid w:val="007E2F4E"/>
    <w:rsid w:val="007E49E0"/>
    <w:rsid w:val="007E5CAE"/>
    <w:rsid w:val="007F1CAF"/>
    <w:rsid w:val="007F2953"/>
    <w:rsid w:val="007F58E1"/>
    <w:rsid w:val="007F6E14"/>
    <w:rsid w:val="007F72AC"/>
    <w:rsid w:val="007F7D7C"/>
    <w:rsid w:val="00802140"/>
    <w:rsid w:val="00802FD1"/>
    <w:rsid w:val="00813C05"/>
    <w:rsid w:val="00814D72"/>
    <w:rsid w:val="0081550B"/>
    <w:rsid w:val="00817AD6"/>
    <w:rsid w:val="00825C74"/>
    <w:rsid w:val="00826D7D"/>
    <w:rsid w:val="008319DF"/>
    <w:rsid w:val="00833FBF"/>
    <w:rsid w:val="0083516D"/>
    <w:rsid w:val="00835319"/>
    <w:rsid w:val="00841CCE"/>
    <w:rsid w:val="00850EBD"/>
    <w:rsid w:val="008522BD"/>
    <w:rsid w:val="00854F5C"/>
    <w:rsid w:val="008566CE"/>
    <w:rsid w:val="008569A9"/>
    <w:rsid w:val="00856A0C"/>
    <w:rsid w:val="008666DE"/>
    <w:rsid w:val="00867E09"/>
    <w:rsid w:val="00867F5A"/>
    <w:rsid w:val="00870FC0"/>
    <w:rsid w:val="00872085"/>
    <w:rsid w:val="00872625"/>
    <w:rsid w:val="008743F8"/>
    <w:rsid w:val="00874F9A"/>
    <w:rsid w:val="0087522B"/>
    <w:rsid w:val="008756F4"/>
    <w:rsid w:val="00883E52"/>
    <w:rsid w:val="00884022"/>
    <w:rsid w:val="00884C4C"/>
    <w:rsid w:val="00887948"/>
    <w:rsid w:val="00892B3E"/>
    <w:rsid w:val="00893268"/>
    <w:rsid w:val="008953AD"/>
    <w:rsid w:val="008A03A3"/>
    <w:rsid w:val="008C0956"/>
    <w:rsid w:val="008C0F48"/>
    <w:rsid w:val="008C165D"/>
    <w:rsid w:val="008D0972"/>
    <w:rsid w:val="008D1903"/>
    <w:rsid w:val="008D2AF7"/>
    <w:rsid w:val="008D4F20"/>
    <w:rsid w:val="008E0B29"/>
    <w:rsid w:val="008E37FF"/>
    <w:rsid w:val="008E6686"/>
    <w:rsid w:val="008F4108"/>
    <w:rsid w:val="008F527E"/>
    <w:rsid w:val="008F5A56"/>
    <w:rsid w:val="008F60C7"/>
    <w:rsid w:val="009018A7"/>
    <w:rsid w:val="0090463C"/>
    <w:rsid w:val="00910BBB"/>
    <w:rsid w:val="00910FBF"/>
    <w:rsid w:val="00916D6D"/>
    <w:rsid w:val="009220C4"/>
    <w:rsid w:val="009232D7"/>
    <w:rsid w:val="00923B60"/>
    <w:rsid w:val="00934ED5"/>
    <w:rsid w:val="00935910"/>
    <w:rsid w:val="00941231"/>
    <w:rsid w:val="00941A37"/>
    <w:rsid w:val="009427BD"/>
    <w:rsid w:val="00943904"/>
    <w:rsid w:val="00951BFD"/>
    <w:rsid w:val="009572C2"/>
    <w:rsid w:val="0096261A"/>
    <w:rsid w:val="009627D3"/>
    <w:rsid w:val="009650A5"/>
    <w:rsid w:val="00973968"/>
    <w:rsid w:val="0097530F"/>
    <w:rsid w:val="00976B6E"/>
    <w:rsid w:val="00982642"/>
    <w:rsid w:val="009848E0"/>
    <w:rsid w:val="00985F4B"/>
    <w:rsid w:val="0098726E"/>
    <w:rsid w:val="009875B5"/>
    <w:rsid w:val="00987A28"/>
    <w:rsid w:val="009A1426"/>
    <w:rsid w:val="009A5B20"/>
    <w:rsid w:val="009B1A6B"/>
    <w:rsid w:val="009B23C8"/>
    <w:rsid w:val="009B691B"/>
    <w:rsid w:val="009C0EF2"/>
    <w:rsid w:val="009C0F83"/>
    <w:rsid w:val="009C174C"/>
    <w:rsid w:val="009C5723"/>
    <w:rsid w:val="009C5AC0"/>
    <w:rsid w:val="009C626B"/>
    <w:rsid w:val="009D02E2"/>
    <w:rsid w:val="009D3270"/>
    <w:rsid w:val="009D481E"/>
    <w:rsid w:val="009D5649"/>
    <w:rsid w:val="009E18E0"/>
    <w:rsid w:val="009E6D9D"/>
    <w:rsid w:val="009E700C"/>
    <w:rsid w:val="009E710F"/>
    <w:rsid w:val="009F0AE8"/>
    <w:rsid w:val="009F44CD"/>
    <w:rsid w:val="009F6E83"/>
    <w:rsid w:val="00A00F3D"/>
    <w:rsid w:val="00A023C7"/>
    <w:rsid w:val="00A02FD2"/>
    <w:rsid w:val="00A07134"/>
    <w:rsid w:val="00A1175A"/>
    <w:rsid w:val="00A11C18"/>
    <w:rsid w:val="00A1255F"/>
    <w:rsid w:val="00A126ED"/>
    <w:rsid w:val="00A14C17"/>
    <w:rsid w:val="00A15549"/>
    <w:rsid w:val="00A176CD"/>
    <w:rsid w:val="00A21A4B"/>
    <w:rsid w:val="00A2429E"/>
    <w:rsid w:val="00A24FB8"/>
    <w:rsid w:val="00A27994"/>
    <w:rsid w:val="00A46A97"/>
    <w:rsid w:val="00A511B4"/>
    <w:rsid w:val="00A512DE"/>
    <w:rsid w:val="00A60DAC"/>
    <w:rsid w:val="00A652A3"/>
    <w:rsid w:val="00A65537"/>
    <w:rsid w:val="00A6672C"/>
    <w:rsid w:val="00A66DBF"/>
    <w:rsid w:val="00A74B3D"/>
    <w:rsid w:val="00A74D41"/>
    <w:rsid w:val="00A767B8"/>
    <w:rsid w:val="00A776DC"/>
    <w:rsid w:val="00A809F3"/>
    <w:rsid w:val="00A81F79"/>
    <w:rsid w:val="00A86FC7"/>
    <w:rsid w:val="00A90316"/>
    <w:rsid w:val="00A91779"/>
    <w:rsid w:val="00A93783"/>
    <w:rsid w:val="00A93D90"/>
    <w:rsid w:val="00AA1908"/>
    <w:rsid w:val="00AA511B"/>
    <w:rsid w:val="00AA6F81"/>
    <w:rsid w:val="00AA76C5"/>
    <w:rsid w:val="00AB540E"/>
    <w:rsid w:val="00AB78DC"/>
    <w:rsid w:val="00AC072D"/>
    <w:rsid w:val="00AC261C"/>
    <w:rsid w:val="00AC26BA"/>
    <w:rsid w:val="00AC55DE"/>
    <w:rsid w:val="00AD24C9"/>
    <w:rsid w:val="00AD7F9A"/>
    <w:rsid w:val="00AE07D7"/>
    <w:rsid w:val="00AE0985"/>
    <w:rsid w:val="00AE09C8"/>
    <w:rsid w:val="00AE7224"/>
    <w:rsid w:val="00AF229A"/>
    <w:rsid w:val="00AF272A"/>
    <w:rsid w:val="00B01E56"/>
    <w:rsid w:val="00B0426C"/>
    <w:rsid w:val="00B044D3"/>
    <w:rsid w:val="00B12902"/>
    <w:rsid w:val="00B12A74"/>
    <w:rsid w:val="00B21D03"/>
    <w:rsid w:val="00B231FE"/>
    <w:rsid w:val="00B23533"/>
    <w:rsid w:val="00B243C0"/>
    <w:rsid w:val="00B262F2"/>
    <w:rsid w:val="00B33FD6"/>
    <w:rsid w:val="00B354EF"/>
    <w:rsid w:val="00B45BCF"/>
    <w:rsid w:val="00B47CDD"/>
    <w:rsid w:val="00B50D6A"/>
    <w:rsid w:val="00B52F42"/>
    <w:rsid w:val="00B60C0D"/>
    <w:rsid w:val="00B60C75"/>
    <w:rsid w:val="00B61C63"/>
    <w:rsid w:val="00B62126"/>
    <w:rsid w:val="00B704E2"/>
    <w:rsid w:val="00B75C6D"/>
    <w:rsid w:val="00B81CD9"/>
    <w:rsid w:val="00B926AA"/>
    <w:rsid w:val="00BA2BE3"/>
    <w:rsid w:val="00BA3A01"/>
    <w:rsid w:val="00BA4EE6"/>
    <w:rsid w:val="00BA686D"/>
    <w:rsid w:val="00BA7D40"/>
    <w:rsid w:val="00BB04E2"/>
    <w:rsid w:val="00BB5619"/>
    <w:rsid w:val="00BB603C"/>
    <w:rsid w:val="00BB71A1"/>
    <w:rsid w:val="00BC3A25"/>
    <w:rsid w:val="00BC5724"/>
    <w:rsid w:val="00BC7994"/>
    <w:rsid w:val="00BD24A0"/>
    <w:rsid w:val="00BD311F"/>
    <w:rsid w:val="00BD59E8"/>
    <w:rsid w:val="00BD7B6A"/>
    <w:rsid w:val="00BE3309"/>
    <w:rsid w:val="00BE55E4"/>
    <w:rsid w:val="00BE5F2C"/>
    <w:rsid w:val="00BF05BC"/>
    <w:rsid w:val="00BF35F1"/>
    <w:rsid w:val="00BF526E"/>
    <w:rsid w:val="00BF6C87"/>
    <w:rsid w:val="00BF7A47"/>
    <w:rsid w:val="00C0051B"/>
    <w:rsid w:val="00C00761"/>
    <w:rsid w:val="00C045A8"/>
    <w:rsid w:val="00C0464E"/>
    <w:rsid w:val="00C049B8"/>
    <w:rsid w:val="00C04CAC"/>
    <w:rsid w:val="00C16AE4"/>
    <w:rsid w:val="00C257F7"/>
    <w:rsid w:val="00C26237"/>
    <w:rsid w:val="00C27366"/>
    <w:rsid w:val="00C31462"/>
    <w:rsid w:val="00C32346"/>
    <w:rsid w:val="00C33436"/>
    <w:rsid w:val="00C37B67"/>
    <w:rsid w:val="00C423B6"/>
    <w:rsid w:val="00C42516"/>
    <w:rsid w:val="00C434A8"/>
    <w:rsid w:val="00C44581"/>
    <w:rsid w:val="00C4479E"/>
    <w:rsid w:val="00C50BF4"/>
    <w:rsid w:val="00C56F08"/>
    <w:rsid w:val="00C57A5E"/>
    <w:rsid w:val="00C60599"/>
    <w:rsid w:val="00C6796D"/>
    <w:rsid w:val="00C71730"/>
    <w:rsid w:val="00C76ED5"/>
    <w:rsid w:val="00C8491A"/>
    <w:rsid w:val="00C85169"/>
    <w:rsid w:val="00C94D08"/>
    <w:rsid w:val="00CA0EC3"/>
    <w:rsid w:val="00CA13E0"/>
    <w:rsid w:val="00CA222B"/>
    <w:rsid w:val="00CA68F9"/>
    <w:rsid w:val="00CB3C5A"/>
    <w:rsid w:val="00CB4537"/>
    <w:rsid w:val="00CB6B64"/>
    <w:rsid w:val="00CC2D65"/>
    <w:rsid w:val="00CC38CE"/>
    <w:rsid w:val="00CC7944"/>
    <w:rsid w:val="00CD6A9F"/>
    <w:rsid w:val="00CE54AD"/>
    <w:rsid w:val="00CE5A02"/>
    <w:rsid w:val="00CF4EEA"/>
    <w:rsid w:val="00D03EA3"/>
    <w:rsid w:val="00D07D63"/>
    <w:rsid w:val="00D239A4"/>
    <w:rsid w:val="00D26CEA"/>
    <w:rsid w:val="00D30420"/>
    <w:rsid w:val="00D33628"/>
    <w:rsid w:val="00D36C16"/>
    <w:rsid w:val="00D40728"/>
    <w:rsid w:val="00D54753"/>
    <w:rsid w:val="00D560FD"/>
    <w:rsid w:val="00D56699"/>
    <w:rsid w:val="00D612D2"/>
    <w:rsid w:val="00D645CA"/>
    <w:rsid w:val="00D67E6C"/>
    <w:rsid w:val="00D71693"/>
    <w:rsid w:val="00D76477"/>
    <w:rsid w:val="00D774CC"/>
    <w:rsid w:val="00D80436"/>
    <w:rsid w:val="00D863A1"/>
    <w:rsid w:val="00D86933"/>
    <w:rsid w:val="00D90D30"/>
    <w:rsid w:val="00D93912"/>
    <w:rsid w:val="00DA4CA6"/>
    <w:rsid w:val="00DA64BD"/>
    <w:rsid w:val="00DA78BE"/>
    <w:rsid w:val="00DB5721"/>
    <w:rsid w:val="00DC101C"/>
    <w:rsid w:val="00DC258C"/>
    <w:rsid w:val="00DC2C50"/>
    <w:rsid w:val="00DC5D18"/>
    <w:rsid w:val="00DC7C63"/>
    <w:rsid w:val="00DD0F83"/>
    <w:rsid w:val="00DD28A9"/>
    <w:rsid w:val="00DD494F"/>
    <w:rsid w:val="00DD693E"/>
    <w:rsid w:val="00DE754C"/>
    <w:rsid w:val="00DF0F16"/>
    <w:rsid w:val="00DF4023"/>
    <w:rsid w:val="00DF4CCD"/>
    <w:rsid w:val="00DF5943"/>
    <w:rsid w:val="00E02695"/>
    <w:rsid w:val="00E101AB"/>
    <w:rsid w:val="00E11008"/>
    <w:rsid w:val="00E1145E"/>
    <w:rsid w:val="00E11AC8"/>
    <w:rsid w:val="00E15ABD"/>
    <w:rsid w:val="00E2102B"/>
    <w:rsid w:val="00E27392"/>
    <w:rsid w:val="00E32E41"/>
    <w:rsid w:val="00E442DE"/>
    <w:rsid w:val="00E45D8F"/>
    <w:rsid w:val="00E45ECC"/>
    <w:rsid w:val="00E47361"/>
    <w:rsid w:val="00E54223"/>
    <w:rsid w:val="00E60DDD"/>
    <w:rsid w:val="00E64EC6"/>
    <w:rsid w:val="00E70986"/>
    <w:rsid w:val="00E70ED8"/>
    <w:rsid w:val="00E72CDB"/>
    <w:rsid w:val="00E77ED7"/>
    <w:rsid w:val="00E84A82"/>
    <w:rsid w:val="00E85334"/>
    <w:rsid w:val="00E86194"/>
    <w:rsid w:val="00E86691"/>
    <w:rsid w:val="00E87716"/>
    <w:rsid w:val="00E87C1A"/>
    <w:rsid w:val="00E91E0D"/>
    <w:rsid w:val="00E91E4B"/>
    <w:rsid w:val="00E941F6"/>
    <w:rsid w:val="00EA1BBF"/>
    <w:rsid w:val="00EA34E6"/>
    <w:rsid w:val="00EB0B29"/>
    <w:rsid w:val="00EC0B41"/>
    <w:rsid w:val="00EC4255"/>
    <w:rsid w:val="00EC4EE6"/>
    <w:rsid w:val="00EC6BBC"/>
    <w:rsid w:val="00EC78EA"/>
    <w:rsid w:val="00ED2644"/>
    <w:rsid w:val="00ED3B81"/>
    <w:rsid w:val="00ED4A14"/>
    <w:rsid w:val="00ED7C25"/>
    <w:rsid w:val="00EE3603"/>
    <w:rsid w:val="00EF04EA"/>
    <w:rsid w:val="00EF7188"/>
    <w:rsid w:val="00EF7F80"/>
    <w:rsid w:val="00F00B9E"/>
    <w:rsid w:val="00F03853"/>
    <w:rsid w:val="00F15FF5"/>
    <w:rsid w:val="00F163BB"/>
    <w:rsid w:val="00F21FCC"/>
    <w:rsid w:val="00F3066E"/>
    <w:rsid w:val="00F3365E"/>
    <w:rsid w:val="00F364D4"/>
    <w:rsid w:val="00F37712"/>
    <w:rsid w:val="00F45AC8"/>
    <w:rsid w:val="00F46B7A"/>
    <w:rsid w:val="00F552A6"/>
    <w:rsid w:val="00F60DFB"/>
    <w:rsid w:val="00F643E9"/>
    <w:rsid w:val="00F65CC4"/>
    <w:rsid w:val="00F66293"/>
    <w:rsid w:val="00F700FA"/>
    <w:rsid w:val="00F73ED5"/>
    <w:rsid w:val="00F81492"/>
    <w:rsid w:val="00F847CF"/>
    <w:rsid w:val="00F92E67"/>
    <w:rsid w:val="00F9323E"/>
    <w:rsid w:val="00F93CA5"/>
    <w:rsid w:val="00F949A8"/>
    <w:rsid w:val="00F94C28"/>
    <w:rsid w:val="00F95783"/>
    <w:rsid w:val="00F97413"/>
    <w:rsid w:val="00FA0E6F"/>
    <w:rsid w:val="00FA2A11"/>
    <w:rsid w:val="00FA2EA7"/>
    <w:rsid w:val="00FA2EF6"/>
    <w:rsid w:val="00FA5DB2"/>
    <w:rsid w:val="00FA6809"/>
    <w:rsid w:val="00FA7134"/>
    <w:rsid w:val="00FA71F8"/>
    <w:rsid w:val="00FB2053"/>
    <w:rsid w:val="00FB3176"/>
    <w:rsid w:val="00FC164C"/>
    <w:rsid w:val="00FC3E96"/>
    <w:rsid w:val="00FC4743"/>
    <w:rsid w:val="00FD1463"/>
    <w:rsid w:val="00FD4EC3"/>
    <w:rsid w:val="00FD592A"/>
    <w:rsid w:val="00FD7AC6"/>
    <w:rsid w:val="00FE0B66"/>
    <w:rsid w:val="00FE0F26"/>
    <w:rsid w:val="00FE181E"/>
    <w:rsid w:val="00FE747E"/>
    <w:rsid w:val="00FF3071"/>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01369"/>
  <w15:docId w15:val="{CF39C12E-AAD8-48DE-9711-6CB163C2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uiPriority w:val="99"/>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uiPriority w:val="9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uiPriority w:val="39"/>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1">
    <w:name w:val="Epígrafe1"/>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paragraph" w:styleId="Prrafodelista">
    <w:name w:val="List Paragraph"/>
    <w:basedOn w:val="Normal"/>
    <w:uiPriority w:val="34"/>
    <w:qFormat/>
    <w:rsid w:val="00DC258C"/>
    <w:pPr>
      <w:ind w:left="720"/>
      <w:contextualSpacing/>
    </w:pPr>
  </w:style>
  <w:style w:type="character" w:customStyle="1" w:styleId="Mencinsinresolver1">
    <w:name w:val="Mención sin resolver1"/>
    <w:basedOn w:val="Fuentedeprrafopredeter"/>
    <w:uiPriority w:val="99"/>
    <w:semiHidden/>
    <w:unhideWhenUsed/>
    <w:rsid w:val="00FA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2031">
      <w:bodyDiv w:val="1"/>
      <w:marLeft w:val="0"/>
      <w:marRight w:val="0"/>
      <w:marTop w:val="0"/>
      <w:marBottom w:val="0"/>
      <w:divBdr>
        <w:top w:val="none" w:sz="0" w:space="0" w:color="auto"/>
        <w:left w:val="none" w:sz="0" w:space="0" w:color="auto"/>
        <w:bottom w:val="none" w:sz="0" w:space="0" w:color="auto"/>
        <w:right w:val="none" w:sz="0" w:space="0" w:color="auto"/>
      </w:divBdr>
    </w:div>
    <w:div w:id="708995679">
      <w:bodyDiv w:val="1"/>
      <w:marLeft w:val="0"/>
      <w:marRight w:val="0"/>
      <w:marTop w:val="0"/>
      <w:marBottom w:val="0"/>
      <w:divBdr>
        <w:top w:val="none" w:sz="0" w:space="0" w:color="auto"/>
        <w:left w:val="none" w:sz="0" w:space="0" w:color="auto"/>
        <w:bottom w:val="none" w:sz="0" w:space="0" w:color="auto"/>
        <w:right w:val="none" w:sz="0" w:space="0" w:color="auto"/>
      </w:divBdr>
    </w:div>
    <w:div w:id="1150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entrega_f1/Documento%20Caso%20Uso%20Extendido.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EE8D-9DBA-45BC-ADB7-D9BFE3AC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PlanDeProyecto.dot</Template>
  <TotalTime>11</TotalTime>
  <Pages>24</Pages>
  <Words>2583</Words>
  <Characters>14208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Plan de Proyecto</vt:lpstr>
    </vt:vector>
  </TitlesOfParts>
  <Company>Proyecto Tutelkan</Company>
  <LinksUpToDate>false</LinksUpToDate>
  <CharactersWithSpaces>16758</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israel alberto naranjo retamal</dc:creator>
  <cp:lastModifiedBy>Rodrigo Alexis Rodriguez Fernandez</cp:lastModifiedBy>
  <cp:revision>3</cp:revision>
  <cp:lastPrinted>2003-08-22T15:40:00Z</cp:lastPrinted>
  <dcterms:created xsi:type="dcterms:W3CDTF">2022-04-20T21:06:00Z</dcterms:created>
  <dcterms:modified xsi:type="dcterms:W3CDTF">2022-04-21T17:33:00Z</dcterms:modified>
</cp:coreProperties>
</file>