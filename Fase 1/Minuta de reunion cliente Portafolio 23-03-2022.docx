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0483E9DB" w:rsidR="004D5823" w:rsidRDefault="009A09CF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Fabian Valenzuela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DD12AD0" w:rsidR="009D5E8A" w:rsidRDefault="006A26CC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23-03-2022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2428BEBB" w:rsidR="009D5E8A" w:rsidRDefault="009A09CF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Pagina web servicentro de auto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589C6" w14:textId="7E27C0A3" w:rsidR="0006703B" w:rsidRDefault="009A09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Fabian Valenzuela</w:t>
            </w:r>
          </w:p>
          <w:p w14:paraId="56162E9D" w14:textId="77777777" w:rsidR="00CB217C" w:rsidRDefault="00CB217C" w:rsidP="00CB217C">
            <w:pPr>
              <w:numPr>
                <w:ilvl w:val="4"/>
                <w:numId w:val="2"/>
              </w:numPr>
              <w:jc w:val="center"/>
              <w:rPr>
                <w:rFonts w:ascii="Arial" w:eastAsia="Arial Unicode MS" w:hAnsi="Arial" w:cs="Arial"/>
              </w:rPr>
            </w:pPr>
          </w:p>
          <w:p w14:paraId="1E49C447" w14:textId="07A35075" w:rsidR="009A09CF" w:rsidRDefault="009A09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Nicolas Méndez</w:t>
            </w:r>
          </w:p>
          <w:p w14:paraId="1F5259FE" w14:textId="77777777" w:rsidR="00CB217C" w:rsidRDefault="00CB217C">
            <w:pPr>
              <w:jc w:val="center"/>
              <w:rPr>
                <w:rFonts w:ascii="Arial" w:eastAsia="Arial Unicode MS" w:hAnsi="Arial" w:cs="Arial"/>
              </w:rPr>
            </w:pPr>
          </w:p>
          <w:p w14:paraId="1FE0A193" w14:textId="77777777" w:rsidR="00CB217C" w:rsidRDefault="00CB217C">
            <w:pPr>
              <w:jc w:val="center"/>
              <w:rPr>
                <w:rFonts w:ascii="Arial" w:eastAsia="Arial Unicode MS" w:hAnsi="Arial" w:cs="Arial"/>
              </w:rPr>
            </w:pPr>
          </w:p>
          <w:p w14:paraId="72E8A48C" w14:textId="250DDCE9" w:rsidR="009A09CF" w:rsidRDefault="009A09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Rodrigo</w:t>
            </w:r>
            <w:r w:rsidR="00CB217C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="00CB217C">
              <w:rPr>
                <w:rFonts w:ascii="Arial" w:eastAsia="Arial Unicode MS" w:hAnsi="Arial" w:cs="Arial"/>
              </w:rPr>
              <w:t>Rodriguez</w:t>
            </w:r>
            <w:proofErr w:type="spellEnd"/>
          </w:p>
          <w:p w14:paraId="2C09CD85" w14:textId="77777777" w:rsidR="00CB217C" w:rsidRDefault="00CB217C" w:rsidP="00CB217C">
            <w:pPr>
              <w:numPr>
                <w:ilvl w:val="3"/>
                <w:numId w:val="2"/>
              </w:numPr>
              <w:jc w:val="center"/>
              <w:rPr>
                <w:rFonts w:ascii="Arial" w:eastAsia="Arial Unicode MS" w:hAnsi="Arial" w:cs="Arial"/>
              </w:rPr>
            </w:pPr>
          </w:p>
          <w:p w14:paraId="15353E89" w14:textId="77777777" w:rsidR="00CB217C" w:rsidRDefault="00CB217C">
            <w:pPr>
              <w:jc w:val="center"/>
              <w:rPr>
                <w:rFonts w:ascii="Arial" w:eastAsia="Arial Unicode MS" w:hAnsi="Arial" w:cs="Arial"/>
              </w:rPr>
            </w:pPr>
          </w:p>
          <w:p w14:paraId="6CB6B990" w14:textId="2C396DDC" w:rsidR="009A09CF" w:rsidRPr="00CB217C" w:rsidRDefault="009A09CF" w:rsidP="00C43AD4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9A09CF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2258811F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494853" w14:textId="77777777" w:rsidR="009A09CF" w:rsidRDefault="00CE7FDF" w:rsidP="009A09CF">
            <w:pPr>
              <w:pStyle w:val="Ttulo2"/>
              <w:numPr>
                <w:ilvl w:val="0"/>
                <w:numId w:val="0"/>
              </w:numPr>
              <w:rPr>
                <w:rFonts w:ascii="Roboto" w:hAnsi="Roboto"/>
                <w:color w:val="5F6368"/>
                <w:spacing w:val="3"/>
                <w:sz w:val="21"/>
                <w:szCs w:val="21"/>
                <w:shd w:val="clear" w:color="auto" w:fill="FFFFFF"/>
              </w:rPr>
            </w:pPr>
            <w:hyperlink r:id="rId8" w:history="1">
              <w:r w:rsidR="009A09CF" w:rsidRPr="004C2E49">
                <w:rPr>
                  <w:rStyle w:val="Hipervnculo"/>
                  <w:rFonts w:ascii="Roboto" w:hAnsi="Roboto"/>
                  <w:spacing w:val="3"/>
                  <w:sz w:val="21"/>
                  <w:szCs w:val="21"/>
                  <w:shd w:val="clear" w:color="auto" w:fill="FFFFFF"/>
                </w:rPr>
                <w:t>fab.valenzuelam@duocuc.cl</w:t>
              </w:r>
            </w:hyperlink>
          </w:p>
          <w:p w14:paraId="6087562F" w14:textId="77777777" w:rsidR="009A09CF" w:rsidRDefault="00CE7FDF" w:rsidP="009A09CF">
            <w:pPr>
              <w:pStyle w:val="Ttulo2"/>
              <w:numPr>
                <w:ilvl w:val="0"/>
                <w:numId w:val="0"/>
              </w:numPr>
              <w:rPr>
                <w:rStyle w:val="go"/>
                <w:rFonts w:ascii="Roboto" w:hAnsi="Roboto"/>
                <w:color w:val="555555"/>
                <w:spacing w:val="5"/>
              </w:rPr>
            </w:pPr>
            <w:hyperlink r:id="rId9" w:history="1">
              <w:r w:rsidR="009A09CF" w:rsidRPr="004C2E49">
                <w:rPr>
                  <w:rStyle w:val="Hipervnculo"/>
                  <w:rFonts w:ascii="Roboto" w:hAnsi="Roboto"/>
                  <w:spacing w:val="5"/>
                </w:rPr>
                <w:t>ni.mendezg@duocuc.cl</w:t>
              </w:r>
            </w:hyperlink>
          </w:p>
          <w:p w14:paraId="479E4BA5" w14:textId="2A262BA8" w:rsidR="009A09CF" w:rsidRDefault="00CE7FDF" w:rsidP="009A09CF">
            <w:pPr>
              <w:pStyle w:val="Ttulo2"/>
              <w:numPr>
                <w:ilvl w:val="0"/>
                <w:numId w:val="0"/>
              </w:numPr>
              <w:rPr>
                <w:rStyle w:val="go"/>
                <w:rFonts w:ascii="Roboto" w:hAnsi="Roboto"/>
                <w:color w:val="555555"/>
                <w:spacing w:val="5"/>
              </w:rPr>
            </w:pPr>
            <w:hyperlink r:id="rId10" w:history="1">
              <w:r w:rsidR="009A09CF" w:rsidRPr="004C2E49">
                <w:rPr>
                  <w:rStyle w:val="Hipervnculo"/>
                  <w:rFonts w:ascii="Roboto" w:hAnsi="Roboto"/>
                  <w:spacing w:val="5"/>
                </w:rPr>
                <w:t>rod.rodriguezf@duocuc.cl</w:t>
              </w:r>
            </w:hyperlink>
          </w:p>
          <w:p w14:paraId="1565A14D" w14:textId="77777777" w:rsidR="009A09CF" w:rsidRPr="009A09CF" w:rsidRDefault="009A09CF" w:rsidP="009A09CF"/>
          <w:p w14:paraId="455E0D08" w14:textId="3238601F" w:rsidR="009A09CF" w:rsidRPr="009A09CF" w:rsidRDefault="009A09CF" w:rsidP="009A09CF"/>
          <w:p w14:paraId="5A861733" w14:textId="77777777" w:rsidR="009A09CF" w:rsidRPr="009A09CF" w:rsidRDefault="009A09CF" w:rsidP="009A09CF"/>
          <w:p w14:paraId="4A54A12E" w14:textId="77777777" w:rsidR="009A09CF" w:rsidRPr="009A09CF" w:rsidRDefault="009A09CF" w:rsidP="009A09CF"/>
          <w:p w14:paraId="5BE8DCF0" w14:textId="319BA435" w:rsidR="009A09CF" w:rsidRPr="009A09CF" w:rsidRDefault="009A09CF" w:rsidP="009A09CF"/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D8A4" w14:textId="77777777" w:rsidR="0006703B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584B142F" w14:textId="09C4F37C" w:rsidR="00DF6EA5" w:rsidRDefault="002E1E32" w:rsidP="009A09CF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En la reunión realizada el día 23 de marzo con el cliente se recolecto la información, las necesidades y el proyecto que el necesita para poder solucionar los claros problemas que tiene dentro de su negocio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657B1A69" w:rsidR="0080324E" w:rsidRDefault="002E1E32" w:rsidP="008032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hizo un levantamiento de información que se necesita para poder comenzar a realizar trabajos.</w:t>
            </w:r>
          </w:p>
          <w:p w14:paraId="443BAA62" w14:textId="7A3A6DBC" w:rsidR="0080324E" w:rsidRDefault="0080324E" w:rsidP="0080324E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30BAD129" w:rsidR="004D5823" w:rsidRDefault="002E1E32" w:rsidP="002E1E32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Presenta claros problemas de orden con toma de horas de su negocio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4A3A41E5" w:rsidR="00321492" w:rsidRDefault="002E1E3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Hacer un sistema con una base de datos que sea capaz de ordenar las horas tomada por los clientes para poder brindarle un servicio de calidad y no tengan que esperar más de lo que ellos esperan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51CDD567" w:rsidR="009D5E8A" w:rsidRDefault="0079499C" w:rsidP="002E1E32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2E1E32">
              <w:rPr>
                <w:rFonts w:ascii="Tahoma" w:hAnsi="Tahoma" w:cs="Tahoma"/>
              </w:rPr>
              <w:t xml:space="preserve">Tener una clientela más amplia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6A7EEA2F" w:rsidR="009D5E8A" w:rsidRDefault="002E1E3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Dentro de lo que se presentara en el proyecto se buscara que sea del interés de diferentes edades ya sean adultos mayores o jóvenes para poder captar una mayor cantidad de clientes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5269EF65" w:rsidR="009D5E8A" w:rsidRDefault="00C43AD4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Presentar documentación y presupuesto al cliente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645D888A" w:rsidR="009D5E8A" w:rsidRDefault="00C43AD4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le dan los tiempos estimados para realizar una presentación completa del proyecto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4B5543D3" w:rsidR="004D5823" w:rsidRDefault="00C43AD4" w:rsidP="00C43AD4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Entrega de documentos y presupuesto al cliente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5FBCEF4F" w:rsidR="004D5823" w:rsidRDefault="00C43AD4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31</w:t>
            </w:r>
            <w:r w:rsidR="006A26CC">
              <w:rPr>
                <w:rFonts w:ascii="Arial" w:eastAsia="Arial Unicode MS" w:hAnsi="Arial" w:cs="Arial"/>
              </w:rPr>
              <w:t>-03-2022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5B46F88D" w:rsidR="004D5823" w:rsidRDefault="006A26C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Todo el equipo de trabajo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0EF1214A" w:rsidR="004D5823" w:rsidRDefault="004D5823" w:rsidP="00C43AD4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5C5EF950" w:rsidR="004D5823" w:rsidRDefault="004D5823" w:rsidP="00C43AD4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44A52E04" w:rsidR="004D5823" w:rsidRDefault="004D5823" w:rsidP="00C43AD4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55EF7E5C" w:rsidR="004D5823" w:rsidRDefault="00C43AD4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CUALQUIER CAMBIO DE INFORMACION QUEDA BAJO LA RESPONSABILIDAD DEL CLIENTE 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8FE3" w14:textId="77777777" w:rsidR="00CE7FDF" w:rsidRDefault="00CE7FDF">
      <w:r>
        <w:separator/>
      </w:r>
    </w:p>
  </w:endnote>
  <w:endnote w:type="continuationSeparator" w:id="0">
    <w:p w14:paraId="6B805E74" w14:textId="77777777" w:rsidR="00CE7FDF" w:rsidRDefault="00CE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3152" w14:textId="77777777" w:rsidR="00CE7FDF" w:rsidRDefault="00CE7FDF">
      <w:r>
        <w:separator/>
      </w:r>
    </w:p>
  </w:footnote>
  <w:footnote w:type="continuationSeparator" w:id="0">
    <w:p w14:paraId="62C9921F" w14:textId="77777777" w:rsidR="00CE7FDF" w:rsidRDefault="00CE7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4"/>
  </w:num>
  <w:num w:numId="18">
    <w:abstractNumId w:val="10"/>
  </w:num>
  <w:num w:numId="19">
    <w:abstractNumId w:val="16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76AC"/>
    <w:rsid w:val="0006703B"/>
    <w:rsid w:val="0007070D"/>
    <w:rsid w:val="000A5616"/>
    <w:rsid w:val="000C5684"/>
    <w:rsid w:val="000D01B6"/>
    <w:rsid w:val="000D335D"/>
    <w:rsid w:val="000F7524"/>
    <w:rsid w:val="00142A46"/>
    <w:rsid w:val="0014432D"/>
    <w:rsid w:val="001514DA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1E32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26CC"/>
    <w:rsid w:val="006A762E"/>
    <w:rsid w:val="006D5051"/>
    <w:rsid w:val="007512F2"/>
    <w:rsid w:val="0076067D"/>
    <w:rsid w:val="0079499C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09CF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43AD4"/>
    <w:rsid w:val="00C54F6B"/>
    <w:rsid w:val="00C56DC7"/>
    <w:rsid w:val="00C57555"/>
    <w:rsid w:val="00C80BEE"/>
    <w:rsid w:val="00C90E48"/>
    <w:rsid w:val="00CB217C"/>
    <w:rsid w:val="00CE7FDF"/>
    <w:rsid w:val="00D1353E"/>
    <w:rsid w:val="00D21E82"/>
    <w:rsid w:val="00D75043"/>
    <w:rsid w:val="00D83A57"/>
    <w:rsid w:val="00DA2898"/>
    <w:rsid w:val="00DA32E6"/>
    <w:rsid w:val="00DF0B47"/>
    <w:rsid w:val="00DF6EA5"/>
    <w:rsid w:val="00E326CC"/>
    <w:rsid w:val="00E405A6"/>
    <w:rsid w:val="00E40801"/>
    <w:rsid w:val="00E8597E"/>
    <w:rsid w:val="00E8799E"/>
    <w:rsid w:val="00ED3913"/>
    <w:rsid w:val="00EE60AB"/>
    <w:rsid w:val="00EF5C59"/>
    <w:rsid w:val="00F82046"/>
    <w:rsid w:val="00F86E99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9A09CF"/>
    <w:rPr>
      <w:color w:val="605E5C"/>
      <w:shd w:val="clear" w:color="auto" w:fill="E1DFDD"/>
    </w:rPr>
  </w:style>
  <w:style w:type="character" w:customStyle="1" w:styleId="go">
    <w:name w:val="go"/>
    <w:basedOn w:val="Fuentedeprrafopredeter"/>
    <w:rsid w:val="009A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.valenzuelam@duoc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rod.rodriguezf@duocuc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.mendezg@duocuc.c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25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FABIAN . VALENZUELA MUNOZ</cp:lastModifiedBy>
  <cp:revision>5</cp:revision>
  <cp:lastPrinted>2008-08-04T13:42:00Z</cp:lastPrinted>
  <dcterms:created xsi:type="dcterms:W3CDTF">2022-03-28T01:05:00Z</dcterms:created>
  <dcterms:modified xsi:type="dcterms:W3CDTF">2022-03-30T23:42:00Z</dcterms:modified>
</cp:coreProperties>
</file>